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70C2F0" w14:textId="1233FAC9" w:rsidR="00A13CD2" w:rsidRPr="00754F57" w:rsidRDefault="00A035F2" w:rsidP="00A13CD2">
      <w:pPr>
        <w:jc w:val="center"/>
        <w:rPr>
          <w:b/>
          <w:sz w:val="48"/>
          <w:szCs w:val="48"/>
          <w:lang w:val="de-DE"/>
        </w:rPr>
      </w:pPr>
      <w:sdt>
        <w:sdtPr>
          <w:rPr>
            <w:b/>
            <w:sz w:val="48"/>
            <w:szCs w:val="48"/>
            <w:lang w:val="de-DE"/>
          </w:rPr>
          <w:alias w:val="Titel"/>
          <w:tag w:val=""/>
          <w:id w:val="1314144560"/>
          <w:placeholder>
            <w:docPart w:val="ABCB04D914FF47AB88692AC7ECB6BE43"/>
          </w:placeholder>
          <w:dataBinding w:prefixMappings="xmlns:ns0='http://purl.org/dc/elements/1.1/' xmlns:ns1='http://schemas.openxmlformats.org/package/2006/metadata/core-properties' " w:xpath="/ns1:coreProperties[1]/ns0:title[1]" w:storeItemID="{6C3C8BC8-F283-45AE-878A-BAB7291924A1}"/>
          <w:text/>
        </w:sdtPr>
        <w:sdtEndPr/>
        <w:sdtContent>
          <w:r w:rsidR="00754F57" w:rsidRPr="00754F57">
            <w:rPr>
              <w:b/>
              <w:sz w:val="48"/>
              <w:szCs w:val="48"/>
              <w:lang w:val="de-DE"/>
            </w:rPr>
            <w:t xml:space="preserve">Regelung eines </w:t>
          </w:r>
          <w:r w:rsidR="00EF6F52">
            <w:rPr>
              <w:b/>
              <w:sz w:val="48"/>
              <w:szCs w:val="48"/>
              <w:lang w:val="de-DE"/>
            </w:rPr>
            <w:t>Hebelarms</w:t>
          </w:r>
        </w:sdtContent>
      </w:sdt>
    </w:p>
    <w:p w14:paraId="6971ABE0" w14:textId="3E6B9E90" w:rsidR="00690ED0" w:rsidRPr="00754F57" w:rsidRDefault="00754F57" w:rsidP="00690ED0">
      <w:pPr>
        <w:jc w:val="center"/>
        <w:rPr>
          <w:b/>
          <w:sz w:val="36"/>
          <w:szCs w:val="36"/>
          <w:lang w:val="de-DE"/>
        </w:rPr>
      </w:pPr>
      <w:r w:rsidRPr="00754F57">
        <w:rPr>
          <w:b/>
          <w:sz w:val="36"/>
          <w:szCs w:val="36"/>
          <w:lang w:val="de-DE"/>
        </w:rPr>
        <w:t>Freiwilliges praktisches Projekt</w:t>
      </w:r>
      <w:r w:rsidRPr="00754F57">
        <w:rPr>
          <w:b/>
          <w:sz w:val="36"/>
          <w:szCs w:val="36"/>
          <w:lang w:val="de-DE"/>
        </w:rPr>
        <w:br/>
        <w:t>Systemtheorie II</w:t>
      </w:r>
    </w:p>
    <w:p w14:paraId="7DBF22CA" w14:textId="420BD8F5" w:rsidR="00E71251" w:rsidRPr="00754F57" w:rsidRDefault="00E71251" w:rsidP="00ED2E54">
      <w:pPr>
        <w:jc w:val="center"/>
        <w:rPr>
          <w:szCs w:val="24"/>
          <w:lang w:val="de-DE"/>
        </w:rPr>
      </w:pPr>
    </w:p>
    <w:p w14:paraId="32B6BCA1" w14:textId="276F4954" w:rsidR="00690ED0" w:rsidRPr="00754F57" w:rsidRDefault="00690ED0" w:rsidP="00A13CD2">
      <w:pPr>
        <w:jc w:val="center"/>
        <w:rPr>
          <w:sz w:val="24"/>
          <w:szCs w:val="24"/>
          <w:lang w:val="de-DE"/>
        </w:rPr>
      </w:pPr>
    </w:p>
    <w:p w14:paraId="6B2AE2AA" w14:textId="5DFA0156" w:rsidR="00695F81" w:rsidRPr="004D74DE" w:rsidRDefault="00754F57" w:rsidP="004D74DE">
      <w:pPr>
        <w:autoSpaceDE w:val="0"/>
        <w:autoSpaceDN w:val="0"/>
        <w:adjustRightInd w:val="0"/>
        <w:spacing w:after="0" w:line="240" w:lineRule="auto"/>
        <w:jc w:val="center"/>
        <w:rPr>
          <w:b/>
          <w:sz w:val="28"/>
          <w:szCs w:val="28"/>
          <w:lang w:val="de-DE"/>
        </w:rPr>
      </w:pPr>
      <w:r>
        <w:rPr>
          <w:b/>
          <w:sz w:val="28"/>
          <w:szCs w:val="28"/>
          <w:lang w:val="de-DE"/>
        </w:rPr>
        <w:t>Lösung</w:t>
      </w:r>
      <w:r w:rsidR="009E471B">
        <w:rPr>
          <w:b/>
          <w:sz w:val="28"/>
          <w:szCs w:val="28"/>
          <w:lang w:val="de-DE"/>
        </w:rPr>
        <w:t xml:space="preserve"> </w:t>
      </w:r>
      <w:r w:rsidR="00C22C33">
        <w:rPr>
          <w:b/>
          <w:sz w:val="28"/>
          <w:szCs w:val="28"/>
          <w:lang w:val="de-DE"/>
        </w:rPr>
        <w:t>WS2</w:t>
      </w:r>
      <w:r w:rsidR="006A1C8B">
        <w:rPr>
          <w:b/>
          <w:sz w:val="28"/>
          <w:szCs w:val="28"/>
          <w:lang w:val="de-DE"/>
        </w:rPr>
        <w:t>4</w:t>
      </w:r>
      <w:r w:rsidR="00C22C33">
        <w:rPr>
          <w:b/>
          <w:sz w:val="28"/>
          <w:szCs w:val="28"/>
          <w:lang w:val="de-DE"/>
        </w:rPr>
        <w:t>/2</w:t>
      </w:r>
      <w:r w:rsidR="006A1C8B">
        <w:rPr>
          <w:b/>
          <w:sz w:val="28"/>
          <w:szCs w:val="28"/>
          <w:lang w:val="de-DE"/>
        </w:rPr>
        <w:t>5</w:t>
      </w:r>
    </w:p>
    <w:p w14:paraId="1ABFF459" w14:textId="5417B643" w:rsidR="00754F57" w:rsidRDefault="00754F57" w:rsidP="00653D05">
      <w:pPr>
        <w:autoSpaceDE w:val="0"/>
        <w:autoSpaceDN w:val="0"/>
        <w:adjustRightInd w:val="0"/>
        <w:spacing w:after="0" w:line="240" w:lineRule="auto"/>
        <w:jc w:val="center"/>
        <w:rPr>
          <w:rFonts w:ascii="LMRoman12-Bold" w:hAnsi="LMRoman12-Bold" w:cs="LMRoman12-Bold"/>
          <w:b/>
          <w:bCs/>
          <w:sz w:val="28"/>
          <w:szCs w:val="28"/>
          <w:lang w:val="de-DE"/>
        </w:rPr>
      </w:pPr>
    </w:p>
    <w:p w14:paraId="2CB80793" w14:textId="77777777" w:rsidR="00E223DC" w:rsidRPr="00754F57" w:rsidRDefault="00E223DC" w:rsidP="00653D05">
      <w:pPr>
        <w:autoSpaceDE w:val="0"/>
        <w:autoSpaceDN w:val="0"/>
        <w:adjustRightInd w:val="0"/>
        <w:spacing w:after="0" w:line="240" w:lineRule="auto"/>
        <w:jc w:val="center"/>
        <w:rPr>
          <w:rFonts w:ascii="LMRoman12-Bold" w:hAnsi="LMRoman12-Bold" w:cs="LMRoman12-Bold"/>
          <w:b/>
          <w:bCs/>
          <w:sz w:val="28"/>
          <w:szCs w:val="28"/>
          <w:lang w:val="de-DE"/>
        </w:rPr>
      </w:pPr>
    </w:p>
    <w:p w14:paraId="0AACA316" w14:textId="0FDC94D8" w:rsidR="00695F81" w:rsidRDefault="00754F57" w:rsidP="00653D05">
      <w:pPr>
        <w:autoSpaceDE w:val="0"/>
        <w:autoSpaceDN w:val="0"/>
        <w:adjustRightInd w:val="0"/>
        <w:spacing w:after="0" w:line="240" w:lineRule="auto"/>
        <w:jc w:val="center"/>
        <w:rPr>
          <w:sz w:val="24"/>
          <w:szCs w:val="28"/>
          <w:lang w:val="de-DE"/>
        </w:rPr>
      </w:pPr>
      <w:r>
        <w:rPr>
          <w:sz w:val="24"/>
          <w:szCs w:val="28"/>
          <w:lang w:val="de-DE"/>
        </w:rPr>
        <w:t>Di</w:t>
      </w:r>
      <w:r w:rsidR="00C22C33">
        <w:rPr>
          <w:sz w:val="24"/>
          <w:szCs w:val="28"/>
          <w:lang w:val="de-DE"/>
        </w:rPr>
        <w:t xml:space="preserve">e vorliegende Arbeit wurde am </w:t>
      </w:r>
      <w:r w:rsidR="00C22C33" w:rsidRPr="00C22C33">
        <w:rPr>
          <w:sz w:val="24"/>
          <w:szCs w:val="28"/>
          <w:highlight w:val="yellow"/>
          <w:lang w:val="de-DE"/>
        </w:rPr>
        <w:t>XX.XX</w:t>
      </w:r>
      <w:r w:rsidRPr="00C22C33">
        <w:rPr>
          <w:sz w:val="24"/>
          <w:szCs w:val="28"/>
          <w:highlight w:val="yellow"/>
          <w:lang w:val="de-DE"/>
        </w:rPr>
        <w:t>.</w:t>
      </w:r>
      <w:r w:rsidR="00C22C33" w:rsidRPr="00C22C33">
        <w:rPr>
          <w:sz w:val="24"/>
          <w:szCs w:val="28"/>
          <w:highlight w:val="yellow"/>
          <w:lang w:val="de-DE"/>
        </w:rPr>
        <w:t>20XX</w:t>
      </w:r>
      <w:r>
        <w:rPr>
          <w:sz w:val="24"/>
          <w:szCs w:val="28"/>
          <w:lang w:val="de-DE"/>
        </w:rPr>
        <w:t xml:space="preserve"> eingereicht bei:</w:t>
      </w:r>
    </w:p>
    <w:p w14:paraId="691E1C7B" w14:textId="7F46D61E" w:rsidR="00754F57" w:rsidRDefault="00754F57" w:rsidP="00653D05">
      <w:pPr>
        <w:autoSpaceDE w:val="0"/>
        <w:autoSpaceDN w:val="0"/>
        <w:adjustRightInd w:val="0"/>
        <w:spacing w:after="0" w:line="240" w:lineRule="auto"/>
        <w:jc w:val="center"/>
        <w:rPr>
          <w:sz w:val="24"/>
          <w:szCs w:val="28"/>
          <w:lang w:val="de-DE"/>
        </w:rPr>
      </w:pPr>
    </w:p>
    <w:p w14:paraId="5B913695" w14:textId="77777777" w:rsidR="00E223DC" w:rsidRPr="00754F57" w:rsidRDefault="00E223DC" w:rsidP="00653D05">
      <w:pPr>
        <w:autoSpaceDE w:val="0"/>
        <w:autoSpaceDN w:val="0"/>
        <w:adjustRightInd w:val="0"/>
        <w:spacing w:after="0" w:line="240" w:lineRule="auto"/>
        <w:jc w:val="center"/>
        <w:rPr>
          <w:sz w:val="24"/>
          <w:szCs w:val="28"/>
          <w:lang w:val="de-DE"/>
        </w:rPr>
      </w:pPr>
    </w:p>
    <w:p w14:paraId="1BF93B0B"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RWTH Aachen University</w:t>
      </w:r>
    </w:p>
    <w:p w14:paraId="435AC360" w14:textId="77777777" w:rsidR="00695F81" w:rsidRPr="00EF6F52" w:rsidRDefault="00695F81" w:rsidP="00E223DC">
      <w:pPr>
        <w:autoSpaceDE w:val="0"/>
        <w:autoSpaceDN w:val="0"/>
        <w:adjustRightInd w:val="0"/>
        <w:spacing w:after="0" w:line="276" w:lineRule="auto"/>
        <w:jc w:val="center"/>
        <w:rPr>
          <w:sz w:val="24"/>
          <w:szCs w:val="28"/>
        </w:rPr>
      </w:pPr>
      <w:r w:rsidRPr="00EF6F52">
        <w:rPr>
          <w:sz w:val="24"/>
          <w:szCs w:val="28"/>
        </w:rPr>
        <w:t>Faculty of Electrical Engineering and Information Technology</w:t>
      </w:r>
    </w:p>
    <w:p w14:paraId="0C06246D" w14:textId="77777777" w:rsidR="00695F81" w:rsidRPr="00E223DC" w:rsidRDefault="00695F81" w:rsidP="00E223DC">
      <w:pPr>
        <w:autoSpaceDE w:val="0"/>
        <w:autoSpaceDN w:val="0"/>
        <w:adjustRightInd w:val="0"/>
        <w:spacing w:after="0" w:line="276" w:lineRule="auto"/>
        <w:jc w:val="center"/>
        <w:rPr>
          <w:sz w:val="24"/>
          <w:szCs w:val="28"/>
        </w:rPr>
      </w:pPr>
      <w:r w:rsidRPr="00EF6F52">
        <w:rPr>
          <w:sz w:val="24"/>
          <w:szCs w:val="28"/>
        </w:rPr>
        <w:t>Institute for Automation of Complex Powe</w:t>
      </w:r>
      <w:r w:rsidRPr="00E223DC">
        <w:rPr>
          <w:sz w:val="24"/>
          <w:szCs w:val="28"/>
        </w:rPr>
        <w:t>r Systems</w:t>
      </w:r>
    </w:p>
    <w:p w14:paraId="62B02850" w14:textId="77777777" w:rsidR="00695F81" w:rsidRPr="00E223DC" w:rsidRDefault="00695F81" w:rsidP="00E223DC">
      <w:pPr>
        <w:autoSpaceDE w:val="0"/>
        <w:autoSpaceDN w:val="0"/>
        <w:adjustRightInd w:val="0"/>
        <w:spacing w:after="0" w:line="276" w:lineRule="auto"/>
        <w:jc w:val="center"/>
        <w:rPr>
          <w:sz w:val="24"/>
          <w:szCs w:val="28"/>
        </w:rPr>
      </w:pPr>
      <w:r w:rsidRPr="00E223DC">
        <w:rPr>
          <w:sz w:val="24"/>
          <w:szCs w:val="28"/>
        </w:rPr>
        <w:t>Univ.-Prof. Antonello Monti, Ph. D.</w:t>
      </w:r>
    </w:p>
    <w:p w14:paraId="4643580F" w14:textId="312553DD" w:rsidR="00695F81" w:rsidRPr="00675E2B" w:rsidRDefault="00695F81" w:rsidP="00653D05">
      <w:pPr>
        <w:jc w:val="center"/>
        <w:rPr>
          <w:sz w:val="24"/>
          <w:szCs w:val="28"/>
        </w:rPr>
      </w:pPr>
    </w:p>
    <w:p w14:paraId="1936C3BC" w14:textId="77777777" w:rsidR="00927B29" w:rsidRPr="00675E2B" w:rsidRDefault="00927B29" w:rsidP="00653D05">
      <w:pPr>
        <w:jc w:val="center"/>
        <w:rPr>
          <w:sz w:val="24"/>
          <w:szCs w:val="28"/>
        </w:rPr>
      </w:pPr>
    </w:p>
    <w:tbl>
      <w:tblPr>
        <w:tblStyle w:val="TableGrid"/>
        <w:tblW w:w="0" w:type="auto"/>
        <w:tblLook w:val="04A0" w:firstRow="1" w:lastRow="0" w:firstColumn="1" w:lastColumn="0" w:noHBand="0" w:noVBand="1"/>
      </w:tblPr>
      <w:tblGrid>
        <w:gridCol w:w="3251"/>
        <w:gridCol w:w="3253"/>
        <w:gridCol w:w="2558"/>
      </w:tblGrid>
      <w:tr w:rsidR="00927B29" w14:paraId="6173B830" w14:textId="77777777" w:rsidTr="00002D2B">
        <w:trPr>
          <w:trHeight w:val="510"/>
        </w:trPr>
        <w:tc>
          <w:tcPr>
            <w:tcW w:w="3251" w:type="dxa"/>
            <w:vAlign w:val="center"/>
          </w:tcPr>
          <w:p w14:paraId="7E0E965E" w14:textId="77777777" w:rsidR="00927B29" w:rsidRPr="00754F57" w:rsidRDefault="00927B29" w:rsidP="00B35333">
            <w:pPr>
              <w:jc w:val="center"/>
              <w:rPr>
                <w:szCs w:val="24"/>
                <w:lang w:val="de-DE"/>
              </w:rPr>
            </w:pPr>
            <w:r>
              <w:rPr>
                <w:szCs w:val="24"/>
                <w:lang w:val="de-DE"/>
              </w:rPr>
              <w:t>Gruppenmitglied</w:t>
            </w:r>
          </w:p>
        </w:tc>
        <w:tc>
          <w:tcPr>
            <w:tcW w:w="3253" w:type="dxa"/>
            <w:vAlign w:val="center"/>
          </w:tcPr>
          <w:p w14:paraId="10AB7DCD" w14:textId="77777777" w:rsidR="00927B29" w:rsidRDefault="00927B29" w:rsidP="00B35333">
            <w:pPr>
              <w:jc w:val="center"/>
              <w:rPr>
                <w:szCs w:val="24"/>
                <w:lang w:val="de-DE"/>
              </w:rPr>
            </w:pPr>
            <w:r>
              <w:rPr>
                <w:szCs w:val="24"/>
                <w:lang w:val="de-DE"/>
              </w:rPr>
              <w:t>Matrikelnummer</w:t>
            </w:r>
          </w:p>
        </w:tc>
        <w:tc>
          <w:tcPr>
            <w:tcW w:w="2558" w:type="dxa"/>
            <w:vAlign w:val="center"/>
          </w:tcPr>
          <w:p w14:paraId="1E05D972" w14:textId="055B95F2" w:rsidR="00927B29" w:rsidRDefault="00C22C33" w:rsidP="00002D2B">
            <w:pPr>
              <w:jc w:val="center"/>
              <w:rPr>
                <w:szCs w:val="24"/>
                <w:lang w:val="de-DE"/>
              </w:rPr>
            </w:pPr>
            <w:r>
              <w:rPr>
                <w:szCs w:val="24"/>
                <w:lang w:val="de-DE"/>
              </w:rPr>
              <w:t xml:space="preserve">(Digitale) </w:t>
            </w:r>
            <w:r w:rsidR="00927B29">
              <w:rPr>
                <w:szCs w:val="24"/>
                <w:lang w:val="de-DE"/>
              </w:rPr>
              <w:t>Unterschrift</w:t>
            </w:r>
          </w:p>
        </w:tc>
      </w:tr>
      <w:tr w:rsidR="00EF6F52" w14:paraId="3A5A0648" w14:textId="77777777" w:rsidTr="00002D2B">
        <w:trPr>
          <w:trHeight w:val="510"/>
        </w:trPr>
        <w:tc>
          <w:tcPr>
            <w:tcW w:w="3251" w:type="dxa"/>
            <w:vAlign w:val="center"/>
          </w:tcPr>
          <w:p w14:paraId="3FA5B3F9" w14:textId="4BEF9570" w:rsidR="00EF6F52" w:rsidRDefault="00A035F2" w:rsidP="00B35333">
            <w:pPr>
              <w:jc w:val="center"/>
              <w:rPr>
                <w:szCs w:val="24"/>
                <w:lang w:val="de-DE"/>
              </w:rPr>
            </w:pPr>
            <w:r>
              <w:rPr>
                <w:szCs w:val="24"/>
                <w:lang w:val="de-DE"/>
              </w:rPr>
              <w:t xml:space="preserve">Jan </w:t>
            </w:r>
            <w:proofErr w:type="spellStart"/>
            <w:r>
              <w:rPr>
                <w:szCs w:val="24"/>
                <w:lang w:val="de-DE"/>
              </w:rPr>
              <w:t>Rothaug</w:t>
            </w:r>
            <w:proofErr w:type="spellEnd"/>
          </w:p>
        </w:tc>
        <w:tc>
          <w:tcPr>
            <w:tcW w:w="3253" w:type="dxa"/>
            <w:vAlign w:val="center"/>
          </w:tcPr>
          <w:p w14:paraId="52F62F6C" w14:textId="69DF4170" w:rsidR="00EF6F52" w:rsidRDefault="00EF6F52" w:rsidP="00B35333">
            <w:pPr>
              <w:jc w:val="center"/>
              <w:rPr>
                <w:szCs w:val="24"/>
                <w:lang w:val="de-DE"/>
              </w:rPr>
            </w:pPr>
            <w:r>
              <w:rPr>
                <w:szCs w:val="24"/>
                <w:lang w:val="de-DE"/>
              </w:rPr>
              <w:t>123456</w:t>
            </w:r>
          </w:p>
        </w:tc>
        <w:tc>
          <w:tcPr>
            <w:tcW w:w="2558" w:type="dxa"/>
            <w:vAlign w:val="center"/>
          </w:tcPr>
          <w:p w14:paraId="49862584" w14:textId="77777777" w:rsidR="00EF6F52" w:rsidRDefault="00EF6F52" w:rsidP="00002D2B">
            <w:pPr>
              <w:jc w:val="center"/>
              <w:rPr>
                <w:szCs w:val="24"/>
                <w:lang w:val="de-DE"/>
              </w:rPr>
            </w:pPr>
          </w:p>
        </w:tc>
      </w:tr>
      <w:tr w:rsidR="00927B29" w14:paraId="2C9C83DB" w14:textId="77777777" w:rsidTr="00002D2B">
        <w:trPr>
          <w:trHeight w:val="510"/>
        </w:trPr>
        <w:tc>
          <w:tcPr>
            <w:tcW w:w="3251" w:type="dxa"/>
            <w:vAlign w:val="center"/>
          </w:tcPr>
          <w:p w14:paraId="76864D3E" w14:textId="03EE35EE" w:rsidR="00927B29" w:rsidRDefault="00A035F2" w:rsidP="00B35333">
            <w:pPr>
              <w:jc w:val="center"/>
              <w:rPr>
                <w:szCs w:val="24"/>
                <w:lang w:val="de-DE"/>
              </w:rPr>
            </w:pPr>
            <w:r>
              <w:rPr>
                <w:szCs w:val="24"/>
                <w:lang w:val="de-DE"/>
              </w:rPr>
              <w:t>Valentin Rentschler</w:t>
            </w:r>
          </w:p>
        </w:tc>
        <w:tc>
          <w:tcPr>
            <w:tcW w:w="3253" w:type="dxa"/>
            <w:vAlign w:val="center"/>
          </w:tcPr>
          <w:p w14:paraId="194E29BA" w14:textId="55C76E40" w:rsidR="00927B29" w:rsidRDefault="00A035F2" w:rsidP="00B35333">
            <w:pPr>
              <w:jc w:val="center"/>
              <w:rPr>
                <w:szCs w:val="24"/>
                <w:lang w:val="de-DE"/>
              </w:rPr>
            </w:pPr>
            <w:r>
              <w:rPr>
                <w:szCs w:val="24"/>
                <w:lang w:val="de-DE"/>
              </w:rPr>
              <w:t>443229</w:t>
            </w:r>
          </w:p>
        </w:tc>
        <w:tc>
          <w:tcPr>
            <w:tcW w:w="2558" w:type="dxa"/>
            <w:vAlign w:val="center"/>
          </w:tcPr>
          <w:p w14:paraId="66A3951E" w14:textId="77777777" w:rsidR="00927B29" w:rsidRDefault="00927B29" w:rsidP="00002D2B">
            <w:pPr>
              <w:jc w:val="center"/>
              <w:rPr>
                <w:szCs w:val="24"/>
                <w:lang w:val="de-DE"/>
              </w:rPr>
            </w:pPr>
          </w:p>
        </w:tc>
      </w:tr>
      <w:tr w:rsidR="004D74DE" w14:paraId="6E2EEABD" w14:textId="77777777" w:rsidTr="00002D2B">
        <w:trPr>
          <w:trHeight w:val="510"/>
        </w:trPr>
        <w:tc>
          <w:tcPr>
            <w:tcW w:w="3251" w:type="dxa"/>
            <w:vAlign w:val="center"/>
          </w:tcPr>
          <w:p w14:paraId="2E24BCB3" w14:textId="77777777" w:rsidR="004D74DE" w:rsidRDefault="004D74DE" w:rsidP="00B35333">
            <w:pPr>
              <w:jc w:val="center"/>
              <w:rPr>
                <w:szCs w:val="24"/>
                <w:lang w:val="de-DE"/>
              </w:rPr>
            </w:pPr>
          </w:p>
        </w:tc>
        <w:tc>
          <w:tcPr>
            <w:tcW w:w="3253" w:type="dxa"/>
            <w:vAlign w:val="center"/>
          </w:tcPr>
          <w:p w14:paraId="5267D846" w14:textId="77777777" w:rsidR="004D74DE" w:rsidRDefault="004D74DE" w:rsidP="00B35333">
            <w:pPr>
              <w:jc w:val="center"/>
              <w:rPr>
                <w:szCs w:val="24"/>
                <w:lang w:val="de-DE"/>
              </w:rPr>
            </w:pPr>
          </w:p>
        </w:tc>
        <w:tc>
          <w:tcPr>
            <w:tcW w:w="2558" w:type="dxa"/>
            <w:vAlign w:val="center"/>
          </w:tcPr>
          <w:p w14:paraId="74E0C693" w14:textId="77777777" w:rsidR="004D74DE" w:rsidRDefault="004D74DE" w:rsidP="00002D2B">
            <w:pPr>
              <w:jc w:val="center"/>
              <w:rPr>
                <w:szCs w:val="24"/>
                <w:lang w:val="de-DE"/>
              </w:rPr>
            </w:pPr>
          </w:p>
        </w:tc>
      </w:tr>
      <w:tr w:rsidR="004D74DE" w14:paraId="36213D09" w14:textId="77777777" w:rsidTr="00002D2B">
        <w:trPr>
          <w:trHeight w:val="510"/>
        </w:trPr>
        <w:tc>
          <w:tcPr>
            <w:tcW w:w="3251" w:type="dxa"/>
            <w:vAlign w:val="center"/>
          </w:tcPr>
          <w:p w14:paraId="18F03FE3" w14:textId="77777777" w:rsidR="004D74DE" w:rsidRDefault="004D74DE" w:rsidP="00B35333">
            <w:pPr>
              <w:jc w:val="center"/>
              <w:rPr>
                <w:szCs w:val="24"/>
                <w:lang w:val="de-DE"/>
              </w:rPr>
            </w:pPr>
          </w:p>
        </w:tc>
        <w:tc>
          <w:tcPr>
            <w:tcW w:w="3253" w:type="dxa"/>
            <w:vAlign w:val="center"/>
          </w:tcPr>
          <w:p w14:paraId="53CF983E" w14:textId="77777777" w:rsidR="004D74DE" w:rsidRDefault="004D74DE" w:rsidP="00B35333">
            <w:pPr>
              <w:jc w:val="center"/>
              <w:rPr>
                <w:szCs w:val="24"/>
                <w:lang w:val="de-DE"/>
              </w:rPr>
            </w:pPr>
          </w:p>
        </w:tc>
        <w:tc>
          <w:tcPr>
            <w:tcW w:w="2558" w:type="dxa"/>
            <w:vAlign w:val="center"/>
          </w:tcPr>
          <w:p w14:paraId="5E1065E0" w14:textId="77777777" w:rsidR="004D74DE" w:rsidRDefault="004D74DE" w:rsidP="00002D2B">
            <w:pPr>
              <w:jc w:val="center"/>
              <w:rPr>
                <w:szCs w:val="24"/>
                <w:lang w:val="de-DE"/>
              </w:rPr>
            </w:pPr>
          </w:p>
        </w:tc>
      </w:tr>
      <w:tr w:rsidR="004D74DE" w14:paraId="2737EEA8" w14:textId="77777777" w:rsidTr="00002D2B">
        <w:trPr>
          <w:trHeight w:val="510"/>
        </w:trPr>
        <w:tc>
          <w:tcPr>
            <w:tcW w:w="3251" w:type="dxa"/>
            <w:vAlign w:val="center"/>
          </w:tcPr>
          <w:p w14:paraId="36A8153B" w14:textId="77777777" w:rsidR="004D74DE" w:rsidRDefault="004D74DE" w:rsidP="00B35333">
            <w:pPr>
              <w:jc w:val="center"/>
              <w:rPr>
                <w:szCs w:val="24"/>
                <w:lang w:val="de-DE"/>
              </w:rPr>
            </w:pPr>
          </w:p>
        </w:tc>
        <w:tc>
          <w:tcPr>
            <w:tcW w:w="3253" w:type="dxa"/>
            <w:vAlign w:val="center"/>
          </w:tcPr>
          <w:p w14:paraId="69434143" w14:textId="77777777" w:rsidR="004D74DE" w:rsidRDefault="004D74DE" w:rsidP="00B35333">
            <w:pPr>
              <w:jc w:val="center"/>
              <w:rPr>
                <w:szCs w:val="24"/>
                <w:lang w:val="de-DE"/>
              </w:rPr>
            </w:pPr>
          </w:p>
        </w:tc>
        <w:tc>
          <w:tcPr>
            <w:tcW w:w="2558" w:type="dxa"/>
            <w:vAlign w:val="center"/>
          </w:tcPr>
          <w:p w14:paraId="542B9675" w14:textId="77777777" w:rsidR="004D74DE" w:rsidRDefault="004D74DE" w:rsidP="00002D2B">
            <w:pPr>
              <w:jc w:val="center"/>
              <w:rPr>
                <w:szCs w:val="24"/>
                <w:lang w:val="de-DE"/>
              </w:rPr>
            </w:pPr>
          </w:p>
        </w:tc>
      </w:tr>
    </w:tbl>
    <w:p w14:paraId="4B986555" w14:textId="77777777" w:rsidR="00927B29" w:rsidRPr="00754F57" w:rsidRDefault="00927B29" w:rsidP="00653D05">
      <w:pPr>
        <w:jc w:val="center"/>
        <w:rPr>
          <w:sz w:val="24"/>
          <w:szCs w:val="28"/>
          <w:lang w:val="de-DE"/>
        </w:rPr>
      </w:pPr>
    </w:p>
    <w:p w14:paraId="34E5AE08" w14:textId="77777777" w:rsidR="00695F81" w:rsidRPr="00754F57" w:rsidRDefault="00695F81" w:rsidP="00653D05">
      <w:pPr>
        <w:jc w:val="center"/>
        <w:rPr>
          <w:sz w:val="24"/>
          <w:szCs w:val="28"/>
          <w:lang w:val="de-DE"/>
        </w:rPr>
      </w:pPr>
    </w:p>
    <w:p w14:paraId="49D7FCD8" w14:textId="75E99AF5" w:rsidR="00C22C33" w:rsidRDefault="009E117F" w:rsidP="004D74DE">
      <w:pPr>
        <w:rPr>
          <w:sz w:val="24"/>
          <w:szCs w:val="28"/>
          <w:lang w:val="de-DE"/>
        </w:rPr>
      </w:pPr>
      <w:r>
        <w:rPr>
          <w:sz w:val="24"/>
          <w:szCs w:val="28"/>
          <w:lang w:val="de-DE"/>
        </w:rPr>
        <w:t>Durch Unterschrift versicher</w:t>
      </w:r>
      <w:r w:rsidR="00EF6F52">
        <w:rPr>
          <w:sz w:val="24"/>
          <w:szCs w:val="28"/>
          <w:lang w:val="de-DE"/>
        </w:rPr>
        <w:t>n</w:t>
      </w:r>
      <w:r>
        <w:rPr>
          <w:sz w:val="24"/>
          <w:szCs w:val="28"/>
          <w:lang w:val="de-DE"/>
        </w:rPr>
        <w:t xml:space="preserve"> sich die Teilnehmerin</w:t>
      </w:r>
      <w:r w:rsidR="00EF6F52">
        <w:rPr>
          <w:sz w:val="24"/>
          <w:szCs w:val="28"/>
          <w:lang w:val="de-DE"/>
        </w:rPr>
        <w:t>nen und</w:t>
      </w:r>
      <w:r>
        <w:rPr>
          <w:sz w:val="24"/>
          <w:szCs w:val="28"/>
          <w:lang w:val="de-DE"/>
        </w:rPr>
        <w:t xml:space="preserve"> Teilnehmer</w:t>
      </w:r>
      <w:r w:rsidR="00927B29">
        <w:rPr>
          <w:sz w:val="24"/>
          <w:szCs w:val="28"/>
          <w:lang w:val="de-DE"/>
        </w:rPr>
        <w:t xml:space="preserve"> an Eides Statt, dass das vorliegende Dokument </w:t>
      </w:r>
      <w:r w:rsidR="00927B29" w:rsidRPr="00927B29">
        <w:rPr>
          <w:sz w:val="24"/>
          <w:szCs w:val="28"/>
          <w:lang w:val="de-DE"/>
        </w:rPr>
        <w:t>selbstständig und ohne u</w:t>
      </w:r>
      <w:r w:rsidR="00927B29">
        <w:rPr>
          <w:sz w:val="24"/>
          <w:szCs w:val="28"/>
          <w:lang w:val="de-DE"/>
        </w:rPr>
        <w:t>nzulässige fremde Hilfe erarbeitet</w:t>
      </w:r>
      <w:r w:rsidR="00927B29" w:rsidRPr="00927B29">
        <w:rPr>
          <w:sz w:val="24"/>
          <w:szCs w:val="28"/>
          <w:lang w:val="de-DE"/>
        </w:rPr>
        <w:t xml:space="preserve"> </w:t>
      </w:r>
      <w:r w:rsidR="00927B29">
        <w:rPr>
          <w:sz w:val="24"/>
          <w:szCs w:val="28"/>
          <w:lang w:val="de-DE"/>
        </w:rPr>
        <w:t>wurde</w:t>
      </w:r>
      <w:r w:rsidR="00927B29" w:rsidRPr="00927B29">
        <w:rPr>
          <w:sz w:val="24"/>
          <w:szCs w:val="28"/>
          <w:lang w:val="de-DE"/>
        </w:rPr>
        <w:t xml:space="preserve">. </w:t>
      </w:r>
      <w:r w:rsidR="00927B29">
        <w:rPr>
          <w:sz w:val="24"/>
          <w:szCs w:val="28"/>
          <w:lang w:val="de-DE"/>
        </w:rPr>
        <w:t>Es wurden</w:t>
      </w:r>
      <w:r w:rsidR="00927B29" w:rsidRPr="00927B29">
        <w:rPr>
          <w:sz w:val="24"/>
          <w:szCs w:val="28"/>
          <w:lang w:val="de-DE"/>
        </w:rPr>
        <w:t xml:space="preserve"> keine anderen als die angegebenen Q</w:t>
      </w:r>
      <w:r w:rsidR="00927B29">
        <w:rPr>
          <w:sz w:val="24"/>
          <w:szCs w:val="28"/>
          <w:lang w:val="de-DE"/>
        </w:rPr>
        <w:t xml:space="preserve">uellen und Hilfsmittel benutzt. </w:t>
      </w:r>
      <w:r w:rsidR="00927B29" w:rsidRPr="00927B29">
        <w:rPr>
          <w:sz w:val="24"/>
          <w:szCs w:val="28"/>
          <w:lang w:val="de-DE"/>
        </w:rPr>
        <w:t xml:space="preserve">Die Arbeit </w:t>
      </w:r>
      <w:r w:rsidR="00927B29">
        <w:rPr>
          <w:sz w:val="24"/>
          <w:szCs w:val="28"/>
          <w:lang w:val="de-DE"/>
        </w:rPr>
        <w:t>wurde</w:t>
      </w:r>
      <w:r w:rsidR="00927B29" w:rsidRPr="00927B29">
        <w:rPr>
          <w:sz w:val="24"/>
          <w:szCs w:val="28"/>
          <w:lang w:val="de-DE"/>
        </w:rPr>
        <w:t xml:space="preserve"> in gleicher oder ähnlicher Form noch </w:t>
      </w:r>
      <w:r w:rsidR="00927B29">
        <w:rPr>
          <w:sz w:val="24"/>
          <w:szCs w:val="28"/>
          <w:lang w:val="de-DE"/>
        </w:rPr>
        <w:t>nicht zur Bewertung</w:t>
      </w:r>
      <w:r w:rsidR="00002D2B">
        <w:rPr>
          <w:sz w:val="24"/>
          <w:szCs w:val="28"/>
          <w:lang w:val="de-DE"/>
        </w:rPr>
        <w:t xml:space="preserve"> am Lehrstuhl für Automation </w:t>
      </w:r>
      <w:proofErr w:type="spellStart"/>
      <w:r w:rsidR="00002D2B">
        <w:rPr>
          <w:sz w:val="24"/>
          <w:szCs w:val="28"/>
          <w:lang w:val="de-DE"/>
        </w:rPr>
        <w:t>of</w:t>
      </w:r>
      <w:proofErr w:type="spellEnd"/>
      <w:r w:rsidR="00002D2B">
        <w:rPr>
          <w:sz w:val="24"/>
          <w:szCs w:val="28"/>
          <w:lang w:val="de-DE"/>
        </w:rPr>
        <w:t xml:space="preserve"> </w:t>
      </w:r>
      <w:proofErr w:type="spellStart"/>
      <w:r w:rsidR="00002D2B">
        <w:rPr>
          <w:sz w:val="24"/>
          <w:szCs w:val="28"/>
          <w:lang w:val="de-DE"/>
        </w:rPr>
        <w:t>Complex</w:t>
      </w:r>
      <w:proofErr w:type="spellEnd"/>
      <w:r w:rsidR="00002D2B">
        <w:rPr>
          <w:sz w:val="24"/>
          <w:szCs w:val="28"/>
          <w:lang w:val="de-DE"/>
        </w:rPr>
        <w:t xml:space="preserve"> Power Systems</w:t>
      </w:r>
      <w:r w:rsidR="00927B29">
        <w:rPr>
          <w:sz w:val="24"/>
          <w:szCs w:val="28"/>
          <w:lang w:val="de-DE"/>
        </w:rPr>
        <w:t xml:space="preserve"> eingereich</w:t>
      </w:r>
      <w:r w:rsidR="00ED2E54">
        <w:rPr>
          <w:sz w:val="24"/>
          <w:szCs w:val="28"/>
          <w:lang w:val="de-DE"/>
        </w:rPr>
        <w:t>t.</w:t>
      </w:r>
      <w:r w:rsidR="00C22C33">
        <w:rPr>
          <w:sz w:val="24"/>
          <w:szCs w:val="28"/>
          <w:lang w:val="de-DE"/>
        </w:rPr>
        <w:br w:type="page"/>
      </w:r>
    </w:p>
    <w:p w14:paraId="2B71ACF3" w14:textId="77777777" w:rsidR="00C22C33" w:rsidRDefault="00C22C33" w:rsidP="00927B29">
      <w:pPr>
        <w:rPr>
          <w:sz w:val="24"/>
          <w:szCs w:val="28"/>
          <w:lang w:val="de-DE"/>
        </w:rPr>
        <w:sectPr w:rsidR="00C22C33" w:rsidSect="007A2010">
          <w:headerReference w:type="default" r:id="rId11"/>
          <w:footerReference w:type="default" r:id="rId12"/>
          <w:type w:val="oddPage"/>
          <w:pgSz w:w="11906" w:h="16838"/>
          <w:pgMar w:top="1417" w:right="1417" w:bottom="1134" w:left="1417" w:header="708" w:footer="708" w:gutter="0"/>
          <w:pgNumType w:fmt="lowerRoman" w:start="1"/>
          <w:cols w:space="708"/>
          <w:titlePg/>
          <w:docGrid w:linePitch="360"/>
        </w:sectPr>
      </w:pPr>
    </w:p>
    <w:sdt>
      <w:sdtPr>
        <w:rPr>
          <w:lang w:val="de-DE"/>
        </w:rPr>
        <w:id w:val="1006406948"/>
        <w:docPartObj>
          <w:docPartGallery w:val="Table of Contents"/>
          <w:docPartUnique/>
        </w:docPartObj>
      </w:sdtPr>
      <w:sdtEndPr>
        <w:rPr>
          <w:b/>
          <w:bCs/>
        </w:rPr>
      </w:sdtEndPr>
      <w:sdtContent>
        <w:p w14:paraId="5474E242" w14:textId="5B3C343B" w:rsidR="00952506" w:rsidRPr="00754F57" w:rsidRDefault="00E223DC" w:rsidP="00952506">
          <w:pPr>
            <w:rPr>
              <w:rStyle w:val="ContentstitleZchn"/>
              <w:b/>
              <w:sz w:val="24"/>
              <w:szCs w:val="22"/>
              <w:lang w:val="de-DE"/>
            </w:rPr>
          </w:pPr>
          <w:r>
            <w:rPr>
              <w:rStyle w:val="ContentstitleZchn"/>
              <w:lang w:val="de-DE"/>
            </w:rPr>
            <w:t>Inhaltsverzeichnis</w:t>
          </w:r>
        </w:p>
        <w:p w14:paraId="39576D67" w14:textId="0D605A93" w:rsidR="00B67D7D" w:rsidRDefault="00952506">
          <w:pPr>
            <w:pStyle w:val="TOC1"/>
            <w:tabs>
              <w:tab w:val="right" w:leader="dot" w:pos="9062"/>
            </w:tabs>
            <w:rPr>
              <w:rFonts w:eastAsiaTheme="minorEastAsia"/>
              <w:noProof/>
              <w:lang w:val="de-DE" w:eastAsia="de-DE"/>
            </w:rPr>
          </w:pPr>
          <w:r w:rsidRPr="00754F57">
            <w:rPr>
              <w:lang w:val="de-DE"/>
            </w:rPr>
            <w:fldChar w:fldCharType="begin"/>
          </w:r>
          <w:r w:rsidRPr="00754F57">
            <w:rPr>
              <w:lang w:val="de-DE"/>
            </w:rPr>
            <w:instrText xml:space="preserve"> TOC \o "1-3" \h \z \u </w:instrText>
          </w:r>
          <w:r w:rsidRPr="00754F57">
            <w:rPr>
              <w:lang w:val="de-DE"/>
            </w:rPr>
            <w:fldChar w:fldCharType="separate"/>
          </w:r>
          <w:hyperlink w:anchor="_Toc117699631" w:history="1">
            <w:r w:rsidR="00B67D7D" w:rsidRPr="00051E98">
              <w:rPr>
                <w:rStyle w:val="Hyperlink"/>
                <w:noProof/>
                <w:lang w:val="de-DE"/>
              </w:rPr>
              <w:t>Abbildungsverzeichnis</w:t>
            </w:r>
            <w:r w:rsidR="00B67D7D">
              <w:rPr>
                <w:noProof/>
                <w:webHidden/>
              </w:rPr>
              <w:tab/>
            </w:r>
            <w:r w:rsidR="00B67D7D">
              <w:rPr>
                <w:noProof/>
                <w:webHidden/>
              </w:rPr>
              <w:fldChar w:fldCharType="begin"/>
            </w:r>
            <w:r w:rsidR="00B67D7D">
              <w:rPr>
                <w:noProof/>
                <w:webHidden/>
              </w:rPr>
              <w:instrText xml:space="preserve"> PAGEREF _Toc117699631 \h </w:instrText>
            </w:r>
            <w:r w:rsidR="00B67D7D">
              <w:rPr>
                <w:noProof/>
                <w:webHidden/>
              </w:rPr>
            </w:r>
            <w:r w:rsidR="00B67D7D">
              <w:rPr>
                <w:noProof/>
                <w:webHidden/>
              </w:rPr>
              <w:fldChar w:fldCharType="separate"/>
            </w:r>
            <w:r w:rsidR="00FE35D5">
              <w:rPr>
                <w:noProof/>
                <w:webHidden/>
              </w:rPr>
              <w:t>ii</w:t>
            </w:r>
            <w:r w:rsidR="00B67D7D">
              <w:rPr>
                <w:noProof/>
                <w:webHidden/>
              </w:rPr>
              <w:fldChar w:fldCharType="end"/>
            </w:r>
          </w:hyperlink>
        </w:p>
        <w:p w14:paraId="6A0CE600" w14:textId="773C52FF" w:rsidR="00B67D7D" w:rsidRDefault="00B67D7D">
          <w:pPr>
            <w:pStyle w:val="TOC1"/>
            <w:tabs>
              <w:tab w:val="right" w:leader="dot" w:pos="9062"/>
            </w:tabs>
            <w:rPr>
              <w:rFonts w:eastAsiaTheme="minorEastAsia"/>
              <w:noProof/>
              <w:lang w:val="de-DE" w:eastAsia="de-DE"/>
            </w:rPr>
          </w:pPr>
          <w:hyperlink w:anchor="_Toc117699632" w:history="1">
            <w:r w:rsidRPr="00051E98">
              <w:rPr>
                <w:rStyle w:val="Hyperlink"/>
                <w:noProof/>
                <w:lang w:val="de-DE"/>
              </w:rPr>
              <w:t>Tabellenverzeichnis</w:t>
            </w:r>
            <w:r>
              <w:rPr>
                <w:noProof/>
                <w:webHidden/>
              </w:rPr>
              <w:tab/>
            </w:r>
            <w:r>
              <w:rPr>
                <w:noProof/>
                <w:webHidden/>
              </w:rPr>
              <w:fldChar w:fldCharType="begin"/>
            </w:r>
            <w:r>
              <w:rPr>
                <w:noProof/>
                <w:webHidden/>
              </w:rPr>
              <w:instrText xml:space="preserve"> PAGEREF _Toc117699632 \h </w:instrText>
            </w:r>
            <w:r>
              <w:rPr>
                <w:noProof/>
                <w:webHidden/>
              </w:rPr>
            </w:r>
            <w:r>
              <w:rPr>
                <w:noProof/>
                <w:webHidden/>
              </w:rPr>
              <w:fldChar w:fldCharType="separate"/>
            </w:r>
            <w:r w:rsidR="00FE35D5">
              <w:rPr>
                <w:noProof/>
                <w:webHidden/>
              </w:rPr>
              <w:t>iii</w:t>
            </w:r>
            <w:r>
              <w:rPr>
                <w:noProof/>
                <w:webHidden/>
              </w:rPr>
              <w:fldChar w:fldCharType="end"/>
            </w:r>
          </w:hyperlink>
        </w:p>
        <w:p w14:paraId="0BE08930" w14:textId="6AC65474" w:rsidR="00B67D7D" w:rsidRDefault="00B67D7D">
          <w:pPr>
            <w:pStyle w:val="TOC1"/>
            <w:tabs>
              <w:tab w:val="left" w:pos="440"/>
              <w:tab w:val="right" w:leader="dot" w:pos="9062"/>
            </w:tabs>
            <w:rPr>
              <w:rFonts w:eastAsiaTheme="minorEastAsia"/>
              <w:noProof/>
              <w:lang w:val="de-DE" w:eastAsia="de-DE"/>
            </w:rPr>
          </w:pPr>
          <w:hyperlink w:anchor="_Toc117699633" w:history="1">
            <w:r w:rsidRPr="00051E98">
              <w:rPr>
                <w:rStyle w:val="Hyperlink"/>
                <w:noProof/>
              </w:rPr>
              <w:t>1</w:t>
            </w:r>
            <w:r>
              <w:rPr>
                <w:rFonts w:eastAsiaTheme="minorEastAsia"/>
                <w:noProof/>
                <w:lang w:val="de-DE" w:eastAsia="de-DE"/>
              </w:rPr>
              <w:tab/>
            </w:r>
            <w:r w:rsidRPr="00051E98">
              <w:rPr>
                <w:rStyle w:val="Hyperlink"/>
                <w:noProof/>
              </w:rPr>
              <w:t>Aufgabe 1: Aufbau und grundlegende Motorsteuerung</w:t>
            </w:r>
            <w:r>
              <w:rPr>
                <w:noProof/>
                <w:webHidden/>
              </w:rPr>
              <w:tab/>
            </w:r>
            <w:r>
              <w:rPr>
                <w:noProof/>
                <w:webHidden/>
              </w:rPr>
              <w:fldChar w:fldCharType="begin"/>
            </w:r>
            <w:r>
              <w:rPr>
                <w:noProof/>
                <w:webHidden/>
              </w:rPr>
              <w:instrText xml:space="preserve"> PAGEREF _Toc117699633 \h </w:instrText>
            </w:r>
            <w:r>
              <w:rPr>
                <w:noProof/>
                <w:webHidden/>
              </w:rPr>
            </w:r>
            <w:r>
              <w:rPr>
                <w:noProof/>
                <w:webHidden/>
              </w:rPr>
              <w:fldChar w:fldCharType="separate"/>
            </w:r>
            <w:r w:rsidR="00FE35D5">
              <w:rPr>
                <w:noProof/>
                <w:webHidden/>
              </w:rPr>
              <w:t>1</w:t>
            </w:r>
            <w:r>
              <w:rPr>
                <w:noProof/>
                <w:webHidden/>
              </w:rPr>
              <w:fldChar w:fldCharType="end"/>
            </w:r>
          </w:hyperlink>
        </w:p>
        <w:p w14:paraId="3FFB9B3A" w14:textId="654BF110" w:rsidR="00B67D7D" w:rsidRDefault="00B67D7D">
          <w:pPr>
            <w:pStyle w:val="TOC2"/>
            <w:tabs>
              <w:tab w:val="left" w:pos="880"/>
              <w:tab w:val="right" w:leader="dot" w:pos="9062"/>
            </w:tabs>
            <w:rPr>
              <w:rFonts w:eastAsiaTheme="minorEastAsia"/>
              <w:noProof/>
              <w:lang w:val="de-DE" w:eastAsia="de-DE"/>
            </w:rPr>
          </w:pPr>
          <w:hyperlink w:anchor="_Toc117699634" w:history="1">
            <w:r w:rsidRPr="00051E98">
              <w:rPr>
                <w:rStyle w:val="Hyperlink"/>
                <w:noProof/>
                <w:lang w:val="de-DE"/>
              </w:rPr>
              <w:t>1.1</w:t>
            </w:r>
            <w:r>
              <w:rPr>
                <w:rFonts w:eastAsiaTheme="minorEastAsia"/>
                <w:noProof/>
                <w:lang w:val="de-DE" w:eastAsia="de-DE"/>
              </w:rPr>
              <w:tab/>
            </w:r>
            <w:r w:rsidRPr="00051E98">
              <w:rPr>
                <w:rStyle w:val="Hyperlink"/>
                <w:noProof/>
                <w:lang w:val="de-DE"/>
              </w:rPr>
              <w:t>Aufgabe 1.1</w:t>
            </w:r>
            <w:r>
              <w:rPr>
                <w:noProof/>
                <w:webHidden/>
              </w:rPr>
              <w:tab/>
            </w:r>
            <w:r>
              <w:rPr>
                <w:noProof/>
                <w:webHidden/>
              </w:rPr>
              <w:fldChar w:fldCharType="begin"/>
            </w:r>
            <w:r>
              <w:rPr>
                <w:noProof/>
                <w:webHidden/>
              </w:rPr>
              <w:instrText xml:space="preserve"> PAGEREF _Toc117699634 \h </w:instrText>
            </w:r>
            <w:r>
              <w:rPr>
                <w:noProof/>
                <w:webHidden/>
              </w:rPr>
            </w:r>
            <w:r>
              <w:rPr>
                <w:noProof/>
                <w:webHidden/>
              </w:rPr>
              <w:fldChar w:fldCharType="separate"/>
            </w:r>
            <w:r w:rsidR="00FE35D5">
              <w:rPr>
                <w:noProof/>
                <w:webHidden/>
              </w:rPr>
              <w:t>1</w:t>
            </w:r>
            <w:r>
              <w:rPr>
                <w:noProof/>
                <w:webHidden/>
              </w:rPr>
              <w:fldChar w:fldCharType="end"/>
            </w:r>
          </w:hyperlink>
        </w:p>
        <w:p w14:paraId="327EE107" w14:textId="1C910917" w:rsidR="00B67D7D" w:rsidRDefault="00B67D7D">
          <w:pPr>
            <w:pStyle w:val="TOC2"/>
            <w:tabs>
              <w:tab w:val="left" w:pos="880"/>
              <w:tab w:val="right" w:leader="dot" w:pos="9062"/>
            </w:tabs>
            <w:rPr>
              <w:rFonts w:eastAsiaTheme="minorEastAsia"/>
              <w:noProof/>
              <w:lang w:val="de-DE" w:eastAsia="de-DE"/>
            </w:rPr>
          </w:pPr>
          <w:hyperlink w:anchor="_Toc117699635" w:history="1">
            <w:r w:rsidRPr="00051E98">
              <w:rPr>
                <w:rStyle w:val="Hyperlink"/>
                <w:noProof/>
                <w:lang w:val="de-DE"/>
              </w:rPr>
              <w:t>1.2</w:t>
            </w:r>
            <w:r>
              <w:rPr>
                <w:rFonts w:eastAsiaTheme="minorEastAsia"/>
                <w:noProof/>
                <w:lang w:val="de-DE" w:eastAsia="de-DE"/>
              </w:rPr>
              <w:tab/>
            </w:r>
            <w:r w:rsidRPr="00051E98">
              <w:rPr>
                <w:rStyle w:val="Hyperlink"/>
                <w:noProof/>
                <w:lang w:val="de-DE"/>
              </w:rPr>
              <w:t>Aufgabe 1.2</w:t>
            </w:r>
            <w:r>
              <w:rPr>
                <w:noProof/>
                <w:webHidden/>
              </w:rPr>
              <w:tab/>
            </w:r>
            <w:r>
              <w:rPr>
                <w:noProof/>
                <w:webHidden/>
              </w:rPr>
              <w:fldChar w:fldCharType="begin"/>
            </w:r>
            <w:r>
              <w:rPr>
                <w:noProof/>
                <w:webHidden/>
              </w:rPr>
              <w:instrText xml:space="preserve"> PAGEREF _Toc117699635 \h </w:instrText>
            </w:r>
            <w:r>
              <w:rPr>
                <w:noProof/>
                <w:webHidden/>
              </w:rPr>
            </w:r>
            <w:r>
              <w:rPr>
                <w:noProof/>
                <w:webHidden/>
              </w:rPr>
              <w:fldChar w:fldCharType="separate"/>
            </w:r>
            <w:r w:rsidR="00FE35D5">
              <w:rPr>
                <w:noProof/>
                <w:webHidden/>
              </w:rPr>
              <w:t>1</w:t>
            </w:r>
            <w:r>
              <w:rPr>
                <w:noProof/>
                <w:webHidden/>
              </w:rPr>
              <w:fldChar w:fldCharType="end"/>
            </w:r>
          </w:hyperlink>
        </w:p>
        <w:p w14:paraId="488BA508" w14:textId="11BEF481" w:rsidR="00B67D7D" w:rsidRDefault="00B67D7D">
          <w:pPr>
            <w:pStyle w:val="TOC2"/>
            <w:tabs>
              <w:tab w:val="left" w:pos="880"/>
              <w:tab w:val="right" w:leader="dot" w:pos="9062"/>
            </w:tabs>
            <w:rPr>
              <w:rFonts w:eastAsiaTheme="minorEastAsia"/>
              <w:noProof/>
              <w:lang w:val="de-DE" w:eastAsia="de-DE"/>
            </w:rPr>
          </w:pPr>
          <w:hyperlink w:anchor="_Toc117699636" w:history="1">
            <w:r w:rsidRPr="00051E98">
              <w:rPr>
                <w:rStyle w:val="Hyperlink"/>
                <w:noProof/>
                <w:lang w:val="de-DE"/>
              </w:rPr>
              <w:t>1.3</w:t>
            </w:r>
            <w:r>
              <w:rPr>
                <w:rFonts w:eastAsiaTheme="minorEastAsia"/>
                <w:noProof/>
                <w:lang w:val="de-DE" w:eastAsia="de-DE"/>
              </w:rPr>
              <w:tab/>
            </w:r>
            <w:r w:rsidRPr="00051E98">
              <w:rPr>
                <w:rStyle w:val="Hyperlink"/>
                <w:noProof/>
                <w:lang w:val="de-DE"/>
              </w:rPr>
              <w:t>Aufgabe 1.3</w:t>
            </w:r>
            <w:r>
              <w:rPr>
                <w:noProof/>
                <w:webHidden/>
              </w:rPr>
              <w:tab/>
            </w:r>
            <w:r>
              <w:rPr>
                <w:noProof/>
                <w:webHidden/>
              </w:rPr>
              <w:fldChar w:fldCharType="begin"/>
            </w:r>
            <w:r>
              <w:rPr>
                <w:noProof/>
                <w:webHidden/>
              </w:rPr>
              <w:instrText xml:space="preserve"> PAGEREF _Toc117699636 \h </w:instrText>
            </w:r>
            <w:r>
              <w:rPr>
                <w:noProof/>
                <w:webHidden/>
              </w:rPr>
            </w:r>
            <w:r>
              <w:rPr>
                <w:noProof/>
                <w:webHidden/>
              </w:rPr>
              <w:fldChar w:fldCharType="separate"/>
            </w:r>
            <w:r w:rsidR="00FE35D5">
              <w:rPr>
                <w:noProof/>
                <w:webHidden/>
              </w:rPr>
              <w:t>2</w:t>
            </w:r>
            <w:r>
              <w:rPr>
                <w:noProof/>
                <w:webHidden/>
              </w:rPr>
              <w:fldChar w:fldCharType="end"/>
            </w:r>
          </w:hyperlink>
        </w:p>
        <w:p w14:paraId="3046F56E" w14:textId="2FB5E37A" w:rsidR="00B67D7D" w:rsidRDefault="00B67D7D">
          <w:pPr>
            <w:pStyle w:val="TOC1"/>
            <w:tabs>
              <w:tab w:val="left" w:pos="440"/>
              <w:tab w:val="right" w:leader="dot" w:pos="9062"/>
            </w:tabs>
            <w:rPr>
              <w:rFonts w:eastAsiaTheme="minorEastAsia"/>
              <w:noProof/>
              <w:lang w:val="de-DE" w:eastAsia="de-DE"/>
            </w:rPr>
          </w:pPr>
          <w:hyperlink w:anchor="_Toc117699637" w:history="1">
            <w:r w:rsidRPr="00051E98">
              <w:rPr>
                <w:rStyle w:val="Hyperlink"/>
                <w:noProof/>
                <w:lang w:val="de-DE"/>
              </w:rPr>
              <w:t>2</w:t>
            </w:r>
            <w:r>
              <w:rPr>
                <w:rFonts w:eastAsiaTheme="minorEastAsia"/>
                <w:noProof/>
                <w:lang w:val="de-DE" w:eastAsia="de-DE"/>
              </w:rPr>
              <w:tab/>
            </w:r>
            <w:r w:rsidRPr="00051E98">
              <w:rPr>
                <w:rStyle w:val="Hyperlink"/>
                <w:noProof/>
                <w:lang w:val="de-DE"/>
              </w:rPr>
              <w:t>Aufgabe 2: Positionsregelung des Hebelarms</w:t>
            </w:r>
            <w:r>
              <w:rPr>
                <w:noProof/>
                <w:webHidden/>
              </w:rPr>
              <w:tab/>
            </w:r>
            <w:r>
              <w:rPr>
                <w:noProof/>
                <w:webHidden/>
              </w:rPr>
              <w:fldChar w:fldCharType="begin"/>
            </w:r>
            <w:r>
              <w:rPr>
                <w:noProof/>
                <w:webHidden/>
              </w:rPr>
              <w:instrText xml:space="preserve"> PAGEREF _Toc117699637 \h </w:instrText>
            </w:r>
            <w:r>
              <w:rPr>
                <w:noProof/>
                <w:webHidden/>
              </w:rPr>
            </w:r>
            <w:r>
              <w:rPr>
                <w:noProof/>
                <w:webHidden/>
              </w:rPr>
              <w:fldChar w:fldCharType="separate"/>
            </w:r>
            <w:r w:rsidR="00FE35D5">
              <w:rPr>
                <w:noProof/>
                <w:webHidden/>
              </w:rPr>
              <w:t>3</w:t>
            </w:r>
            <w:r>
              <w:rPr>
                <w:noProof/>
                <w:webHidden/>
              </w:rPr>
              <w:fldChar w:fldCharType="end"/>
            </w:r>
          </w:hyperlink>
        </w:p>
        <w:p w14:paraId="2D42486A" w14:textId="2B3440DA" w:rsidR="00B67D7D" w:rsidRDefault="00B67D7D">
          <w:pPr>
            <w:pStyle w:val="TOC2"/>
            <w:tabs>
              <w:tab w:val="left" w:pos="880"/>
              <w:tab w:val="right" w:leader="dot" w:pos="9062"/>
            </w:tabs>
            <w:rPr>
              <w:rFonts w:eastAsiaTheme="minorEastAsia"/>
              <w:noProof/>
              <w:lang w:val="de-DE" w:eastAsia="de-DE"/>
            </w:rPr>
          </w:pPr>
          <w:hyperlink w:anchor="_Toc117699638" w:history="1">
            <w:r w:rsidRPr="00051E98">
              <w:rPr>
                <w:rStyle w:val="Hyperlink"/>
                <w:noProof/>
                <w:lang w:val="de-DE"/>
              </w:rPr>
              <w:t>2.1</w:t>
            </w:r>
            <w:r>
              <w:rPr>
                <w:rFonts w:eastAsiaTheme="minorEastAsia"/>
                <w:noProof/>
                <w:lang w:val="de-DE" w:eastAsia="de-DE"/>
              </w:rPr>
              <w:tab/>
            </w:r>
            <w:r w:rsidRPr="00051E98">
              <w:rPr>
                <w:rStyle w:val="Hyperlink"/>
                <w:noProof/>
                <w:lang w:val="de-DE"/>
              </w:rPr>
              <w:t>Aufgabe 2.1</w:t>
            </w:r>
            <w:r>
              <w:rPr>
                <w:noProof/>
                <w:webHidden/>
              </w:rPr>
              <w:tab/>
            </w:r>
            <w:r>
              <w:rPr>
                <w:noProof/>
                <w:webHidden/>
              </w:rPr>
              <w:fldChar w:fldCharType="begin"/>
            </w:r>
            <w:r>
              <w:rPr>
                <w:noProof/>
                <w:webHidden/>
              </w:rPr>
              <w:instrText xml:space="preserve"> PAGEREF _Toc117699638 \h </w:instrText>
            </w:r>
            <w:r>
              <w:rPr>
                <w:noProof/>
                <w:webHidden/>
              </w:rPr>
            </w:r>
            <w:r>
              <w:rPr>
                <w:noProof/>
                <w:webHidden/>
              </w:rPr>
              <w:fldChar w:fldCharType="separate"/>
            </w:r>
            <w:r w:rsidR="00FE35D5">
              <w:rPr>
                <w:noProof/>
                <w:webHidden/>
              </w:rPr>
              <w:t>3</w:t>
            </w:r>
            <w:r>
              <w:rPr>
                <w:noProof/>
                <w:webHidden/>
              </w:rPr>
              <w:fldChar w:fldCharType="end"/>
            </w:r>
          </w:hyperlink>
        </w:p>
        <w:p w14:paraId="62E0E0F9" w14:textId="774BED99" w:rsidR="00B67D7D" w:rsidRDefault="00B67D7D">
          <w:pPr>
            <w:pStyle w:val="TOC2"/>
            <w:tabs>
              <w:tab w:val="left" w:pos="880"/>
              <w:tab w:val="right" w:leader="dot" w:pos="9062"/>
            </w:tabs>
            <w:rPr>
              <w:rFonts w:eastAsiaTheme="minorEastAsia"/>
              <w:noProof/>
              <w:lang w:val="de-DE" w:eastAsia="de-DE"/>
            </w:rPr>
          </w:pPr>
          <w:hyperlink w:anchor="_Toc117699639" w:history="1">
            <w:r w:rsidRPr="00051E98">
              <w:rPr>
                <w:rStyle w:val="Hyperlink"/>
                <w:noProof/>
                <w:lang w:val="de-DE"/>
              </w:rPr>
              <w:t>2.2</w:t>
            </w:r>
            <w:r>
              <w:rPr>
                <w:rFonts w:eastAsiaTheme="minorEastAsia"/>
                <w:noProof/>
                <w:lang w:val="de-DE" w:eastAsia="de-DE"/>
              </w:rPr>
              <w:tab/>
            </w:r>
            <w:r w:rsidRPr="00051E98">
              <w:rPr>
                <w:rStyle w:val="Hyperlink"/>
                <w:noProof/>
                <w:lang w:val="de-DE"/>
              </w:rPr>
              <w:t>Aufgabe 2.2</w:t>
            </w:r>
            <w:r>
              <w:rPr>
                <w:noProof/>
                <w:webHidden/>
              </w:rPr>
              <w:tab/>
            </w:r>
            <w:r>
              <w:rPr>
                <w:noProof/>
                <w:webHidden/>
              </w:rPr>
              <w:fldChar w:fldCharType="begin"/>
            </w:r>
            <w:r>
              <w:rPr>
                <w:noProof/>
                <w:webHidden/>
              </w:rPr>
              <w:instrText xml:space="preserve"> PAGEREF _Toc117699639 \h </w:instrText>
            </w:r>
            <w:r>
              <w:rPr>
                <w:noProof/>
                <w:webHidden/>
              </w:rPr>
            </w:r>
            <w:r>
              <w:rPr>
                <w:noProof/>
                <w:webHidden/>
              </w:rPr>
              <w:fldChar w:fldCharType="separate"/>
            </w:r>
            <w:r w:rsidR="00FE35D5">
              <w:rPr>
                <w:noProof/>
                <w:webHidden/>
              </w:rPr>
              <w:t>3</w:t>
            </w:r>
            <w:r>
              <w:rPr>
                <w:noProof/>
                <w:webHidden/>
              </w:rPr>
              <w:fldChar w:fldCharType="end"/>
            </w:r>
          </w:hyperlink>
        </w:p>
        <w:p w14:paraId="6823A1D2" w14:textId="595ACEFD" w:rsidR="00B67D7D" w:rsidRDefault="00B67D7D">
          <w:pPr>
            <w:pStyle w:val="TOC2"/>
            <w:tabs>
              <w:tab w:val="left" w:pos="880"/>
              <w:tab w:val="right" w:leader="dot" w:pos="9062"/>
            </w:tabs>
            <w:rPr>
              <w:rFonts w:eastAsiaTheme="minorEastAsia"/>
              <w:noProof/>
              <w:lang w:val="de-DE" w:eastAsia="de-DE"/>
            </w:rPr>
          </w:pPr>
          <w:hyperlink w:anchor="_Toc117699640" w:history="1">
            <w:r w:rsidRPr="00051E98">
              <w:rPr>
                <w:rStyle w:val="Hyperlink"/>
                <w:noProof/>
                <w:lang w:val="de-DE"/>
              </w:rPr>
              <w:t>2.3</w:t>
            </w:r>
            <w:r>
              <w:rPr>
                <w:rFonts w:eastAsiaTheme="minorEastAsia"/>
                <w:noProof/>
                <w:lang w:val="de-DE" w:eastAsia="de-DE"/>
              </w:rPr>
              <w:tab/>
            </w:r>
            <w:r w:rsidRPr="00051E98">
              <w:rPr>
                <w:rStyle w:val="Hyperlink"/>
                <w:noProof/>
                <w:lang w:val="de-DE"/>
              </w:rPr>
              <w:t>Aufgabe 2.3</w:t>
            </w:r>
            <w:r>
              <w:rPr>
                <w:noProof/>
                <w:webHidden/>
              </w:rPr>
              <w:tab/>
            </w:r>
            <w:r>
              <w:rPr>
                <w:noProof/>
                <w:webHidden/>
              </w:rPr>
              <w:fldChar w:fldCharType="begin"/>
            </w:r>
            <w:r>
              <w:rPr>
                <w:noProof/>
                <w:webHidden/>
              </w:rPr>
              <w:instrText xml:space="preserve"> PAGEREF _Toc117699640 \h </w:instrText>
            </w:r>
            <w:r>
              <w:rPr>
                <w:noProof/>
                <w:webHidden/>
              </w:rPr>
            </w:r>
            <w:r>
              <w:rPr>
                <w:noProof/>
                <w:webHidden/>
              </w:rPr>
              <w:fldChar w:fldCharType="separate"/>
            </w:r>
            <w:r w:rsidR="00FE35D5">
              <w:rPr>
                <w:noProof/>
                <w:webHidden/>
              </w:rPr>
              <w:t>4</w:t>
            </w:r>
            <w:r>
              <w:rPr>
                <w:noProof/>
                <w:webHidden/>
              </w:rPr>
              <w:fldChar w:fldCharType="end"/>
            </w:r>
          </w:hyperlink>
        </w:p>
        <w:p w14:paraId="3A03EEAC" w14:textId="6A4D0827" w:rsidR="00B67D7D" w:rsidRDefault="00B67D7D">
          <w:pPr>
            <w:pStyle w:val="TOC2"/>
            <w:tabs>
              <w:tab w:val="left" w:pos="880"/>
              <w:tab w:val="right" w:leader="dot" w:pos="9062"/>
            </w:tabs>
            <w:rPr>
              <w:rFonts w:eastAsiaTheme="minorEastAsia"/>
              <w:noProof/>
              <w:lang w:val="de-DE" w:eastAsia="de-DE"/>
            </w:rPr>
          </w:pPr>
          <w:hyperlink w:anchor="_Toc117699641" w:history="1">
            <w:r w:rsidRPr="00051E98">
              <w:rPr>
                <w:rStyle w:val="Hyperlink"/>
                <w:noProof/>
                <w:lang w:val="de-DE"/>
              </w:rPr>
              <w:t>2.4</w:t>
            </w:r>
            <w:r>
              <w:rPr>
                <w:rFonts w:eastAsiaTheme="minorEastAsia"/>
                <w:noProof/>
                <w:lang w:val="de-DE" w:eastAsia="de-DE"/>
              </w:rPr>
              <w:tab/>
            </w:r>
            <w:r w:rsidRPr="00051E98">
              <w:rPr>
                <w:rStyle w:val="Hyperlink"/>
                <w:noProof/>
                <w:lang w:val="de-DE"/>
              </w:rPr>
              <w:t>Aufgabe 2.4</w:t>
            </w:r>
            <w:r>
              <w:rPr>
                <w:noProof/>
                <w:webHidden/>
              </w:rPr>
              <w:tab/>
            </w:r>
            <w:r>
              <w:rPr>
                <w:noProof/>
                <w:webHidden/>
              </w:rPr>
              <w:fldChar w:fldCharType="begin"/>
            </w:r>
            <w:r>
              <w:rPr>
                <w:noProof/>
                <w:webHidden/>
              </w:rPr>
              <w:instrText xml:space="preserve"> PAGEREF _Toc117699641 \h </w:instrText>
            </w:r>
            <w:r>
              <w:rPr>
                <w:noProof/>
                <w:webHidden/>
              </w:rPr>
            </w:r>
            <w:r>
              <w:rPr>
                <w:noProof/>
                <w:webHidden/>
              </w:rPr>
              <w:fldChar w:fldCharType="separate"/>
            </w:r>
            <w:r w:rsidR="00FE35D5">
              <w:rPr>
                <w:noProof/>
                <w:webHidden/>
              </w:rPr>
              <w:t>4</w:t>
            </w:r>
            <w:r>
              <w:rPr>
                <w:noProof/>
                <w:webHidden/>
              </w:rPr>
              <w:fldChar w:fldCharType="end"/>
            </w:r>
          </w:hyperlink>
        </w:p>
        <w:p w14:paraId="43E82037" w14:textId="0733930C" w:rsidR="00B67D7D" w:rsidRDefault="00B67D7D">
          <w:pPr>
            <w:pStyle w:val="TOC1"/>
            <w:tabs>
              <w:tab w:val="left" w:pos="440"/>
              <w:tab w:val="right" w:leader="dot" w:pos="9062"/>
            </w:tabs>
            <w:rPr>
              <w:rFonts w:eastAsiaTheme="minorEastAsia"/>
              <w:noProof/>
              <w:lang w:val="de-DE" w:eastAsia="de-DE"/>
            </w:rPr>
          </w:pPr>
          <w:hyperlink w:anchor="_Toc117699642" w:history="1">
            <w:r w:rsidRPr="00051E98">
              <w:rPr>
                <w:rStyle w:val="Hyperlink"/>
                <w:noProof/>
                <w:lang w:val="de-DE"/>
              </w:rPr>
              <w:t>3</w:t>
            </w:r>
            <w:r>
              <w:rPr>
                <w:rFonts w:eastAsiaTheme="minorEastAsia"/>
                <w:noProof/>
                <w:lang w:val="de-DE" w:eastAsia="de-DE"/>
              </w:rPr>
              <w:tab/>
            </w:r>
            <w:r w:rsidRPr="00051E98">
              <w:rPr>
                <w:rStyle w:val="Hyperlink"/>
                <w:noProof/>
                <w:lang w:val="de-DE"/>
              </w:rPr>
              <w:t xml:space="preserve">Aufgabe 3: </w:t>
            </w:r>
            <w:r w:rsidRPr="00051E98">
              <w:rPr>
                <w:rStyle w:val="Hyperlink"/>
                <w:noProof/>
              </w:rPr>
              <w:t>Positionsregelung</w:t>
            </w:r>
            <w:r>
              <w:rPr>
                <w:noProof/>
                <w:webHidden/>
              </w:rPr>
              <w:tab/>
            </w:r>
            <w:r>
              <w:rPr>
                <w:noProof/>
                <w:webHidden/>
              </w:rPr>
              <w:fldChar w:fldCharType="begin"/>
            </w:r>
            <w:r>
              <w:rPr>
                <w:noProof/>
                <w:webHidden/>
              </w:rPr>
              <w:instrText xml:space="preserve"> PAGEREF _Toc117699642 \h </w:instrText>
            </w:r>
            <w:r>
              <w:rPr>
                <w:noProof/>
                <w:webHidden/>
              </w:rPr>
            </w:r>
            <w:r>
              <w:rPr>
                <w:noProof/>
                <w:webHidden/>
              </w:rPr>
              <w:fldChar w:fldCharType="separate"/>
            </w:r>
            <w:r w:rsidR="00FE35D5">
              <w:rPr>
                <w:noProof/>
                <w:webHidden/>
              </w:rPr>
              <w:t>5</w:t>
            </w:r>
            <w:r>
              <w:rPr>
                <w:noProof/>
                <w:webHidden/>
              </w:rPr>
              <w:fldChar w:fldCharType="end"/>
            </w:r>
          </w:hyperlink>
        </w:p>
        <w:p w14:paraId="3B28AEC1" w14:textId="7C08EBAA" w:rsidR="00B67D7D" w:rsidRDefault="00B67D7D">
          <w:pPr>
            <w:pStyle w:val="TOC2"/>
            <w:tabs>
              <w:tab w:val="left" w:pos="880"/>
              <w:tab w:val="right" w:leader="dot" w:pos="9062"/>
            </w:tabs>
            <w:rPr>
              <w:rFonts w:eastAsiaTheme="minorEastAsia"/>
              <w:noProof/>
              <w:lang w:val="de-DE" w:eastAsia="de-DE"/>
            </w:rPr>
          </w:pPr>
          <w:hyperlink w:anchor="_Toc117699643" w:history="1">
            <w:r w:rsidRPr="00051E98">
              <w:rPr>
                <w:rStyle w:val="Hyperlink"/>
                <w:noProof/>
                <w:lang w:val="de-DE"/>
              </w:rPr>
              <w:t>3.1</w:t>
            </w:r>
            <w:r>
              <w:rPr>
                <w:rFonts w:eastAsiaTheme="minorEastAsia"/>
                <w:noProof/>
                <w:lang w:val="de-DE" w:eastAsia="de-DE"/>
              </w:rPr>
              <w:tab/>
            </w:r>
            <w:r w:rsidRPr="00051E98">
              <w:rPr>
                <w:rStyle w:val="Hyperlink"/>
                <w:noProof/>
                <w:lang w:val="de-DE"/>
              </w:rPr>
              <w:t>Aufgabe 3.1</w:t>
            </w:r>
            <w:r>
              <w:rPr>
                <w:noProof/>
                <w:webHidden/>
              </w:rPr>
              <w:tab/>
            </w:r>
            <w:r>
              <w:rPr>
                <w:noProof/>
                <w:webHidden/>
              </w:rPr>
              <w:fldChar w:fldCharType="begin"/>
            </w:r>
            <w:r>
              <w:rPr>
                <w:noProof/>
                <w:webHidden/>
              </w:rPr>
              <w:instrText xml:space="preserve"> PAGEREF _Toc117699643 \h </w:instrText>
            </w:r>
            <w:r>
              <w:rPr>
                <w:noProof/>
                <w:webHidden/>
              </w:rPr>
            </w:r>
            <w:r>
              <w:rPr>
                <w:noProof/>
                <w:webHidden/>
              </w:rPr>
              <w:fldChar w:fldCharType="separate"/>
            </w:r>
            <w:r w:rsidR="00FE35D5">
              <w:rPr>
                <w:noProof/>
                <w:webHidden/>
              </w:rPr>
              <w:t>5</w:t>
            </w:r>
            <w:r>
              <w:rPr>
                <w:noProof/>
                <w:webHidden/>
              </w:rPr>
              <w:fldChar w:fldCharType="end"/>
            </w:r>
          </w:hyperlink>
        </w:p>
        <w:p w14:paraId="22C4F49D" w14:textId="7A7354C4" w:rsidR="00B67D7D" w:rsidRDefault="00B67D7D">
          <w:pPr>
            <w:pStyle w:val="TOC2"/>
            <w:tabs>
              <w:tab w:val="left" w:pos="880"/>
              <w:tab w:val="right" w:leader="dot" w:pos="9062"/>
            </w:tabs>
            <w:rPr>
              <w:rFonts w:eastAsiaTheme="minorEastAsia"/>
              <w:noProof/>
              <w:lang w:val="de-DE" w:eastAsia="de-DE"/>
            </w:rPr>
          </w:pPr>
          <w:hyperlink w:anchor="_Toc117699644" w:history="1">
            <w:r w:rsidRPr="00051E98">
              <w:rPr>
                <w:rStyle w:val="Hyperlink"/>
                <w:noProof/>
                <w:lang w:val="de-DE"/>
              </w:rPr>
              <w:t>3.2</w:t>
            </w:r>
            <w:r>
              <w:rPr>
                <w:rFonts w:eastAsiaTheme="minorEastAsia"/>
                <w:noProof/>
                <w:lang w:val="de-DE" w:eastAsia="de-DE"/>
              </w:rPr>
              <w:tab/>
            </w:r>
            <w:r w:rsidRPr="00051E98">
              <w:rPr>
                <w:rStyle w:val="Hyperlink"/>
                <w:noProof/>
                <w:lang w:val="de-DE"/>
              </w:rPr>
              <w:t>Aufgabe 3.2</w:t>
            </w:r>
            <w:r>
              <w:rPr>
                <w:noProof/>
                <w:webHidden/>
              </w:rPr>
              <w:tab/>
            </w:r>
            <w:r>
              <w:rPr>
                <w:noProof/>
                <w:webHidden/>
              </w:rPr>
              <w:fldChar w:fldCharType="begin"/>
            </w:r>
            <w:r>
              <w:rPr>
                <w:noProof/>
                <w:webHidden/>
              </w:rPr>
              <w:instrText xml:space="preserve"> PAGEREF _Toc117699644 \h </w:instrText>
            </w:r>
            <w:r>
              <w:rPr>
                <w:noProof/>
                <w:webHidden/>
              </w:rPr>
            </w:r>
            <w:r>
              <w:rPr>
                <w:noProof/>
                <w:webHidden/>
              </w:rPr>
              <w:fldChar w:fldCharType="separate"/>
            </w:r>
            <w:r w:rsidR="00FE35D5">
              <w:rPr>
                <w:noProof/>
                <w:webHidden/>
              </w:rPr>
              <w:t>7</w:t>
            </w:r>
            <w:r>
              <w:rPr>
                <w:noProof/>
                <w:webHidden/>
              </w:rPr>
              <w:fldChar w:fldCharType="end"/>
            </w:r>
          </w:hyperlink>
        </w:p>
        <w:p w14:paraId="78E8DDFC" w14:textId="370F76D8" w:rsidR="00B67D7D" w:rsidRDefault="00B67D7D">
          <w:pPr>
            <w:pStyle w:val="TOC1"/>
            <w:tabs>
              <w:tab w:val="left" w:pos="440"/>
              <w:tab w:val="right" w:leader="dot" w:pos="9062"/>
            </w:tabs>
            <w:rPr>
              <w:rFonts w:eastAsiaTheme="minorEastAsia"/>
              <w:noProof/>
              <w:lang w:val="de-DE" w:eastAsia="de-DE"/>
            </w:rPr>
          </w:pPr>
          <w:hyperlink w:anchor="_Toc117699645" w:history="1">
            <w:r w:rsidRPr="00051E98">
              <w:rPr>
                <w:rStyle w:val="Hyperlink"/>
                <w:noProof/>
                <w:lang w:val="de-DE"/>
              </w:rPr>
              <w:t>4</w:t>
            </w:r>
            <w:r>
              <w:rPr>
                <w:rFonts w:eastAsiaTheme="minorEastAsia"/>
                <w:noProof/>
                <w:lang w:val="de-DE" w:eastAsia="de-DE"/>
              </w:rPr>
              <w:tab/>
            </w:r>
            <w:r w:rsidRPr="00051E98">
              <w:rPr>
                <w:rStyle w:val="Hyperlink"/>
                <w:noProof/>
                <w:lang w:val="de-DE"/>
              </w:rPr>
              <w:t>Aufgabe 4: Kompensation einer Störung</w:t>
            </w:r>
            <w:r>
              <w:rPr>
                <w:noProof/>
                <w:webHidden/>
              </w:rPr>
              <w:tab/>
            </w:r>
            <w:r>
              <w:rPr>
                <w:noProof/>
                <w:webHidden/>
              </w:rPr>
              <w:fldChar w:fldCharType="begin"/>
            </w:r>
            <w:r>
              <w:rPr>
                <w:noProof/>
                <w:webHidden/>
              </w:rPr>
              <w:instrText xml:space="preserve"> PAGEREF _Toc117699645 \h </w:instrText>
            </w:r>
            <w:r>
              <w:rPr>
                <w:noProof/>
                <w:webHidden/>
              </w:rPr>
            </w:r>
            <w:r>
              <w:rPr>
                <w:noProof/>
                <w:webHidden/>
              </w:rPr>
              <w:fldChar w:fldCharType="separate"/>
            </w:r>
            <w:r w:rsidR="00FE35D5">
              <w:rPr>
                <w:noProof/>
                <w:webHidden/>
              </w:rPr>
              <w:t>8</w:t>
            </w:r>
            <w:r>
              <w:rPr>
                <w:noProof/>
                <w:webHidden/>
              </w:rPr>
              <w:fldChar w:fldCharType="end"/>
            </w:r>
          </w:hyperlink>
        </w:p>
        <w:p w14:paraId="4D4CCD90" w14:textId="74353C4E" w:rsidR="0094414D" w:rsidRPr="00754F57" w:rsidRDefault="00952506" w:rsidP="00C56456">
          <w:pPr>
            <w:pStyle w:val="TOC2"/>
            <w:tabs>
              <w:tab w:val="left" w:pos="660"/>
              <w:tab w:val="right" w:leader="dot" w:pos="9060"/>
            </w:tabs>
            <w:ind w:left="0"/>
            <w:rPr>
              <w:b/>
              <w:bCs/>
              <w:lang w:val="de-DE"/>
            </w:rPr>
          </w:pPr>
          <w:r w:rsidRPr="00754F57">
            <w:rPr>
              <w:b/>
              <w:bCs/>
              <w:lang w:val="de-DE"/>
            </w:rPr>
            <w:fldChar w:fldCharType="end"/>
          </w:r>
        </w:p>
      </w:sdtContent>
    </w:sdt>
    <w:p w14:paraId="6250B021" w14:textId="77777777" w:rsidR="0094414D" w:rsidRPr="00754F57" w:rsidRDefault="0094414D">
      <w:pPr>
        <w:spacing w:line="276" w:lineRule="auto"/>
        <w:jc w:val="left"/>
        <w:rPr>
          <w:rFonts w:eastAsiaTheme="majorEastAsia" w:cstheme="majorBidi"/>
          <w:bCs/>
          <w:spacing w:val="5"/>
          <w:sz w:val="44"/>
          <w:szCs w:val="28"/>
          <w:lang w:val="de-DE"/>
        </w:rPr>
      </w:pPr>
      <w:bookmarkStart w:id="0" w:name="_Ref390682353"/>
      <w:bookmarkStart w:id="1" w:name="_Ref390682371"/>
      <w:bookmarkStart w:id="2" w:name="_Ref390682420"/>
      <w:bookmarkStart w:id="3" w:name="_Ref390682966"/>
      <w:bookmarkStart w:id="4" w:name="_Ref390682969"/>
      <w:r w:rsidRPr="00754F57">
        <w:rPr>
          <w:lang w:val="de-DE"/>
        </w:rPr>
        <w:br w:type="page"/>
      </w:r>
    </w:p>
    <w:p w14:paraId="24CB11E7" w14:textId="368C92E3" w:rsidR="00F46BCA" w:rsidRPr="00754F57" w:rsidRDefault="00E223DC" w:rsidP="00745F9C">
      <w:pPr>
        <w:pStyle w:val="Heading1"/>
        <w:numPr>
          <w:ilvl w:val="0"/>
          <w:numId w:val="0"/>
        </w:numPr>
        <w:rPr>
          <w:lang w:val="de-DE"/>
        </w:rPr>
      </w:pPr>
      <w:bookmarkStart w:id="5" w:name="_Toc117699631"/>
      <w:r>
        <w:rPr>
          <w:lang w:val="de-DE"/>
        </w:rPr>
        <w:lastRenderedPageBreak/>
        <w:t>Abbildungsverzeichnis</w:t>
      </w:r>
      <w:bookmarkEnd w:id="5"/>
    </w:p>
    <w:p w14:paraId="686C916B" w14:textId="64D4AF8C" w:rsidR="007E5043" w:rsidRDefault="00D458AA">
      <w:pPr>
        <w:pStyle w:val="TableofFigures"/>
        <w:tabs>
          <w:tab w:val="right" w:leader="dot" w:pos="9062"/>
        </w:tabs>
        <w:rPr>
          <w:rFonts w:eastAsiaTheme="minorEastAsia"/>
          <w:noProof/>
          <w:lang w:val="de-DE" w:eastAsia="de-DE"/>
        </w:rPr>
      </w:pPr>
      <w:r>
        <w:rPr>
          <w:sz w:val="14"/>
          <w:lang w:val="de-DE"/>
        </w:rPr>
        <w:fldChar w:fldCharType="begin"/>
      </w:r>
      <w:r>
        <w:rPr>
          <w:sz w:val="14"/>
          <w:lang w:val="de-DE"/>
        </w:rPr>
        <w:instrText xml:space="preserve"> TOC \h \z \c "Abbildung" </w:instrText>
      </w:r>
      <w:r>
        <w:rPr>
          <w:sz w:val="14"/>
          <w:lang w:val="de-DE"/>
        </w:rPr>
        <w:fldChar w:fldCharType="separate"/>
      </w:r>
      <w:hyperlink w:anchor="_Toc118096376" w:history="1">
        <w:r w:rsidR="007E5043" w:rsidRPr="003D43BF">
          <w:rPr>
            <w:rStyle w:val="Hyperlink"/>
            <w:noProof/>
          </w:rPr>
          <w:t>Abbildung 1</w:t>
        </w:r>
        <w:r w:rsidR="007E5043" w:rsidRPr="003D43BF">
          <w:rPr>
            <w:rStyle w:val="Hyperlink"/>
            <w:noProof/>
          </w:rPr>
          <w:noBreakHyphen/>
          <w:t>1: Screenshot Positionssignal</w:t>
        </w:r>
        <w:r w:rsidR="007E5043">
          <w:rPr>
            <w:noProof/>
            <w:webHidden/>
          </w:rPr>
          <w:tab/>
        </w:r>
        <w:r w:rsidR="007E5043">
          <w:rPr>
            <w:noProof/>
            <w:webHidden/>
          </w:rPr>
          <w:fldChar w:fldCharType="begin"/>
        </w:r>
        <w:r w:rsidR="007E5043">
          <w:rPr>
            <w:noProof/>
            <w:webHidden/>
          </w:rPr>
          <w:instrText xml:space="preserve"> PAGEREF _Toc118096376 \h </w:instrText>
        </w:r>
        <w:r w:rsidR="007E5043">
          <w:rPr>
            <w:noProof/>
            <w:webHidden/>
          </w:rPr>
        </w:r>
        <w:r w:rsidR="007E5043">
          <w:rPr>
            <w:noProof/>
            <w:webHidden/>
          </w:rPr>
          <w:fldChar w:fldCharType="separate"/>
        </w:r>
        <w:r w:rsidR="00FE35D5">
          <w:rPr>
            <w:noProof/>
            <w:webHidden/>
          </w:rPr>
          <w:t>1</w:t>
        </w:r>
        <w:r w:rsidR="007E5043">
          <w:rPr>
            <w:noProof/>
            <w:webHidden/>
          </w:rPr>
          <w:fldChar w:fldCharType="end"/>
        </w:r>
      </w:hyperlink>
    </w:p>
    <w:p w14:paraId="28139E8C" w14:textId="56958ABE" w:rsidR="007E5043" w:rsidRDefault="007E5043">
      <w:pPr>
        <w:pStyle w:val="TableofFigures"/>
        <w:tabs>
          <w:tab w:val="right" w:leader="dot" w:pos="9062"/>
        </w:tabs>
        <w:rPr>
          <w:rFonts w:eastAsiaTheme="minorEastAsia"/>
          <w:noProof/>
          <w:lang w:val="de-DE" w:eastAsia="de-DE"/>
        </w:rPr>
      </w:pPr>
      <w:hyperlink w:anchor="_Toc118096377" w:history="1">
        <w:r w:rsidRPr="003D43BF">
          <w:rPr>
            <w:rStyle w:val="Hyperlink"/>
            <w:noProof/>
          </w:rPr>
          <w:t>Abbildung 1</w:t>
        </w:r>
        <w:r w:rsidRPr="003D43BF">
          <w:rPr>
            <w:rStyle w:val="Hyperlink"/>
            <w:noProof/>
          </w:rPr>
          <w:noBreakHyphen/>
          <w:t>2: Screenshot Positionssignal</w:t>
        </w:r>
        <w:r>
          <w:rPr>
            <w:noProof/>
            <w:webHidden/>
          </w:rPr>
          <w:tab/>
        </w:r>
        <w:r>
          <w:rPr>
            <w:noProof/>
            <w:webHidden/>
          </w:rPr>
          <w:fldChar w:fldCharType="begin"/>
        </w:r>
        <w:r>
          <w:rPr>
            <w:noProof/>
            <w:webHidden/>
          </w:rPr>
          <w:instrText xml:space="preserve"> PAGEREF _Toc118096377 \h </w:instrText>
        </w:r>
        <w:r>
          <w:rPr>
            <w:noProof/>
            <w:webHidden/>
          </w:rPr>
        </w:r>
        <w:r>
          <w:rPr>
            <w:noProof/>
            <w:webHidden/>
          </w:rPr>
          <w:fldChar w:fldCharType="separate"/>
        </w:r>
        <w:r w:rsidR="00FE35D5">
          <w:rPr>
            <w:b/>
            <w:bCs/>
            <w:noProof/>
            <w:webHidden/>
          </w:rPr>
          <w:t>Error! Bookmark not defined.</w:t>
        </w:r>
        <w:r>
          <w:rPr>
            <w:noProof/>
            <w:webHidden/>
          </w:rPr>
          <w:fldChar w:fldCharType="end"/>
        </w:r>
      </w:hyperlink>
    </w:p>
    <w:p w14:paraId="13B6312F" w14:textId="72D07DA7" w:rsidR="007E5043" w:rsidRDefault="007E5043">
      <w:pPr>
        <w:pStyle w:val="TableofFigures"/>
        <w:tabs>
          <w:tab w:val="right" w:leader="dot" w:pos="9062"/>
        </w:tabs>
        <w:rPr>
          <w:rFonts w:eastAsiaTheme="minorEastAsia"/>
          <w:noProof/>
          <w:lang w:val="de-DE" w:eastAsia="de-DE"/>
        </w:rPr>
      </w:pPr>
      <w:hyperlink w:anchor="_Toc118096378" w:history="1">
        <w:r w:rsidRPr="003D43BF">
          <w:rPr>
            <w:rStyle w:val="Hyperlink"/>
            <w:noProof/>
          </w:rPr>
          <w:t>Abbildung 1</w:t>
        </w:r>
        <w:r w:rsidRPr="003D43BF">
          <w:rPr>
            <w:rStyle w:val="Hyperlink"/>
            <w:noProof/>
          </w:rPr>
          <w:noBreakHyphen/>
          <w:t>3: Screenshot Positionssignal</w:t>
        </w:r>
        <w:r>
          <w:rPr>
            <w:noProof/>
            <w:webHidden/>
          </w:rPr>
          <w:tab/>
        </w:r>
        <w:r>
          <w:rPr>
            <w:noProof/>
            <w:webHidden/>
          </w:rPr>
          <w:fldChar w:fldCharType="begin"/>
        </w:r>
        <w:r>
          <w:rPr>
            <w:noProof/>
            <w:webHidden/>
          </w:rPr>
          <w:instrText xml:space="preserve"> PAGEREF _Toc118096378 \h </w:instrText>
        </w:r>
        <w:r>
          <w:rPr>
            <w:noProof/>
            <w:webHidden/>
          </w:rPr>
        </w:r>
        <w:r>
          <w:rPr>
            <w:noProof/>
            <w:webHidden/>
          </w:rPr>
          <w:fldChar w:fldCharType="separate"/>
        </w:r>
        <w:r w:rsidR="00FE35D5">
          <w:rPr>
            <w:noProof/>
            <w:webHidden/>
          </w:rPr>
          <w:t>2</w:t>
        </w:r>
        <w:r>
          <w:rPr>
            <w:noProof/>
            <w:webHidden/>
          </w:rPr>
          <w:fldChar w:fldCharType="end"/>
        </w:r>
      </w:hyperlink>
    </w:p>
    <w:p w14:paraId="4F89A71F" w14:textId="721FACDB" w:rsidR="007E5043" w:rsidRDefault="007E5043">
      <w:pPr>
        <w:pStyle w:val="TableofFigures"/>
        <w:tabs>
          <w:tab w:val="right" w:leader="dot" w:pos="9062"/>
        </w:tabs>
        <w:rPr>
          <w:rFonts w:eastAsiaTheme="minorEastAsia"/>
          <w:noProof/>
          <w:lang w:val="de-DE" w:eastAsia="de-DE"/>
        </w:rPr>
      </w:pPr>
      <w:hyperlink w:anchor="_Toc118096379" w:history="1">
        <w:r w:rsidRPr="003D43BF">
          <w:rPr>
            <w:rStyle w:val="Hyperlink"/>
            <w:noProof/>
          </w:rPr>
          <w:t>Abbildung 2</w:t>
        </w:r>
        <w:r w:rsidRPr="003D43BF">
          <w:rPr>
            <w:rStyle w:val="Hyperlink"/>
            <w:noProof/>
          </w:rPr>
          <w:noBreakHyphen/>
          <w:t>1: Screenshot Positionssignal und Ableitung des Positionssignals</w:t>
        </w:r>
        <w:r>
          <w:rPr>
            <w:noProof/>
            <w:webHidden/>
          </w:rPr>
          <w:tab/>
        </w:r>
        <w:r>
          <w:rPr>
            <w:noProof/>
            <w:webHidden/>
          </w:rPr>
          <w:fldChar w:fldCharType="begin"/>
        </w:r>
        <w:r>
          <w:rPr>
            <w:noProof/>
            <w:webHidden/>
          </w:rPr>
          <w:instrText xml:space="preserve"> PAGEREF _Toc118096379 \h </w:instrText>
        </w:r>
        <w:r>
          <w:rPr>
            <w:noProof/>
            <w:webHidden/>
          </w:rPr>
        </w:r>
        <w:r>
          <w:rPr>
            <w:noProof/>
            <w:webHidden/>
          </w:rPr>
          <w:fldChar w:fldCharType="separate"/>
        </w:r>
        <w:r w:rsidR="00FE35D5">
          <w:rPr>
            <w:noProof/>
            <w:webHidden/>
          </w:rPr>
          <w:t>3</w:t>
        </w:r>
        <w:r>
          <w:rPr>
            <w:noProof/>
            <w:webHidden/>
          </w:rPr>
          <w:fldChar w:fldCharType="end"/>
        </w:r>
      </w:hyperlink>
    </w:p>
    <w:p w14:paraId="6EDD424D" w14:textId="17FFAB8E" w:rsidR="007E5043" w:rsidRDefault="007E5043">
      <w:pPr>
        <w:pStyle w:val="TableofFigures"/>
        <w:tabs>
          <w:tab w:val="right" w:leader="dot" w:pos="9062"/>
        </w:tabs>
        <w:rPr>
          <w:rFonts w:eastAsiaTheme="minorEastAsia"/>
          <w:noProof/>
          <w:lang w:val="de-DE" w:eastAsia="de-DE"/>
        </w:rPr>
      </w:pPr>
      <w:hyperlink w:anchor="_Toc118096380" w:history="1">
        <w:r w:rsidRPr="003D43BF">
          <w:rPr>
            <w:rStyle w:val="Hyperlink"/>
            <w:noProof/>
          </w:rPr>
          <w:t>Abbildung 3</w:t>
        </w:r>
        <w:r w:rsidRPr="003D43BF">
          <w:rPr>
            <w:rStyle w:val="Hyperlink"/>
            <w:noProof/>
          </w:rPr>
          <w:noBreakHyphen/>
          <w:t>1: Screenshot Verstärkungsfaktor 1</w:t>
        </w:r>
        <w:r>
          <w:rPr>
            <w:noProof/>
            <w:webHidden/>
          </w:rPr>
          <w:tab/>
        </w:r>
        <w:r>
          <w:rPr>
            <w:noProof/>
            <w:webHidden/>
          </w:rPr>
          <w:fldChar w:fldCharType="begin"/>
        </w:r>
        <w:r>
          <w:rPr>
            <w:noProof/>
            <w:webHidden/>
          </w:rPr>
          <w:instrText xml:space="preserve"> PAGEREF _Toc118096380 \h </w:instrText>
        </w:r>
        <w:r>
          <w:rPr>
            <w:noProof/>
            <w:webHidden/>
          </w:rPr>
        </w:r>
        <w:r>
          <w:rPr>
            <w:noProof/>
            <w:webHidden/>
          </w:rPr>
          <w:fldChar w:fldCharType="separate"/>
        </w:r>
        <w:r w:rsidR="00FE35D5">
          <w:rPr>
            <w:noProof/>
            <w:webHidden/>
          </w:rPr>
          <w:t>6</w:t>
        </w:r>
        <w:r>
          <w:rPr>
            <w:noProof/>
            <w:webHidden/>
          </w:rPr>
          <w:fldChar w:fldCharType="end"/>
        </w:r>
      </w:hyperlink>
    </w:p>
    <w:p w14:paraId="39456F58" w14:textId="2F18CFD3" w:rsidR="007E5043" w:rsidRDefault="007E5043">
      <w:pPr>
        <w:pStyle w:val="TableofFigures"/>
        <w:tabs>
          <w:tab w:val="right" w:leader="dot" w:pos="9062"/>
        </w:tabs>
        <w:rPr>
          <w:rFonts w:eastAsiaTheme="minorEastAsia"/>
          <w:noProof/>
          <w:lang w:val="de-DE" w:eastAsia="de-DE"/>
        </w:rPr>
      </w:pPr>
      <w:hyperlink w:anchor="_Toc118096381" w:history="1">
        <w:r w:rsidRPr="003D43BF">
          <w:rPr>
            <w:rStyle w:val="Hyperlink"/>
            <w:noProof/>
          </w:rPr>
          <w:t>Abbildung 3</w:t>
        </w:r>
        <w:r w:rsidRPr="003D43BF">
          <w:rPr>
            <w:rStyle w:val="Hyperlink"/>
            <w:noProof/>
          </w:rPr>
          <w:noBreakHyphen/>
          <w:t>2: Screenshot Verstärkungsfaktor 2</w:t>
        </w:r>
        <w:r>
          <w:rPr>
            <w:noProof/>
            <w:webHidden/>
          </w:rPr>
          <w:tab/>
        </w:r>
        <w:r>
          <w:rPr>
            <w:noProof/>
            <w:webHidden/>
          </w:rPr>
          <w:fldChar w:fldCharType="begin"/>
        </w:r>
        <w:r>
          <w:rPr>
            <w:noProof/>
            <w:webHidden/>
          </w:rPr>
          <w:instrText xml:space="preserve"> PAGEREF _Toc118096381 \h </w:instrText>
        </w:r>
        <w:r>
          <w:rPr>
            <w:noProof/>
            <w:webHidden/>
          </w:rPr>
        </w:r>
        <w:r>
          <w:rPr>
            <w:noProof/>
            <w:webHidden/>
          </w:rPr>
          <w:fldChar w:fldCharType="separate"/>
        </w:r>
        <w:r w:rsidR="00FE35D5">
          <w:rPr>
            <w:noProof/>
            <w:webHidden/>
          </w:rPr>
          <w:t>6</w:t>
        </w:r>
        <w:r>
          <w:rPr>
            <w:noProof/>
            <w:webHidden/>
          </w:rPr>
          <w:fldChar w:fldCharType="end"/>
        </w:r>
      </w:hyperlink>
    </w:p>
    <w:p w14:paraId="37CD680C" w14:textId="4C17E3FA" w:rsidR="007E5043" w:rsidRDefault="007E5043">
      <w:pPr>
        <w:pStyle w:val="TableofFigures"/>
        <w:tabs>
          <w:tab w:val="right" w:leader="dot" w:pos="9062"/>
        </w:tabs>
        <w:rPr>
          <w:rFonts w:eastAsiaTheme="minorEastAsia"/>
          <w:noProof/>
          <w:lang w:val="de-DE" w:eastAsia="de-DE"/>
        </w:rPr>
      </w:pPr>
      <w:hyperlink w:anchor="_Toc118096382" w:history="1">
        <w:r w:rsidRPr="003D43BF">
          <w:rPr>
            <w:rStyle w:val="Hyperlink"/>
            <w:noProof/>
          </w:rPr>
          <w:t>Abbildung 3</w:t>
        </w:r>
        <w:r w:rsidRPr="003D43BF">
          <w:rPr>
            <w:rStyle w:val="Hyperlink"/>
            <w:noProof/>
          </w:rPr>
          <w:noBreakHyphen/>
          <w:t>3: Screenshot Verstärkungsfaktor 3</w:t>
        </w:r>
        <w:r>
          <w:rPr>
            <w:noProof/>
            <w:webHidden/>
          </w:rPr>
          <w:tab/>
        </w:r>
        <w:r>
          <w:rPr>
            <w:noProof/>
            <w:webHidden/>
          </w:rPr>
          <w:fldChar w:fldCharType="begin"/>
        </w:r>
        <w:r>
          <w:rPr>
            <w:noProof/>
            <w:webHidden/>
          </w:rPr>
          <w:instrText xml:space="preserve"> PAGEREF _Toc118096382 \h </w:instrText>
        </w:r>
        <w:r>
          <w:rPr>
            <w:noProof/>
            <w:webHidden/>
          </w:rPr>
        </w:r>
        <w:r>
          <w:rPr>
            <w:noProof/>
            <w:webHidden/>
          </w:rPr>
          <w:fldChar w:fldCharType="separate"/>
        </w:r>
        <w:r w:rsidR="00FE35D5">
          <w:rPr>
            <w:noProof/>
            <w:webHidden/>
          </w:rPr>
          <w:t>6</w:t>
        </w:r>
        <w:r>
          <w:rPr>
            <w:noProof/>
            <w:webHidden/>
          </w:rPr>
          <w:fldChar w:fldCharType="end"/>
        </w:r>
      </w:hyperlink>
    </w:p>
    <w:p w14:paraId="5E1D6F78" w14:textId="33660767" w:rsidR="007E5043" w:rsidRDefault="007E5043">
      <w:pPr>
        <w:pStyle w:val="TableofFigures"/>
        <w:tabs>
          <w:tab w:val="right" w:leader="dot" w:pos="9062"/>
        </w:tabs>
        <w:rPr>
          <w:rFonts w:eastAsiaTheme="minorEastAsia"/>
          <w:noProof/>
          <w:lang w:val="de-DE" w:eastAsia="de-DE"/>
        </w:rPr>
      </w:pPr>
      <w:hyperlink w:anchor="_Toc118096383" w:history="1">
        <w:r w:rsidRPr="003D43BF">
          <w:rPr>
            <w:rStyle w:val="Hyperlink"/>
            <w:noProof/>
          </w:rPr>
          <w:t>Abbildung 3</w:t>
        </w:r>
        <w:r w:rsidRPr="003D43BF">
          <w:rPr>
            <w:rStyle w:val="Hyperlink"/>
            <w:noProof/>
          </w:rPr>
          <w:noBreakHyphen/>
          <w:t>4: Screenshot Verstärkungsfaktor 4</w:t>
        </w:r>
        <w:r>
          <w:rPr>
            <w:noProof/>
            <w:webHidden/>
          </w:rPr>
          <w:tab/>
        </w:r>
        <w:r>
          <w:rPr>
            <w:noProof/>
            <w:webHidden/>
          </w:rPr>
          <w:fldChar w:fldCharType="begin"/>
        </w:r>
        <w:r>
          <w:rPr>
            <w:noProof/>
            <w:webHidden/>
          </w:rPr>
          <w:instrText xml:space="preserve"> PAGEREF _Toc118096383 \h </w:instrText>
        </w:r>
        <w:r>
          <w:rPr>
            <w:noProof/>
            <w:webHidden/>
          </w:rPr>
        </w:r>
        <w:r>
          <w:rPr>
            <w:noProof/>
            <w:webHidden/>
          </w:rPr>
          <w:fldChar w:fldCharType="separate"/>
        </w:r>
        <w:r w:rsidR="00FE35D5">
          <w:rPr>
            <w:noProof/>
            <w:webHidden/>
          </w:rPr>
          <w:t>6</w:t>
        </w:r>
        <w:r>
          <w:rPr>
            <w:noProof/>
            <w:webHidden/>
          </w:rPr>
          <w:fldChar w:fldCharType="end"/>
        </w:r>
      </w:hyperlink>
    </w:p>
    <w:p w14:paraId="2A4A4A01" w14:textId="0D46277D" w:rsidR="007E5043" w:rsidRDefault="007E5043">
      <w:pPr>
        <w:pStyle w:val="TableofFigures"/>
        <w:tabs>
          <w:tab w:val="right" w:leader="dot" w:pos="9062"/>
        </w:tabs>
        <w:rPr>
          <w:rFonts w:eastAsiaTheme="minorEastAsia"/>
          <w:noProof/>
          <w:lang w:val="de-DE" w:eastAsia="de-DE"/>
        </w:rPr>
      </w:pPr>
      <w:hyperlink w:anchor="_Toc118096384" w:history="1">
        <w:r w:rsidRPr="003D43BF">
          <w:rPr>
            <w:rStyle w:val="Hyperlink"/>
            <w:noProof/>
          </w:rPr>
          <w:t>Abbildung 3</w:t>
        </w:r>
        <w:r w:rsidRPr="003D43BF">
          <w:rPr>
            <w:rStyle w:val="Hyperlink"/>
            <w:noProof/>
          </w:rPr>
          <w:noBreakHyphen/>
          <w:t>5: Veranschaulichung</w:t>
        </w:r>
        <w:r>
          <w:rPr>
            <w:noProof/>
            <w:webHidden/>
          </w:rPr>
          <w:tab/>
        </w:r>
        <w:r>
          <w:rPr>
            <w:noProof/>
            <w:webHidden/>
          </w:rPr>
          <w:fldChar w:fldCharType="begin"/>
        </w:r>
        <w:r>
          <w:rPr>
            <w:noProof/>
            <w:webHidden/>
          </w:rPr>
          <w:instrText xml:space="preserve"> PAGEREF _Toc118096384 \h </w:instrText>
        </w:r>
        <w:r>
          <w:rPr>
            <w:noProof/>
            <w:webHidden/>
          </w:rPr>
        </w:r>
        <w:r>
          <w:rPr>
            <w:noProof/>
            <w:webHidden/>
          </w:rPr>
          <w:fldChar w:fldCharType="separate"/>
        </w:r>
        <w:r w:rsidR="00FE35D5">
          <w:rPr>
            <w:noProof/>
            <w:webHidden/>
          </w:rPr>
          <w:t>7</w:t>
        </w:r>
        <w:r>
          <w:rPr>
            <w:noProof/>
            <w:webHidden/>
          </w:rPr>
          <w:fldChar w:fldCharType="end"/>
        </w:r>
      </w:hyperlink>
    </w:p>
    <w:p w14:paraId="7F05C20E" w14:textId="17694766" w:rsidR="007E5043" w:rsidRDefault="007E5043">
      <w:pPr>
        <w:pStyle w:val="TableofFigures"/>
        <w:tabs>
          <w:tab w:val="right" w:leader="dot" w:pos="9062"/>
        </w:tabs>
        <w:rPr>
          <w:rFonts w:eastAsiaTheme="minorEastAsia"/>
          <w:noProof/>
          <w:lang w:val="de-DE" w:eastAsia="de-DE"/>
        </w:rPr>
      </w:pPr>
      <w:hyperlink w:anchor="_Toc118096385" w:history="1">
        <w:r w:rsidRPr="003D43BF">
          <w:rPr>
            <w:rStyle w:val="Hyperlink"/>
            <w:noProof/>
          </w:rPr>
          <w:t>Abbildung 4</w:t>
        </w:r>
        <w:r w:rsidRPr="003D43BF">
          <w:rPr>
            <w:rStyle w:val="Hyperlink"/>
            <w:noProof/>
          </w:rPr>
          <w:noBreakHyphen/>
          <w:t>1: Screenshot Blockschaltbild</w:t>
        </w:r>
        <w:r>
          <w:rPr>
            <w:noProof/>
            <w:webHidden/>
          </w:rPr>
          <w:tab/>
        </w:r>
        <w:r>
          <w:rPr>
            <w:noProof/>
            <w:webHidden/>
          </w:rPr>
          <w:fldChar w:fldCharType="begin"/>
        </w:r>
        <w:r>
          <w:rPr>
            <w:noProof/>
            <w:webHidden/>
          </w:rPr>
          <w:instrText xml:space="preserve"> PAGEREF _Toc118096385 \h </w:instrText>
        </w:r>
        <w:r>
          <w:rPr>
            <w:noProof/>
            <w:webHidden/>
          </w:rPr>
        </w:r>
        <w:r>
          <w:rPr>
            <w:noProof/>
            <w:webHidden/>
          </w:rPr>
          <w:fldChar w:fldCharType="separate"/>
        </w:r>
        <w:r w:rsidR="00FE35D5">
          <w:rPr>
            <w:b/>
            <w:bCs/>
            <w:noProof/>
            <w:webHidden/>
          </w:rPr>
          <w:t>Error! Bookmark not defined.</w:t>
        </w:r>
        <w:r>
          <w:rPr>
            <w:noProof/>
            <w:webHidden/>
          </w:rPr>
          <w:fldChar w:fldCharType="end"/>
        </w:r>
      </w:hyperlink>
    </w:p>
    <w:p w14:paraId="1AF28E0C" w14:textId="300F5AD9" w:rsidR="007E5043" w:rsidRDefault="007E5043">
      <w:pPr>
        <w:pStyle w:val="TableofFigures"/>
        <w:tabs>
          <w:tab w:val="right" w:leader="dot" w:pos="9062"/>
        </w:tabs>
        <w:rPr>
          <w:rFonts w:eastAsiaTheme="minorEastAsia"/>
          <w:noProof/>
          <w:lang w:val="de-DE" w:eastAsia="de-DE"/>
        </w:rPr>
      </w:pPr>
      <w:hyperlink w:anchor="_Toc118096386" w:history="1">
        <w:r w:rsidRPr="003D43BF">
          <w:rPr>
            <w:rStyle w:val="Hyperlink"/>
            <w:noProof/>
          </w:rPr>
          <w:t>Abbildung 4</w:t>
        </w:r>
        <w:r w:rsidRPr="003D43BF">
          <w:rPr>
            <w:rStyle w:val="Hyperlink"/>
            <w:noProof/>
          </w:rPr>
          <w:noBreakHyphen/>
          <w:t>2: Screenshot TYPE1</w:t>
        </w:r>
        <w:r>
          <w:rPr>
            <w:noProof/>
            <w:webHidden/>
          </w:rPr>
          <w:tab/>
        </w:r>
        <w:r>
          <w:rPr>
            <w:noProof/>
            <w:webHidden/>
          </w:rPr>
          <w:fldChar w:fldCharType="begin"/>
        </w:r>
        <w:r>
          <w:rPr>
            <w:noProof/>
            <w:webHidden/>
          </w:rPr>
          <w:instrText xml:space="preserve"> PAGEREF _Toc118096386 \h </w:instrText>
        </w:r>
        <w:r>
          <w:rPr>
            <w:noProof/>
            <w:webHidden/>
          </w:rPr>
        </w:r>
        <w:r>
          <w:rPr>
            <w:noProof/>
            <w:webHidden/>
          </w:rPr>
          <w:fldChar w:fldCharType="separate"/>
        </w:r>
        <w:r w:rsidR="00FE35D5">
          <w:rPr>
            <w:noProof/>
            <w:webHidden/>
          </w:rPr>
          <w:t>8</w:t>
        </w:r>
        <w:r>
          <w:rPr>
            <w:noProof/>
            <w:webHidden/>
          </w:rPr>
          <w:fldChar w:fldCharType="end"/>
        </w:r>
      </w:hyperlink>
    </w:p>
    <w:p w14:paraId="664018AE" w14:textId="6A133653" w:rsidR="007E5043" w:rsidRDefault="007E5043">
      <w:pPr>
        <w:pStyle w:val="TableofFigures"/>
        <w:tabs>
          <w:tab w:val="right" w:leader="dot" w:pos="9062"/>
        </w:tabs>
        <w:rPr>
          <w:rFonts w:eastAsiaTheme="minorEastAsia"/>
          <w:noProof/>
          <w:lang w:val="de-DE" w:eastAsia="de-DE"/>
        </w:rPr>
      </w:pPr>
      <w:hyperlink w:anchor="_Toc118096387" w:history="1">
        <w:r w:rsidRPr="003D43BF">
          <w:rPr>
            <w:rStyle w:val="Hyperlink"/>
            <w:noProof/>
          </w:rPr>
          <w:t>Abbildung 4</w:t>
        </w:r>
        <w:r w:rsidRPr="003D43BF">
          <w:rPr>
            <w:rStyle w:val="Hyperlink"/>
            <w:noProof/>
          </w:rPr>
          <w:noBreakHyphen/>
          <w:t>3: Screenshot TYPE2</w:t>
        </w:r>
        <w:r>
          <w:rPr>
            <w:noProof/>
            <w:webHidden/>
          </w:rPr>
          <w:tab/>
        </w:r>
        <w:r>
          <w:rPr>
            <w:noProof/>
            <w:webHidden/>
          </w:rPr>
          <w:fldChar w:fldCharType="begin"/>
        </w:r>
        <w:r>
          <w:rPr>
            <w:noProof/>
            <w:webHidden/>
          </w:rPr>
          <w:instrText xml:space="preserve"> PAGEREF _Toc118096387 \h </w:instrText>
        </w:r>
        <w:r>
          <w:rPr>
            <w:noProof/>
            <w:webHidden/>
          </w:rPr>
        </w:r>
        <w:r>
          <w:rPr>
            <w:noProof/>
            <w:webHidden/>
          </w:rPr>
          <w:fldChar w:fldCharType="separate"/>
        </w:r>
        <w:r w:rsidR="00FE35D5">
          <w:rPr>
            <w:noProof/>
            <w:webHidden/>
          </w:rPr>
          <w:t>8</w:t>
        </w:r>
        <w:r>
          <w:rPr>
            <w:noProof/>
            <w:webHidden/>
          </w:rPr>
          <w:fldChar w:fldCharType="end"/>
        </w:r>
      </w:hyperlink>
    </w:p>
    <w:p w14:paraId="43FFBF80" w14:textId="781D1692" w:rsidR="007E5043" w:rsidRDefault="007E5043">
      <w:pPr>
        <w:pStyle w:val="TableofFigures"/>
        <w:tabs>
          <w:tab w:val="right" w:leader="dot" w:pos="9062"/>
        </w:tabs>
        <w:rPr>
          <w:rFonts w:eastAsiaTheme="minorEastAsia"/>
          <w:noProof/>
          <w:lang w:val="de-DE" w:eastAsia="de-DE"/>
        </w:rPr>
      </w:pPr>
      <w:hyperlink w:anchor="_Toc118096388" w:history="1">
        <w:r w:rsidRPr="003D43BF">
          <w:rPr>
            <w:rStyle w:val="Hyperlink"/>
            <w:noProof/>
          </w:rPr>
          <w:t>Abbildung 4</w:t>
        </w:r>
        <w:r w:rsidRPr="003D43BF">
          <w:rPr>
            <w:rStyle w:val="Hyperlink"/>
            <w:noProof/>
          </w:rPr>
          <w:noBreakHyphen/>
          <w:t>4: Screenshot TYPE3</w:t>
        </w:r>
        <w:r>
          <w:rPr>
            <w:noProof/>
            <w:webHidden/>
          </w:rPr>
          <w:tab/>
        </w:r>
        <w:r>
          <w:rPr>
            <w:noProof/>
            <w:webHidden/>
          </w:rPr>
          <w:fldChar w:fldCharType="begin"/>
        </w:r>
        <w:r>
          <w:rPr>
            <w:noProof/>
            <w:webHidden/>
          </w:rPr>
          <w:instrText xml:space="preserve"> PAGEREF _Toc118096388 \h </w:instrText>
        </w:r>
        <w:r>
          <w:rPr>
            <w:noProof/>
            <w:webHidden/>
          </w:rPr>
        </w:r>
        <w:r>
          <w:rPr>
            <w:noProof/>
            <w:webHidden/>
          </w:rPr>
          <w:fldChar w:fldCharType="separate"/>
        </w:r>
        <w:r w:rsidR="00FE35D5">
          <w:rPr>
            <w:noProof/>
            <w:webHidden/>
          </w:rPr>
          <w:t>8</w:t>
        </w:r>
        <w:r>
          <w:rPr>
            <w:noProof/>
            <w:webHidden/>
          </w:rPr>
          <w:fldChar w:fldCharType="end"/>
        </w:r>
      </w:hyperlink>
    </w:p>
    <w:p w14:paraId="456267BE" w14:textId="52D24696" w:rsidR="007E5043" w:rsidRDefault="007E5043">
      <w:pPr>
        <w:pStyle w:val="TableofFigures"/>
        <w:tabs>
          <w:tab w:val="right" w:leader="dot" w:pos="9062"/>
        </w:tabs>
        <w:rPr>
          <w:rFonts w:eastAsiaTheme="minorEastAsia"/>
          <w:noProof/>
          <w:lang w:val="de-DE" w:eastAsia="de-DE"/>
        </w:rPr>
      </w:pPr>
      <w:hyperlink w:anchor="_Toc118096389" w:history="1">
        <w:r w:rsidRPr="003D43BF">
          <w:rPr>
            <w:rStyle w:val="Hyperlink"/>
            <w:noProof/>
          </w:rPr>
          <w:t>Abbildung 4</w:t>
        </w:r>
        <w:r w:rsidRPr="003D43BF">
          <w:rPr>
            <w:rStyle w:val="Hyperlink"/>
            <w:noProof/>
          </w:rPr>
          <w:noBreakHyphen/>
          <w:t>5: Screenshot TYPE4</w:t>
        </w:r>
        <w:r>
          <w:rPr>
            <w:noProof/>
            <w:webHidden/>
          </w:rPr>
          <w:tab/>
        </w:r>
        <w:r>
          <w:rPr>
            <w:noProof/>
            <w:webHidden/>
          </w:rPr>
          <w:fldChar w:fldCharType="begin"/>
        </w:r>
        <w:r>
          <w:rPr>
            <w:noProof/>
            <w:webHidden/>
          </w:rPr>
          <w:instrText xml:space="preserve"> PAGEREF _Toc118096389 \h </w:instrText>
        </w:r>
        <w:r>
          <w:rPr>
            <w:noProof/>
            <w:webHidden/>
          </w:rPr>
        </w:r>
        <w:r>
          <w:rPr>
            <w:noProof/>
            <w:webHidden/>
          </w:rPr>
          <w:fldChar w:fldCharType="separate"/>
        </w:r>
        <w:r w:rsidR="00FE35D5">
          <w:rPr>
            <w:noProof/>
            <w:webHidden/>
          </w:rPr>
          <w:t>9</w:t>
        </w:r>
        <w:r>
          <w:rPr>
            <w:noProof/>
            <w:webHidden/>
          </w:rPr>
          <w:fldChar w:fldCharType="end"/>
        </w:r>
      </w:hyperlink>
    </w:p>
    <w:p w14:paraId="6B32C07C" w14:textId="332E3410" w:rsidR="007E5043" w:rsidRDefault="007E5043">
      <w:pPr>
        <w:pStyle w:val="TableofFigures"/>
        <w:tabs>
          <w:tab w:val="right" w:leader="dot" w:pos="9062"/>
        </w:tabs>
        <w:rPr>
          <w:rFonts w:eastAsiaTheme="minorEastAsia"/>
          <w:noProof/>
          <w:lang w:val="de-DE" w:eastAsia="de-DE"/>
        </w:rPr>
      </w:pPr>
      <w:hyperlink w:anchor="_Toc118096390" w:history="1">
        <w:r w:rsidRPr="003D43BF">
          <w:rPr>
            <w:rStyle w:val="Hyperlink"/>
            <w:noProof/>
          </w:rPr>
          <w:t>Abbildung 4</w:t>
        </w:r>
        <w:r w:rsidRPr="003D43BF">
          <w:rPr>
            <w:rStyle w:val="Hyperlink"/>
            <w:noProof/>
          </w:rPr>
          <w:noBreakHyphen/>
          <w:t>6: Screenshot TYPE5</w:t>
        </w:r>
        <w:r>
          <w:rPr>
            <w:noProof/>
            <w:webHidden/>
          </w:rPr>
          <w:tab/>
        </w:r>
        <w:r>
          <w:rPr>
            <w:noProof/>
            <w:webHidden/>
          </w:rPr>
          <w:fldChar w:fldCharType="begin"/>
        </w:r>
        <w:r>
          <w:rPr>
            <w:noProof/>
            <w:webHidden/>
          </w:rPr>
          <w:instrText xml:space="preserve"> PAGEREF _Toc118096390 \h </w:instrText>
        </w:r>
        <w:r>
          <w:rPr>
            <w:noProof/>
            <w:webHidden/>
          </w:rPr>
        </w:r>
        <w:r>
          <w:rPr>
            <w:noProof/>
            <w:webHidden/>
          </w:rPr>
          <w:fldChar w:fldCharType="separate"/>
        </w:r>
        <w:r w:rsidR="00FE35D5">
          <w:rPr>
            <w:noProof/>
            <w:webHidden/>
          </w:rPr>
          <w:t>9</w:t>
        </w:r>
        <w:r>
          <w:rPr>
            <w:noProof/>
            <w:webHidden/>
          </w:rPr>
          <w:fldChar w:fldCharType="end"/>
        </w:r>
      </w:hyperlink>
    </w:p>
    <w:p w14:paraId="150F346F" w14:textId="481C8D37" w:rsidR="007E5043" w:rsidRDefault="007E5043">
      <w:pPr>
        <w:pStyle w:val="TableofFigures"/>
        <w:tabs>
          <w:tab w:val="right" w:leader="dot" w:pos="9062"/>
        </w:tabs>
        <w:rPr>
          <w:rFonts w:eastAsiaTheme="minorEastAsia"/>
          <w:noProof/>
          <w:lang w:val="de-DE" w:eastAsia="de-DE"/>
        </w:rPr>
      </w:pPr>
      <w:hyperlink w:anchor="_Toc118096391" w:history="1">
        <w:r w:rsidRPr="003D43BF">
          <w:rPr>
            <w:rStyle w:val="Hyperlink"/>
            <w:noProof/>
          </w:rPr>
          <w:t>Abbildung 4</w:t>
        </w:r>
        <w:r w:rsidRPr="003D43BF">
          <w:rPr>
            <w:rStyle w:val="Hyperlink"/>
            <w:noProof/>
          </w:rPr>
          <w:noBreakHyphen/>
          <w:t>7: Screenshot TYPE6</w:t>
        </w:r>
        <w:r>
          <w:rPr>
            <w:noProof/>
            <w:webHidden/>
          </w:rPr>
          <w:tab/>
        </w:r>
        <w:r>
          <w:rPr>
            <w:noProof/>
            <w:webHidden/>
          </w:rPr>
          <w:fldChar w:fldCharType="begin"/>
        </w:r>
        <w:r>
          <w:rPr>
            <w:noProof/>
            <w:webHidden/>
          </w:rPr>
          <w:instrText xml:space="preserve"> PAGEREF _Toc118096391 \h </w:instrText>
        </w:r>
        <w:r>
          <w:rPr>
            <w:noProof/>
            <w:webHidden/>
          </w:rPr>
        </w:r>
        <w:r>
          <w:rPr>
            <w:noProof/>
            <w:webHidden/>
          </w:rPr>
          <w:fldChar w:fldCharType="separate"/>
        </w:r>
        <w:r w:rsidR="00FE35D5">
          <w:rPr>
            <w:noProof/>
            <w:webHidden/>
          </w:rPr>
          <w:t>9</w:t>
        </w:r>
        <w:r>
          <w:rPr>
            <w:noProof/>
            <w:webHidden/>
          </w:rPr>
          <w:fldChar w:fldCharType="end"/>
        </w:r>
      </w:hyperlink>
    </w:p>
    <w:p w14:paraId="035B42A5" w14:textId="77A10705" w:rsidR="007E5043" w:rsidRDefault="007E5043">
      <w:pPr>
        <w:pStyle w:val="TableofFigures"/>
        <w:tabs>
          <w:tab w:val="right" w:leader="dot" w:pos="9062"/>
        </w:tabs>
        <w:rPr>
          <w:rFonts w:eastAsiaTheme="minorEastAsia"/>
          <w:noProof/>
          <w:lang w:val="de-DE" w:eastAsia="de-DE"/>
        </w:rPr>
      </w:pPr>
      <w:hyperlink w:anchor="_Toc118096392" w:history="1">
        <w:r w:rsidRPr="003D43BF">
          <w:rPr>
            <w:rStyle w:val="Hyperlink"/>
            <w:noProof/>
          </w:rPr>
          <w:t>Abbildung 4</w:t>
        </w:r>
        <w:r w:rsidRPr="003D43BF">
          <w:rPr>
            <w:rStyle w:val="Hyperlink"/>
            <w:noProof/>
          </w:rPr>
          <w:noBreakHyphen/>
          <w:t>8: Screenshot TYPE7</w:t>
        </w:r>
        <w:r>
          <w:rPr>
            <w:noProof/>
            <w:webHidden/>
          </w:rPr>
          <w:tab/>
        </w:r>
        <w:r>
          <w:rPr>
            <w:noProof/>
            <w:webHidden/>
          </w:rPr>
          <w:fldChar w:fldCharType="begin"/>
        </w:r>
        <w:r>
          <w:rPr>
            <w:noProof/>
            <w:webHidden/>
          </w:rPr>
          <w:instrText xml:space="preserve"> PAGEREF _Toc118096392 \h </w:instrText>
        </w:r>
        <w:r>
          <w:rPr>
            <w:noProof/>
            <w:webHidden/>
          </w:rPr>
        </w:r>
        <w:r>
          <w:rPr>
            <w:noProof/>
            <w:webHidden/>
          </w:rPr>
          <w:fldChar w:fldCharType="separate"/>
        </w:r>
        <w:r w:rsidR="00FE35D5">
          <w:rPr>
            <w:noProof/>
            <w:webHidden/>
          </w:rPr>
          <w:t>9</w:t>
        </w:r>
        <w:r>
          <w:rPr>
            <w:noProof/>
            <w:webHidden/>
          </w:rPr>
          <w:fldChar w:fldCharType="end"/>
        </w:r>
      </w:hyperlink>
    </w:p>
    <w:p w14:paraId="5F186FE2" w14:textId="01373B3A" w:rsidR="007E5043" w:rsidRDefault="007E5043">
      <w:pPr>
        <w:pStyle w:val="TableofFigures"/>
        <w:tabs>
          <w:tab w:val="right" w:leader="dot" w:pos="9062"/>
        </w:tabs>
        <w:rPr>
          <w:rFonts w:eastAsiaTheme="minorEastAsia"/>
          <w:noProof/>
          <w:lang w:val="de-DE" w:eastAsia="de-DE"/>
        </w:rPr>
      </w:pPr>
      <w:hyperlink w:anchor="_Toc118096393" w:history="1">
        <w:r w:rsidRPr="003D43BF">
          <w:rPr>
            <w:rStyle w:val="Hyperlink"/>
            <w:noProof/>
          </w:rPr>
          <w:t>Abbildung 4</w:t>
        </w:r>
        <w:r w:rsidRPr="003D43BF">
          <w:rPr>
            <w:rStyle w:val="Hyperlink"/>
            <w:noProof/>
          </w:rPr>
          <w:noBreakHyphen/>
          <w:t>9: Screenshot TYPE8</w:t>
        </w:r>
        <w:r>
          <w:rPr>
            <w:noProof/>
            <w:webHidden/>
          </w:rPr>
          <w:tab/>
        </w:r>
        <w:r>
          <w:rPr>
            <w:noProof/>
            <w:webHidden/>
          </w:rPr>
          <w:fldChar w:fldCharType="begin"/>
        </w:r>
        <w:r>
          <w:rPr>
            <w:noProof/>
            <w:webHidden/>
          </w:rPr>
          <w:instrText xml:space="preserve"> PAGEREF _Toc118096393 \h </w:instrText>
        </w:r>
        <w:r>
          <w:rPr>
            <w:noProof/>
            <w:webHidden/>
          </w:rPr>
        </w:r>
        <w:r>
          <w:rPr>
            <w:noProof/>
            <w:webHidden/>
          </w:rPr>
          <w:fldChar w:fldCharType="separate"/>
        </w:r>
        <w:r w:rsidR="00FE35D5">
          <w:rPr>
            <w:noProof/>
            <w:webHidden/>
          </w:rPr>
          <w:t>10</w:t>
        </w:r>
        <w:r>
          <w:rPr>
            <w:noProof/>
            <w:webHidden/>
          </w:rPr>
          <w:fldChar w:fldCharType="end"/>
        </w:r>
      </w:hyperlink>
    </w:p>
    <w:p w14:paraId="70389344" w14:textId="2E75633B" w:rsidR="00AF7D47" w:rsidRPr="00754F57" w:rsidRDefault="00D458AA" w:rsidP="00ED2E54">
      <w:pPr>
        <w:rPr>
          <w:lang w:val="de-DE"/>
        </w:rPr>
      </w:pPr>
      <w:r>
        <w:rPr>
          <w:sz w:val="14"/>
          <w:lang w:val="de-DE"/>
        </w:rPr>
        <w:fldChar w:fldCharType="end"/>
      </w:r>
      <w:bookmarkStart w:id="6" w:name="_Toc482565521"/>
      <w:bookmarkStart w:id="7" w:name="_Ref482525554"/>
      <w:r w:rsidR="0094414D" w:rsidRPr="00754F57">
        <w:rPr>
          <w:lang w:val="de-DE"/>
        </w:rPr>
        <w:br w:type="page"/>
      </w:r>
    </w:p>
    <w:p w14:paraId="3FA17FFD" w14:textId="77777777" w:rsidR="007E5043" w:rsidRDefault="00E223DC" w:rsidP="00D458AA">
      <w:pPr>
        <w:pStyle w:val="Heading1"/>
        <w:numPr>
          <w:ilvl w:val="0"/>
          <w:numId w:val="0"/>
        </w:numPr>
        <w:ind w:left="431" w:hanging="431"/>
        <w:rPr>
          <w:noProof/>
        </w:rPr>
      </w:pPr>
      <w:bookmarkStart w:id="8" w:name="_Toc117699632"/>
      <w:bookmarkEnd w:id="6"/>
      <w:bookmarkEnd w:id="7"/>
      <w:r>
        <w:rPr>
          <w:lang w:val="de-DE"/>
        </w:rPr>
        <w:lastRenderedPageBreak/>
        <w:t>Tabellenverzeichnis</w:t>
      </w:r>
      <w:bookmarkStart w:id="9" w:name="_Ref398209708"/>
      <w:bookmarkEnd w:id="8"/>
      <w:r w:rsidR="00D458AA">
        <w:rPr>
          <w:lang w:val="de-DE"/>
        </w:rPr>
        <w:fldChar w:fldCharType="begin"/>
      </w:r>
      <w:r w:rsidR="00D458AA">
        <w:rPr>
          <w:lang w:val="de-DE"/>
        </w:rPr>
        <w:instrText xml:space="preserve"> TOC \h \z \c "Tabelle" </w:instrText>
      </w:r>
      <w:r w:rsidR="00D458AA">
        <w:rPr>
          <w:lang w:val="de-DE"/>
        </w:rPr>
        <w:fldChar w:fldCharType="separate"/>
      </w:r>
    </w:p>
    <w:p w14:paraId="31B7E6FA" w14:textId="5E2179BD" w:rsidR="007E5043" w:rsidRDefault="007E5043">
      <w:pPr>
        <w:pStyle w:val="TableofFigures"/>
        <w:tabs>
          <w:tab w:val="right" w:leader="dot" w:pos="9062"/>
        </w:tabs>
        <w:rPr>
          <w:rFonts w:eastAsiaTheme="minorEastAsia"/>
          <w:noProof/>
          <w:lang w:val="de-DE" w:eastAsia="de-DE"/>
        </w:rPr>
      </w:pPr>
      <w:hyperlink w:anchor="_Toc118096394" w:history="1">
        <w:r w:rsidRPr="008D7139">
          <w:rPr>
            <w:rStyle w:val="Hyperlink"/>
            <w:noProof/>
          </w:rPr>
          <w:t>Tabelle 1: Messergebnisse.</w:t>
        </w:r>
        <w:r>
          <w:rPr>
            <w:noProof/>
            <w:webHidden/>
          </w:rPr>
          <w:tab/>
        </w:r>
        <w:r>
          <w:rPr>
            <w:noProof/>
            <w:webHidden/>
          </w:rPr>
          <w:fldChar w:fldCharType="begin"/>
        </w:r>
        <w:r>
          <w:rPr>
            <w:noProof/>
            <w:webHidden/>
          </w:rPr>
          <w:instrText xml:space="preserve"> PAGEREF _Toc118096394 \h </w:instrText>
        </w:r>
        <w:r>
          <w:rPr>
            <w:noProof/>
            <w:webHidden/>
          </w:rPr>
        </w:r>
        <w:r>
          <w:rPr>
            <w:noProof/>
            <w:webHidden/>
          </w:rPr>
          <w:fldChar w:fldCharType="separate"/>
        </w:r>
        <w:r w:rsidR="00FE35D5">
          <w:rPr>
            <w:noProof/>
            <w:webHidden/>
          </w:rPr>
          <w:t>3</w:t>
        </w:r>
        <w:r>
          <w:rPr>
            <w:noProof/>
            <w:webHidden/>
          </w:rPr>
          <w:fldChar w:fldCharType="end"/>
        </w:r>
      </w:hyperlink>
    </w:p>
    <w:p w14:paraId="4A0B76EB" w14:textId="77777777" w:rsidR="00ED2E54" w:rsidRDefault="00D458AA" w:rsidP="00ED2E54">
      <w:pPr>
        <w:rPr>
          <w:lang w:val="de-DE"/>
        </w:rPr>
      </w:pPr>
      <w:r>
        <w:rPr>
          <w:lang w:val="de-DE"/>
        </w:rPr>
        <w:fldChar w:fldCharType="end"/>
      </w:r>
      <w:bookmarkEnd w:id="0"/>
      <w:bookmarkEnd w:id="1"/>
      <w:bookmarkEnd w:id="2"/>
      <w:bookmarkEnd w:id="3"/>
      <w:bookmarkEnd w:id="4"/>
      <w:bookmarkEnd w:id="9"/>
    </w:p>
    <w:p w14:paraId="6C60801D" w14:textId="77777777" w:rsidR="00ED2E54" w:rsidRDefault="00ED2E54" w:rsidP="00ED2E54">
      <w:pPr>
        <w:rPr>
          <w:lang w:val="de-DE"/>
        </w:rPr>
        <w:sectPr w:rsidR="00ED2E54" w:rsidSect="00ED2E54">
          <w:headerReference w:type="default" r:id="rId13"/>
          <w:type w:val="continuous"/>
          <w:pgSz w:w="11906" w:h="16838"/>
          <w:pgMar w:top="1417" w:right="1417" w:bottom="1134" w:left="1417" w:header="708" w:footer="708" w:gutter="0"/>
          <w:pgNumType w:fmt="lowerRoman" w:start="1"/>
          <w:cols w:space="708"/>
          <w:titlePg/>
          <w:docGrid w:linePitch="360"/>
        </w:sectPr>
      </w:pPr>
    </w:p>
    <w:p w14:paraId="3B62EA87" w14:textId="77777777" w:rsidR="00ED2E54" w:rsidRDefault="00ED2E54" w:rsidP="00ED2E54">
      <w:pPr>
        <w:rPr>
          <w:lang w:val="de-DE"/>
        </w:rPr>
      </w:pPr>
      <w:r>
        <w:rPr>
          <w:lang w:val="de-DE"/>
        </w:rPr>
        <w:br w:type="page"/>
      </w:r>
    </w:p>
    <w:p w14:paraId="5BF519F2" w14:textId="1F57FD9D" w:rsidR="004D74DE" w:rsidRPr="00E54433" w:rsidRDefault="004D74DE" w:rsidP="00F0794C">
      <w:pPr>
        <w:pStyle w:val="Heading1"/>
        <w:rPr>
          <w:lang w:val="de-DE"/>
        </w:rPr>
      </w:pPr>
      <w:bookmarkStart w:id="10" w:name="_Toc117699633"/>
      <w:r w:rsidRPr="00E54433">
        <w:rPr>
          <w:lang w:val="de-DE"/>
        </w:rPr>
        <w:lastRenderedPageBreak/>
        <w:t>Aufgabe 1: Aufbau und grundlegende Motorsteuerung</w:t>
      </w:r>
      <w:bookmarkEnd w:id="10"/>
    </w:p>
    <w:p w14:paraId="15A1CAFA" w14:textId="6BD30820" w:rsidR="004D74DE" w:rsidRDefault="004D74DE" w:rsidP="004D74DE">
      <w:pPr>
        <w:pStyle w:val="Heading2"/>
        <w:rPr>
          <w:lang w:val="de-DE"/>
        </w:rPr>
      </w:pPr>
      <w:bookmarkStart w:id="11" w:name="_Toc117699634"/>
      <w:r>
        <w:rPr>
          <w:lang w:val="de-DE"/>
        </w:rPr>
        <w:t>Aufgabe 1.1</w:t>
      </w:r>
      <w:bookmarkEnd w:id="11"/>
    </w:p>
    <w:p w14:paraId="05702922" w14:textId="77777777" w:rsidR="000947C2" w:rsidRDefault="004D74DE" w:rsidP="000947C2">
      <w:pPr>
        <w:pStyle w:val="Figure"/>
      </w:pPr>
      <w:r>
        <w:rPr>
          <w:noProof/>
          <w:lang w:val="de-DE" w:eastAsia="de-DE"/>
        </w:rPr>
        <w:drawing>
          <wp:inline distT="0" distB="0" distL="0" distR="0" wp14:anchorId="3D5AD780" wp14:editId="28720AA7">
            <wp:extent cx="3600000" cy="1520109"/>
            <wp:effectExtent l="0" t="0" r="635"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7923C4C" w14:textId="1C8B9A09" w:rsidR="004D74DE" w:rsidRDefault="000947C2" w:rsidP="000947C2">
      <w:pPr>
        <w:pStyle w:val="Caption"/>
      </w:pPr>
      <w:bookmarkStart w:id="12" w:name="_Toc118096376"/>
      <w:r>
        <w:t xml:space="preserve">Abbildung </w:t>
      </w:r>
      <w:fldSimple w:instr=" STYLEREF 1 \s ">
        <w:r w:rsidR="00FE35D5">
          <w:rPr>
            <w:noProof/>
          </w:rPr>
          <w:t>1</w:t>
        </w:r>
      </w:fldSimple>
      <w:r w:rsidR="00C16D04">
        <w:noBreakHyphen/>
      </w:r>
      <w:fldSimple w:instr=" SEQ Abbildung \* ARABIC \s 1 ">
        <w:r w:rsidR="00FE35D5">
          <w:rPr>
            <w:noProof/>
          </w:rPr>
          <w:t>1</w:t>
        </w:r>
      </w:fldSimple>
      <w:r>
        <w:t>: Screenshot Positionssignal</w:t>
      </w:r>
      <w:bookmarkEnd w:id="12"/>
    </w:p>
    <w:p w14:paraId="228C20AE" w14:textId="0334FEA7" w:rsidR="004D74DE" w:rsidRDefault="00E54433" w:rsidP="00511A10">
      <w:pPr>
        <w:rPr>
          <w:lang w:val="de-DE"/>
        </w:rPr>
      </w:pPr>
      <w:r>
        <w:rPr>
          <w:b/>
          <w:lang w:val="de-DE"/>
        </w:rPr>
        <w:t>Erläuterung</w:t>
      </w:r>
      <w:r w:rsidR="000947C2" w:rsidRPr="000947C2">
        <w:rPr>
          <w:b/>
          <w:lang w:val="de-DE"/>
        </w:rPr>
        <w:t>:</w:t>
      </w:r>
    </w:p>
    <w:p w14:paraId="027FB44E" w14:textId="7CD195B1" w:rsidR="00E223DC" w:rsidRPr="00E223DC" w:rsidRDefault="00E223DC" w:rsidP="00511A10">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Pr="00675E2B">
        <w:t xml:space="preserve">Sehr </w:t>
      </w:r>
      <w:proofErr w:type="spellStart"/>
      <w:r w:rsidRPr="00675E2B">
        <w:t>bekannt</w:t>
      </w:r>
      <w:proofErr w:type="spellEnd"/>
      <w:r w:rsidRPr="00675E2B">
        <w:t xml:space="preserve"> </w:t>
      </w:r>
      <w:proofErr w:type="spellStart"/>
      <w:r w:rsidRPr="00675E2B">
        <w:t>ist</w:t>
      </w:r>
      <w:proofErr w:type="spellEnd"/>
      <w:r w:rsidRPr="00675E2B">
        <w:t xml:space="preserve"> </w:t>
      </w:r>
      <w:proofErr w:type="spellStart"/>
      <w:r w:rsidRPr="00675E2B">
        <w:t>dieser</w:t>
      </w:r>
      <w:proofErr w:type="spellEnd"/>
      <w:r w:rsidRPr="00675E2B">
        <w:t xml:space="preserve">: The quick brown fox jumps over the lazy old dog. </w:t>
      </w:r>
      <w:r w:rsidRPr="00E223DC">
        <w:rPr>
          <w:lang w:val="de-DE"/>
        </w:rPr>
        <w:t xml:space="preserve">Oft werden in </w:t>
      </w:r>
      <w:proofErr w:type="spellStart"/>
      <w:r w:rsidRPr="00E223DC">
        <w:rPr>
          <w:lang w:val="de-DE"/>
        </w:rPr>
        <w:t>Typoblindtexte</w:t>
      </w:r>
      <w:proofErr w:type="spellEnd"/>
      <w:r w:rsidRPr="00E223DC">
        <w:rPr>
          <w:lang w:val="de-DE"/>
        </w:rPr>
        <w:t xml:space="preserve"> auch fremdsprachige Satzteile eingebaut (AVAIL® and </w:t>
      </w:r>
      <w:proofErr w:type="spellStart"/>
      <w:r w:rsidRPr="00E223DC">
        <w:rPr>
          <w:lang w:val="de-DE"/>
        </w:rPr>
        <w:t>Wefox</w:t>
      </w:r>
      <w:proofErr w:type="spellEnd"/>
      <w:r w:rsidRPr="00E223DC">
        <w:rPr>
          <w:lang w:val="de-DE"/>
        </w:rPr>
        <w:t xml:space="preserve">™ </w:t>
      </w:r>
      <w:proofErr w:type="spellStart"/>
      <w:r w:rsidRPr="00E223DC">
        <w:rPr>
          <w:lang w:val="de-DE"/>
        </w:rPr>
        <w:t>are</w:t>
      </w:r>
      <w:proofErr w:type="spellEnd"/>
      <w:r w:rsidRPr="00E223DC">
        <w:rPr>
          <w:lang w:val="de-DE"/>
        </w:rPr>
        <w:t xml:space="preserve"> </w:t>
      </w:r>
      <w:proofErr w:type="spellStart"/>
      <w:r w:rsidRPr="00E223DC">
        <w:rPr>
          <w:lang w:val="de-DE"/>
        </w:rPr>
        <w:t>testing</w:t>
      </w:r>
      <w:proofErr w:type="spellEnd"/>
      <w:r w:rsidRPr="00E223DC">
        <w:rPr>
          <w:lang w:val="de-DE"/>
        </w:rPr>
        <w:t xml:space="preserve"> </w:t>
      </w:r>
      <w:proofErr w:type="spellStart"/>
      <w:r w:rsidRPr="00E223DC">
        <w:rPr>
          <w:lang w:val="de-DE"/>
        </w:rPr>
        <w:t>aussi</w:t>
      </w:r>
      <w:proofErr w:type="spellEnd"/>
      <w:r w:rsidRPr="00E223DC">
        <w:rPr>
          <w:lang w:val="de-DE"/>
        </w:rPr>
        <w:t xml:space="preserve"> la </w:t>
      </w:r>
      <w:proofErr w:type="spellStart"/>
      <w:r w:rsidRPr="00E223DC">
        <w:rPr>
          <w:lang w:val="de-DE"/>
        </w:rPr>
        <w:t>Kerning</w:t>
      </w:r>
      <w:proofErr w:type="spellEnd"/>
      <w:r w:rsidRPr="00E223DC">
        <w:rPr>
          <w:lang w:val="de-DE"/>
        </w:rPr>
        <w:t xml:space="preserve">), um die Wirkung in anderen Sprachen zu testen. In Lateinisch sieht zum Beispiel fast jede Schrift gut aus. </w:t>
      </w:r>
    </w:p>
    <w:p w14:paraId="65B4768D" w14:textId="7482FA52" w:rsidR="000947C2" w:rsidRDefault="000947C2" w:rsidP="000947C2">
      <w:pPr>
        <w:pStyle w:val="Heading2"/>
        <w:rPr>
          <w:lang w:val="de-DE"/>
        </w:rPr>
      </w:pPr>
      <w:bookmarkStart w:id="13" w:name="_Toc117699635"/>
      <w:r>
        <w:rPr>
          <w:lang w:val="de-DE"/>
        </w:rPr>
        <w:t>Aufgabe 1.2</w:t>
      </w:r>
      <w:bookmarkEnd w:id="13"/>
    </w:p>
    <w:p w14:paraId="204E30F7" w14:textId="57A57654" w:rsidR="000947C2" w:rsidRDefault="00E54433" w:rsidP="000947C2">
      <w:pPr>
        <w:rPr>
          <w:lang w:val="de-DE"/>
        </w:rPr>
      </w:pPr>
      <w:r>
        <w:rPr>
          <w:b/>
          <w:lang w:val="de-DE"/>
        </w:rPr>
        <w:t>Erläuterung</w:t>
      </w:r>
      <w:r w:rsidR="000947C2" w:rsidRPr="000947C2">
        <w:rPr>
          <w:b/>
          <w:lang w:val="de-DE"/>
        </w:rPr>
        <w:t>:</w:t>
      </w:r>
    </w:p>
    <w:p w14:paraId="604D4831" w14:textId="15EC188E" w:rsidR="00E54433" w:rsidRDefault="00E223DC" w:rsidP="00511A10">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Pr="00675E2B">
        <w:t xml:space="preserve">Sehr </w:t>
      </w:r>
      <w:proofErr w:type="spellStart"/>
      <w:r w:rsidRPr="00675E2B">
        <w:t>bekannt</w:t>
      </w:r>
      <w:proofErr w:type="spellEnd"/>
      <w:r w:rsidRPr="00675E2B">
        <w:t xml:space="preserve"> </w:t>
      </w:r>
      <w:proofErr w:type="spellStart"/>
      <w:r w:rsidRPr="00675E2B">
        <w:t>ist</w:t>
      </w:r>
      <w:proofErr w:type="spellEnd"/>
      <w:r w:rsidRPr="00675E2B">
        <w:t xml:space="preserve"> </w:t>
      </w:r>
      <w:proofErr w:type="spellStart"/>
      <w:r w:rsidRPr="00675E2B">
        <w:t>dieser</w:t>
      </w:r>
      <w:proofErr w:type="spellEnd"/>
      <w:r w:rsidRPr="00675E2B">
        <w:t xml:space="preserve">: The quick brown fox jumps over the lazy old dog. </w:t>
      </w:r>
      <w:r w:rsidRPr="00E223DC">
        <w:rPr>
          <w:lang w:val="de-DE"/>
        </w:rPr>
        <w:t xml:space="preserve">Oft werden in </w:t>
      </w:r>
      <w:proofErr w:type="spellStart"/>
      <w:r w:rsidRPr="00E223DC">
        <w:rPr>
          <w:lang w:val="de-DE"/>
        </w:rPr>
        <w:t>Typoblindtexte</w:t>
      </w:r>
      <w:proofErr w:type="spellEnd"/>
      <w:r w:rsidRPr="00E223DC">
        <w:rPr>
          <w:lang w:val="de-DE"/>
        </w:rPr>
        <w:t xml:space="preserve"> auch fremdsprachige Satzteile eingebaut (AVAIL® and </w:t>
      </w:r>
      <w:proofErr w:type="spellStart"/>
      <w:r w:rsidRPr="00E223DC">
        <w:rPr>
          <w:lang w:val="de-DE"/>
        </w:rPr>
        <w:t>Wefox</w:t>
      </w:r>
      <w:proofErr w:type="spellEnd"/>
      <w:r w:rsidRPr="00E223DC">
        <w:rPr>
          <w:lang w:val="de-DE"/>
        </w:rPr>
        <w:t xml:space="preserve">™ </w:t>
      </w:r>
      <w:proofErr w:type="spellStart"/>
      <w:r w:rsidRPr="00E223DC">
        <w:rPr>
          <w:lang w:val="de-DE"/>
        </w:rPr>
        <w:t>are</w:t>
      </w:r>
      <w:proofErr w:type="spellEnd"/>
      <w:r w:rsidRPr="00E223DC">
        <w:rPr>
          <w:lang w:val="de-DE"/>
        </w:rPr>
        <w:t xml:space="preserve"> </w:t>
      </w:r>
      <w:proofErr w:type="spellStart"/>
      <w:r w:rsidRPr="00E223DC">
        <w:rPr>
          <w:lang w:val="de-DE"/>
        </w:rPr>
        <w:t>testing</w:t>
      </w:r>
      <w:proofErr w:type="spellEnd"/>
      <w:r w:rsidRPr="00E223DC">
        <w:rPr>
          <w:lang w:val="de-DE"/>
        </w:rPr>
        <w:t xml:space="preserve"> </w:t>
      </w:r>
      <w:proofErr w:type="spellStart"/>
      <w:r w:rsidRPr="00E223DC">
        <w:rPr>
          <w:lang w:val="de-DE"/>
        </w:rPr>
        <w:t>aussi</w:t>
      </w:r>
      <w:proofErr w:type="spellEnd"/>
      <w:r w:rsidRPr="00E223DC">
        <w:rPr>
          <w:lang w:val="de-DE"/>
        </w:rPr>
        <w:t xml:space="preserve"> la </w:t>
      </w:r>
      <w:proofErr w:type="spellStart"/>
      <w:r w:rsidRPr="00E223DC">
        <w:rPr>
          <w:lang w:val="de-DE"/>
        </w:rPr>
        <w:t>Kerning</w:t>
      </w:r>
      <w:proofErr w:type="spellEnd"/>
      <w:r w:rsidRPr="00E223DC">
        <w:rPr>
          <w:lang w:val="de-DE"/>
        </w:rPr>
        <w:t xml:space="preserve">), um die Wirkung in anderen Sprachen zu testen. In Lateinisch sieht zum Beispiel fast jede Schrift gut aus. </w:t>
      </w:r>
    </w:p>
    <w:p w14:paraId="31DA3E81" w14:textId="7B616B11" w:rsidR="000947C2" w:rsidRPr="00E223DC" w:rsidRDefault="000947C2" w:rsidP="000947C2">
      <w:pPr>
        <w:pStyle w:val="Heading2"/>
        <w:rPr>
          <w:lang w:val="de-DE"/>
        </w:rPr>
      </w:pPr>
      <w:bookmarkStart w:id="14" w:name="_Toc117699636"/>
      <w:r>
        <w:rPr>
          <w:lang w:val="de-DE"/>
        </w:rPr>
        <w:lastRenderedPageBreak/>
        <w:t>Aufgabe 1.3</w:t>
      </w:r>
      <w:bookmarkEnd w:id="14"/>
    </w:p>
    <w:p w14:paraId="2674FE97" w14:textId="77777777" w:rsidR="000947C2" w:rsidRDefault="000947C2" w:rsidP="000947C2">
      <w:pPr>
        <w:pStyle w:val="Figure"/>
      </w:pPr>
      <w:r>
        <w:rPr>
          <w:noProof/>
          <w:lang w:val="de-DE" w:eastAsia="de-DE"/>
        </w:rPr>
        <w:drawing>
          <wp:inline distT="0" distB="0" distL="0" distR="0" wp14:anchorId="65B299AA" wp14:editId="5BFD7B4E">
            <wp:extent cx="3410282" cy="1440000"/>
            <wp:effectExtent l="0" t="0" r="0" b="825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0282" cy="1440000"/>
                    </a:xfrm>
                    <a:prstGeom prst="rect">
                      <a:avLst/>
                    </a:prstGeom>
                    <a:noFill/>
                  </pic:spPr>
                </pic:pic>
              </a:graphicData>
            </a:graphic>
          </wp:inline>
        </w:drawing>
      </w:r>
    </w:p>
    <w:p w14:paraId="56862223" w14:textId="116CF9A6" w:rsidR="000947C2" w:rsidRDefault="000947C2" w:rsidP="000947C2">
      <w:pPr>
        <w:pStyle w:val="Caption"/>
      </w:pPr>
      <w:bookmarkStart w:id="15" w:name="_Toc118096378"/>
      <w:r>
        <w:t xml:space="preserve">Abbildung </w:t>
      </w:r>
      <w:fldSimple w:instr=" STYLEREF 1 \s ">
        <w:r w:rsidR="00FE35D5">
          <w:rPr>
            <w:noProof/>
          </w:rPr>
          <w:t>1</w:t>
        </w:r>
      </w:fldSimple>
      <w:r w:rsidR="00C16D04">
        <w:noBreakHyphen/>
      </w:r>
      <w:fldSimple w:instr=" SEQ Abbildung \* ARABIC \s 1 ">
        <w:r w:rsidR="00FE35D5">
          <w:rPr>
            <w:noProof/>
          </w:rPr>
          <w:t>2</w:t>
        </w:r>
      </w:fldSimple>
      <w:r>
        <w:t xml:space="preserve">: </w:t>
      </w:r>
      <w:r w:rsidR="00E54433">
        <w:t>Screenshot Positionssignal</w:t>
      </w:r>
      <w:bookmarkEnd w:id="15"/>
    </w:p>
    <w:p w14:paraId="776CE3B3" w14:textId="3982C59C" w:rsidR="000947C2" w:rsidRDefault="00E54433" w:rsidP="000947C2">
      <w:pPr>
        <w:rPr>
          <w:lang w:val="de-DE"/>
        </w:rPr>
      </w:pPr>
      <w:r>
        <w:rPr>
          <w:b/>
          <w:lang w:val="de-DE"/>
        </w:rPr>
        <w:t>Erläuterung</w:t>
      </w:r>
      <w:r w:rsidR="000947C2" w:rsidRPr="000947C2">
        <w:rPr>
          <w:b/>
          <w:lang w:val="de-DE"/>
        </w:rPr>
        <w:t>:</w:t>
      </w:r>
    </w:p>
    <w:p w14:paraId="276841D7" w14:textId="41E4F067" w:rsidR="000947C2" w:rsidRDefault="000947C2" w:rsidP="000947C2">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Pr="00675E2B">
        <w:t xml:space="preserve">Sehr </w:t>
      </w:r>
      <w:proofErr w:type="spellStart"/>
      <w:r w:rsidRPr="00675E2B">
        <w:t>bekannt</w:t>
      </w:r>
      <w:proofErr w:type="spellEnd"/>
      <w:r w:rsidRPr="00675E2B">
        <w:t xml:space="preserve"> </w:t>
      </w:r>
      <w:proofErr w:type="spellStart"/>
      <w:r w:rsidRPr="00675E2B">
        <w:t>ist</w:t>
      </w:r>
      <w:proofErr w:type="spellEnd"/>
      <w:r w:rsidRPr="00675E2B">
        <w:t xml:space="preserve"> </w:t>
      </w:r>
      <w:proofErr w:type="spellStart"/>
      <w:r w:rsidRPr="00675E2B">
        <w:t>dieser</w:t>
      </w:r>
      <w:proofErr w:type="spellEnd"/>
      <w:r w:rsidRPr="00675E2B">
        <w:t xml:space="preserve">: The quick brown fox jumps over the lazy old dog. </w:t>
      </w:r>
      <w:r w:rsidRPr="00E223DC">
        <w:rPr>
          <w:lang w:val="de-DE"/>
        </w:rPr>
        <w:t xml:space="preserve">Oft werden in </w:t>
      </w:r>
      <w:proofErr w:type="spellStart"/>
      <w:r w:rsidRPr="00E223DC">
        <w:rPr>
          <w:lang w:val="de-DE"/>
        </w:rPr>
        <w:t>Typoblindtexte</w:t>
      </w:r>
      <w:proofErr w:type="spellEnd"/>
      <w:r w:rsidRPr="00E223DC">
        <w:rPr>
          <w:lang w:val="de-DE"/>
        </w:rPr>
        <w:t xml:space="preserve"> auch fremdsprachige Satzteile eingebaut (AVAIL® and </w:t>
      </w:r>
      <w:proofErr w:type="spellStart"/>
      <w:r w:rsidRPr="00E223DC">
        <w:rPr>
          <w:lang w:val="de-DE"/>
        </w:rPr>
        <w:t>Wefox</w:t>
      </w:r>
      <w:proofErr w:type="spellEnd"/>
      <w:r w:rsidRPr="00E223DC">
        <w:rPr>
          <w:lang w:val="de-DE"/>
        </w:rPr>
        <w:t xml:space="preserve">™ </w:t>
      </w:r>
      <w:proofErr w:type="spellStart"/>
      <w:r w:rsidRPr="00E223DC">
        <w:rPr>
          <w:lang w:val="de-DE"/>
        </w:rPr>
        <w:t>are</w:t>
      </w:r>
      <w:proofErr w:type="spellEnd"/>
      <w:r w:rsidRPr="00E223DC">
        <w:rPr>
          <w:lang w:val="de-DE"/>
        </w:rPr>
        <w:t xml:space="preserve"> </w:t>
      </w:r>
      <w:proofErr w:type="spellStart"/>
      <w:r w:rsidRPr="00E223DC">
        <w:rPr>
          <w:lang w:val="de-DE"/>
        </w:rPr>
        <w:t>testing</w:t>
      </w:r>
      <w:proofErr w:type="spellEnd"/>
      <w:r w:rsidRPr="00E223DC">
        <w:rPr>
          <w:lang w:val="de-DE"/>
        </w:rPr>
        <w:t xml:space="preserve"> </w:t>
      </w:r>
      <w:proofErr w:type="spellStart"/>
      <w:r w:rsidRPr="00E223DC">
        <w:rPr>
          <w:lang w:val="de-DE"/>
        </w:rPr>
        <w:t>aussi</w:t>
      </w:r>
      <w:proofErr w:type="spellEnd"/>
      <w:r w:rsidRPr="00E223DC">
        <w:rPr>
          <w:lang w:val="de-DE"/>
        </w:rPr>
        <w:t xml:space="preserve"> la </w:t>
      </w:r>
      <w:proofErr w:type="spellStart"/>
      <w:r w:rsidRPr="00E223DC">
        <w:rPr>
          <w:lang w:val="de-DE"/>
        </w:rPr>
        <w:t>Kerning</w:t>
      </w:r>
      <w:proofErr w:type="spellEnd"/>
      <w:r w:rsidRPr="00E223DC">
        <w:rPr>
          <w:lang w:val="de-DE"/>
        </w:rPr>
        <w:t>), um die Wirkung</w:t>
      </w:r>
      <w:r w:rsidR="00E54433">
        <w:rPr>
          <w:lang w:val="de-DE"/>
        </w:rPr>
        <w:t xml:space="preserve"> in anderen Sprachen zu testen.</w:t>
      </w:r>
    </w:p>
    <w:p w14:paraId="5ACD2632" w14:textId="3F7BE3E4" w:rsidR="00511A10" w:rsidRPr="00CC1DCA" w:rsidRDefault="00511A10" w:rsidP="00511A10">
      <w:pPr>
        <w:rPr>
          <w:lang w:val="de-DE"/>
        </w:rPr>
      </w:pPr>
      <w:r w:rsidRPr="00754F57">
        <w:rPr>
          <w:lang w:val="de-DE"/>
        </w:rPr>
        <w:br w:type="page"/>
      </w:r>
    </w:p>
    <w:p w14:paraId="37894A60" w14:textId="3C862005" w:rsidR="007A2010" w:rsidRDefault="007A2010" w:rsidP="00B67D7D">
      <w:pPr>
        <w:pStyle w:val="Heading1"/>
        <w:rPr>
          <w:lang w:val="de-DE"/>
        </w:rPr>
      </w:pPr>
      <w:bookmarkStart w:id="16" w:name="_Toc117699637"/>
      <w:r>
        <w:rPr>
          <w:lang w:val="de-DE"/>
        </w:rPr>
        <w:lastRenderedPageBreak/>
        <w:t xml:space="preserve">Aufgabe </w:t>
      </w:r>
      <w:r w:rsidR="00B67D7D">
        <w:rPr>
          <w:lang w:val="de-DE"/>
        </w:rPr>
        <w:t xml:space="preserve">2: </w:t>
      </w:r>
      <w:bookmarkEnd w:id="16"/>
      <w:r w:rsidR="006A1C8B">
        <w:rPr>
          <w:lang w:val="de-DE"/>
        </w:rPr>
        <w:t>Störsignale des Hebelarms</w:t>
      </w:r>
    </w:p>
    <w:p w14:paraId="352B5D83" w14:textId="77777777" w:rsidR="00B67D7D" w:rsidRPr="00FA60D1" w:rsidRDefault="00B67D7D" w:rsidP="00B67D7D">
      <w:pPr>
        <w:rPr>
          <w:lang w:val="de-DE"/>
        </w:rPr>
      </w:pPr>
    </w:p>
    <w:tbl>
      <w:tblPr>
        <w:tblStyle w:val="GridTable4-Accent2"/>
        <w:tblW w:w="0" w:type="auto"/>
        <w:tblLook w:val="04A0" w:firstRow="1" w:lastRow="0" w:firstColumn="1" w:lastColumn="0" w:noHBand="0" w:noVBand="1"/>
      </w:tblPr>
      <w:tblGrid>
        <w:gridCol w:w="3020"/>
        <w:gridCol w:w="3021"/>
        <w:gridCol w:w="3021"/>
      </w:tblGrid>
      <w:tr w:rsidR="00B67D7D" w:rsidRPr="00754F57" w14:paraId="61FC1628" w14:textId="77777777" w:rsidTr="00B35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BAF4600" w14:textId="1F9AAAC9" w:rsidR="00B67D7D" w:rsidRPr="00754F57" w:rsidRDefault="00C16D04" w:rsidP="00B35333">
            <w:pPr>
              <w:rPr>
                <w:lang w:val="de-DE"/>
              </w:rPr>
            </w:pPr>
            <w:r>
              <w:rPr>
                <w:lang w:val="de-DE"/>
              </w:rPr>
              <w:t>Torque</w:t>
            </w:r>
          </w:p>
        </w:tc>
        <w:tc>
          <w:tcPr>
            <w:tcW w:w="3021" w:type="dxa"/>
          </w:tcPr>
          <w:p w14:paraId="6E1D5EEA" w14:textId="728DC63D"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Amplitude</w:t>
            </w:r>
          </w:p>
        </w:tc>
        <w:tc>
          <w:tcPr>
            <w:tcW w:w="3021" w:type="dxa"/>
          </w:tcPr>
          <w:p w14:paraId="77CF2CF1" w14:textId="1490864E" w:rsidR="00B67D7D" w:rsidRPr="00754F57" w:rsidRDefault="00C16D04" w:rsidP="00B35333">
            <w:pPr>
              <w:cnfStyle w:val="100000000000" w:firstRow="1" w:lastRow="0" w:firstColumn="0" w:lastColumn="0" w:oddVBand="0" w:evenVBand="0" w:oddHBand="0" w:evenHBand="0" w:firstRowFirstColumn="0" w:firstRowLastColumn="0" w:lastRowFirstColumn="0" w:lastRowLastColumn="0"/>
              <w:rPr>
                <w:lang w:val="de-DE"/>
              </w:rPr>
            </w:pPr>
            <w:r>
              <w:rPr>
                <w:lang w:val="de-DE"/>
              </w:rPr>
              <w:t>Proportionalitätsfaktor</w:t>
            </w:r>
          </w:p>
        </w:tc>
      </w:tr>
      <w:tr w:rsidR="00B67D7D" w:rsidRPr="00754F57" w14:paraId="0345EAC2" w14:textId="77777777" w:rsidTr="00B3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EAD912" w14:textId="77777777" w:rsidR="00B67D7D" w:rsidRPr="00754F57" w:rsidRDefault="00B67D7D" w:rsidP="00B35333">
            <w:pPr>
              <w:rPr>
                <w:lang w:val="de-DE"/>
              </w:rPr>
            </w:pPr>
            <w:r>
              <w:rPr>
                <w:lang w:val="de-DE"/>
              </w:rPr>
              <w:t>Zeile</w:t>
            </w:r>
            <w:r w:rsidRPr="00754F57">
              <w:rPr>
                <w:lang w:val="de-DE"/>
              </w:rPr>
              <w:t xml:space="preserve"> 1</w:t>
            </w:r>
          </w:p>
        </w:tc>
        <w:tc>
          <w:tcPr>
            <w:tcW w:w="3021" w:type="dxa"/>
          </w:tcPr>
          <w:p w14:paraId="32964787" w14:textId="77777777" w:rsidR="00B67D7D" w:rsidRPr="00754F57" w:rsidRDefault="00B67D7D"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1</w:t>
            </w:r>
          </w:p>
        </w:tc>
        <w:tc>
          <w:tcPr>
            <w:tcW w:w="3021" w:type="dxa"/>
          </w:tcPr>
          <w:p w14:paraId="4A42E487" w14:textId="77777777" w:rsidR="00B67D7D" w:rsidRPr="00754F57" w:rsidRDefault="00B67D7D"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4</w:t>
            </w:r>
          </w:p>
        </w:tc>
      </w:tr>
      <w:tr w:rsidR="00B67D7D" w:rsidRPr="00754F57" w14:paraId="5381DDBA" w14:textId="77777777" w:rsidTr="00B35333">
        <w:tc>
          <w:tcPr>
            <w:cnfStyle w:val="001000000000" w:firstRow="0" w:lastRow="0" w:firstColumn="1" w:lastColumn="0" w:oddVBand="0" w:evenVBand="0" w:oddHBand="0" w:evenHBand="0" w:firstRowFirstColumn="0" w:firstRowLastColumn="0" w:lastRowFirstColumn="0" w:lastRowLastColumn="0"/>
            <w:tcW w:w="3020" w:type="dxa"/>
          </w:tcPr>
          <w:p w14:paraId="2C4BD48B" w14:textId="77777777" w:rsidR="00B67D7D" w:rsidRPr="00754F57" w:rsidRDefault="00B67D7D" w:rsidP="00B35333">
            <w:pPr>
              <w:rPr>
                <w:lang w:val="de-DE"/>
              </w:rPr>
            </w:pPr>
            <w:r>
              <w:rPr>
                <w:lang w:val="de-DE"/>
              </w:rPr>
              <w:t>Zeile</w:t>
            </w:r>
            <w:r w:rsidRPr="00754F57">
              <w:rPr>
                <w:lang w:val="de-DE"/>
              </w:rPr>
              <w:t xml:space="preserve"> 2</w:t>
            </w:r>
          </w:p>
        </w:tc>
        <w:tc>
          <w:tcPr>
            <w:tcW w:w="3021" w:type="dxa"/>
          </w:tcPr>
          <w:p w14:paraId="74259796" w14:textId="77777777" w:rsidR="00B67D7D" w:rsidRPr="00754F57" w:rsidRDefault="00B67D7D"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3021" w:type="dxa"/>
          </w:tcPr>
          <w:p w14:paraId="61354416" w14:textId="77777777" w:rsidR="00B67D7D" w:rsidRPr="00754F57" w:rsidRDefault="00B67D7D" w:rsidP="00B35333">
            <w:pPr>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r>
      <w:tr w:rsidR="00B67D7D" w:rsidRPr="00754F57" w14:paraId="01C797C9" w14:textId="77777777" w:rsidTr="00B35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240B54" w14:textId="77777777" w:rsidR="00B67D7D" w:rsidRPr="00754F57" w:rsidRDefault="00B67D7D" w:rsidP="00B35333">
            <w:pPr>
              <w:rPr>
                <w:lang w:val="de-DE"/>
              </w:rPr>
            </w:pPr>
            <w:r>
              <w:rPr>
                <w:lang w:val="de-DE"/>
              </w:rPr>
              <w:t>Zeile</w:t>
            </w:r>
            <w:r w:rsidRPr="00754F57">
              <w:rPr>
                <w:lang w:val="de-DE"/>
              </w:rPr>
              <w:t xml:space="preserve"> 3</w:t>
            </w:r>
          </w:p>
        </w:tc>
        <w:tc>
          <w:tcPr>
            <w:tcW w:w="3021" w:type="dxa"/>
          </w:tcPr>
          <w:p w14:paraId="59D3586D" w14:textId="77777777" w:rsidR="00B67D7D" w:rsidRPr="00754F57" w:rsidRDefault="00B67D7D" w:rsidP="00B35333">
            <w:pPr>
              <w:cnfStyle w:val="000000100000" w:firstRow="0" w:lastRow="0" w:firstColumn="0" w:lastColumn="0" w:oddVBand="0" w:evenVBand="0" w:oddHBand="1" w:evenHBand="0" w:firstRowFirstColumn="0" w:firstRowLastColumn="0" w:lastRowFirstColumn="0" w:lastRowLastColumn="0"/>
              <w:rPr>
                <w:lang w:val="de-DE"/>
              </w:rPr>
            </w:pPr>
            <w:r>
              <w:rPr>
                <w:lang w:val="de-DE"/>
              </w:rPr>
              <w:t>3</w:t>
            </w:r>
          </w:p>
        </w:tc>
        <w:tc>
          <w:tcPr>
            <w:tcW w:w="3021" w:type="dxa"/>
          </w:tcPr>
          <w:p w14:paraId="1BF42F4F" w14:textId="77777777" w:rsidR="00B67D7D" w:rsidRPr="00754F57" w:rsidRDefault="00B67D7D" w:rsidP="00B35333">
            <w:pPr>
              <w:keepNext/>
              <w:cnfStyle w:val="000000100000" w:firstRow="0" w:lastRow="0" w:firstColumn="0" w:lastColumn="0" w:oddVBand="0" w:evenVBand="0" w:oddHBand="1" w:evenHBand="0" w:firstRowFirstColumn="0" w:firstRowLastColumn="0" w:lastRowFirstColumn="0" w:lastRowLastColumn="0"/>
              <w:rPr>
                <w:lang w:val="de-DE"/>
              </w:rPr>
            </w:pPr>
            <w:r>
              <w:rPr>
                <w:lang w:val="de-DE"/>
              </w:rPr>
              <w:t>6</w:t>
            </w:r>
          </w:p>
        </w:tc>
      </w:tr>
    </w:tbl>
    <w:p w14:paraId="6116A254" w14:textId="1F3B18EE" w:rsidR="00B67D7D" w:rsidRPr="00540ADD" w:rsidRDefault="00B67D7D" w:rsidP="00B67D7D">
      <w:pPr>
        <w:pStyle w:val="Caption"/>
        <w:spacing w:before="200"/>
        <w:rPr>
          <w:sz w:val="22"/>
          <w:szCs w:val="22"/>
        </w:rPr>
      </w:pPr>
      <w:bookmarkStart w:id="17" w:name="_Ref531943494"/>
      <w:bookmarkStart w:id="18" w:name="_Toc118096394"/>
      <w:r w:rsidRPr="00CC1DCA">
        <w:rPr>
          <w:sz w:val="22"/>
          <w:szCs w:val="22"/>
        </w:rPr>
        <w:t xml:space="preserve">Tabelle </w:t>
      </w:r>
      <w:r w:rsidRPr="00CC1DCA">
        <w:rPr>
          <w:sz w:val="22"/>
          <w:szCs w:val="22"/>
        </w:rPr>
        <w:fldChar w:fldCharType="begin"/>
      </w:r>
      <w:r w:rsidRPr="00CC1DCA">
        <w:rPr>
          <w:sz w:val="22"/>
          <w:szCs w:val="22"/>
        </w:rPr>
        <w:instrText xml:space="preserve"> SEQ Tabelle \* ARABIC </w:instrText>
      </w:r>
      <w:r w:rsidRPr="00CC1DCA">
        <w:rPr>
          <w:sz w:val="22"/>
          <w:szCs w:val="22"/>
        </w:rPr>
        <w:fldChar w:fldCharType="separate"/>
      </w:r>
      <w:r w:rsidR="00FE35D5">
        <w:rPr>
          <w:noProof/>
          <w:sz w:val="22"/>
          <w:szCs w:val="22"/>
        </w:rPr>
        <w:t>1</w:t>
      </w:r>
      <w:r w:rsidRPr="00CC1DCA">
        <w:rPr>
          <w:sz w:val="22"/>
          <w:szCs w:val="22"/>
        </w:rPr>
        <w:fldChar w:fldCharType="end"/>
      </w:r>
      <w:bookmarkEnd w:id="17"/>
      <w:r w:rsidRPr="00CC1DCA">
        <w:rPr>
          <w:sz w:val="22"/>
          <w:szCs w:val="22"/>
        </w:rPr>
        <w:t>:</w:t>
      </w:r>
      <w:r>
        <w:rPr>
          <w:sz w:val="22"/>
          <w:szCs w:val="22"/>
        </w:rPr>
        <w:t xml:space="preserve"> Messergebnisse.</w:t>
      </w:r>
      <w:bookmarkEnd w:id="18"/>
    </w:p>
    <w:p w14:paraId="7667F53A" w14:textId="77777777" w:rsidR="00B67D7D" w:rsidRPr="00B67D7D" w:rsidRDefault="00B67D7D" w:rsidP="00B67D7D">
      <w:pPr>
        <w:rPr>
          <w:lang w:val="de-DE"/>
        </w:rPr>
      </w:pPr>
    </w:p>
    <w:p w14:paraId="5A62416E" w14:textId="77777777" w:rsidR="00B67D7D" w:rsidRDefault="00B67D7D" w:rsidP="00B67D7D">
      <w:pPr>
        <w:pStyle w:val="Heading2"/>
        <w:rPr>
          <w:lang w:val="de-DE"/>
        </w:rPr>
      </w:pPr>
      <w:bookmarkStart w:id="19" w:name="_Toc117699638"/>
      <w:r>
        <w:rPr>
          <w:lang w:val="de-DE"/>
        </w:rPr>
        <w:t>Aufgabe 2.1</w:t>
      </w:r>
      <w:bookmarkEnd w:id="19"/>
    </w:p>
    <w:p w14:paraId="17AD5F6A" w14:textId="77777777" w:rsidR="00C16D04" w:rsidRDefault="00C16D04" w:rsidP="00C16D04">
      <w:pPr>
        <w:pStyle w:val="Figure"/>
      </w:pPr>
      <w:r>
        <w:rPr>
          <w:noProof/>
          <w:lang w:val="de-DE" w:eastAsia="de-DE"/>
        </w:rPr>
        <w:drawing>
          <wp:inline distT="0" distB="0" distL="0" distR="0" wp14:anchorId="2B56C038" wp14:editId="3A18E2E9">
            <wp:extent cx="3410282" cy="1440000"/>
            <wp:effectExtent l="0" t="0" r="0" b="82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0282" cy="1440000"/>
                    </a:xfrm>
                    <a:prstGeom prst="rect">
                      <a:avLst/>
                    </a:prstGeom>
                    <a:noFill/>
                  </pic:spPr>
                </pic:pic>
              </a:graphicData>
            </a:graphic>
          </wp:inline>
        </w:drawing>
      </w:r>
    </w:p>
    <w:p w14:paraId="0E174CD2" w14:textId="2BFD9A0B" w:rsidR="00C16D04" w:rsidRDefault="00C16D04" w:rsidP="00C16D04">
      <w:pPr>
        <w:pStyle w:val="Caption"/>
      </w:pPr>
      <w:bookmarkStart w:id="20" w:name="_Toc118096379"/>
      <w:r>
        <w:t xml:space="preserve">Abbildung </w:t>
      </w:r>
      <w:fldSimple w:instr=" STYLEREF 1 \s ">
        <w:r w:rsidR="00FE35D5">
          <w:rPr>
            <w:noProof/>
          </w:rPr>
          <w:t>2</w:t>
        </w:r>
      </w:fldSimple>
      <w:r>
        <w:noBreakHyphen/>
      </w:r>
      <w:fldSimple w:instr=" SEQ Abbildung \* ARABIC \s 1 ">
        <w:r w:rsidR="00FE35D5">
          <w:rPr>
            <w:noProof/>
          </w:rPr>
          <w:t>1</w:t>
        </w:r>
      </w:fldSimple>
      <w:r>
        <w:t>: Screenshot Positionssignal und Ableitung des Positionssignals</w:t>
      </w:r>
      <w:bookmarkEnd w:id="20"/>
    </w:p>
    <w:p w14:paraId="3A90F072" w14:textId="77777777" w:rsidR="00C16D04" w:rsidRPr="00C16D04" w:rsidRDefault="00C16D04" w:rsidP="00C16D04">
      <w:pPr>
        <w:rPr>
          <w:b/>
          <w:lang w:val="de-DE"/>
        </w:rPr>
      </w:pPr>
      <w:r w:rsidRPr="00C16D04">
        <w:rPr>
          <w:b/>
          <w:lang w:val="de-DE"/>
        </w:rPr>
        <w:t>Erläuterung:</w:t>
      </w:r>
    </w:p>
    <w:p w14:paraId="307A019A" w14:textId="54B36300" w:rsidR="00E223DC" w:rsidRPr="00E223DC" w:rsidRDefault="00E223DC" w:rsidP="00C16D04">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00C16D04" w:rsidRPr="00E223DC">
        <w:rPr>
          <w:lang w:val="de-DE"/>
        </w:rPr>
        <w:t xml:space="preserve">Dies ist ein </w:t>
      </w:r>
      <w:proofErr w:type="spellStart"/>
      <w:r w:rsidR="00C16D04" w:rsidRPr="00E223DC">
        <w:rPr>
          <w:lang w:val="de-DE"/>
        </w:rPr>
        <w:t>Typoblindtext</w:t>
      </w:r>
      <w:proofErr w:type="spellEnd"/>
      <w:r w:rsidR="00C16D04" w:rsidRPr="00E223DC">
        <w:rPr>
          <w:lang w:val="de-DE"/>
        </w:rPr>
        <w:t xml:space="preserve">. An ihm kann man sehen, ob alle Buchstaben da sind und wie sie aussehen. Manchmal benutzt man Worte wie </w:t>
      </w:r>
      <w:proofErr w:type="spellStart"/>
      <w:r w:rsidR="00C16D04" w:rsidRPr="00E223DC">
        <w:rPr>
          <w:lang w:val="de-DE"/>
        </w:rPr>
        <w:t>Hamburgefonts</w:t>
      </w:r>
      <w:proofErr w:type="spellEnd"/>
      <w:r w:rsidR="00C16D04" w:rsidRPr="00E223DC">
        <w:rPr>
          <w:lang w:val="de-DE"/>
        </w:rPr>
        <w:t xml:space="preserve">, </w:t>
      </w:r>
      <w:proofErr w:type="spellStart"/>
      <w:r w:rsidR="00C16D04" w:rsidRPr="00E223DC">
        <w:rPr>
          <w:lang w:val="de-DE"/>
        </w:rPr>
        <w:t>Rafgenduks</w:t>
      </w:r>
      <w:proofErr w:type="spellEnd"/>
      <w:r w:rsidR="00C16D04" w:rsidRPr="00E223DC">
        <w:rPr>
          <w:lang w:val="de-DE"/>
        </w:rPr>
        <w:t xml:space="preserve"> oder </w:t>
      </w:r>
      <w:proofErr w:type="spellStart"/>
      <w:r w:rsidR="00C16D04" w:rsidRPr="00E223DC">
        <w:rPr>
          <w:lang w:val="de-DE"/>
        </w:rPr>
        <w:t>Handgloves</w:t>
      </w:r>
      <w:proofErr w:type="spellEnd"/>
      <w:r w:rsidR="00C16D04" w:rsidRPr="00E223DC">
        <w:rPr>
          <w:lang w:val="de-DE"/>
        </w:rPr>
        <w:t>, um Schriften zu testen. Manchmal Sätze, die alle Buchstaben des Alphabets enthalten - man nennt diese Sätze »</w:t>
      </w:r>
      <w:proofErr w:type="spellStart"/>
      <w:r w:rsidR="00C16D04" w:rsidRPr="00E223DC">
        <w:rPr>
          <w:lang w:val="de-DE"/>
        </w:rPr>
        <w:t>Pangrams</w:t>
      </w:r>
      <w:proofErr w:type="spellEnd"/>
      <w:r w:rsidR="00C16D04" w:rsidRPr="00E223DC">
        <w:rPr>
          <w:lang w:val="de-DE"/>
        </w:rPr>
        <w:t xml:space="preserve">«. </w:t>
      </w:r>
    </w:p>
    <w:p w14:paraId="0534C38A" w14:textId="632F93E8" w:rsidR="009C6074" w:rsidRPr="00754F57" w:rsidRDefault="00B67D7D" w:rsidP="00B67D7D">
      <w:pPr>
        <w:pStyle w:val="Heading2"/>
        <w:rPr>
          <w:lang w:val="de-DE"/>
        </w:rPr>
      </w:pPr>
      <w:bookmarkStart w:id="21" w:name="_Toc117699639"/>
      <w:r>
        <w:rPr>
          <w:lang w:val="de-DE"/>
        </w:rPr>
        <w:t>Aufgabe 2.2</w:t>
      </w:r>
      <w:bookmarkEnd w:id="21"/>
    </w:p>
    <w:p w14:paraId="2384A57B" w14:textId="65F6DB8D" w:rsidR="00E54433" w:rsidRPr="00E54433" w:rsidRDefault="00E54433" w:rsidP="00F31855">
      <w:pPr>
        <w:rPr>
          <w:b/>
          <w:lang w:val="de-DE"/>
        </w:rPr>
      </w:pPr>
      <w:r w:rsidRPr="00E54433">
        <w:rPr>
          <w:b/>
          <w:lang w:val="de-DE"/>
        </w:rPr>
        <w:t>Erläuterung:</w:t>
      </w:r>
    </w:p>
    <w:p w14:paraId="04168FF6" w14:textId="2951538A" w:rsidR="00F31855" w:rsidRDefault="00E223DC" w:rsidP="00F31855">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00C16D04" w:rsidRPr="00E223DC">
        <w:rPr>
          <w:lang w:val="de-DE"/>
        </w:rPr>
        <w:t xml:space="preserve">Dies ist ein </w:t>
      </w:r>
      <w:proofErr w:type="spellStart"/>
      <w:r w:rsidR="00C16D04" w:rsidRPr="00E223DC">
        <w:rPr>
          <w:lang w:val="de-DE"/>
        </w:rPr>
        <w:t>Typoblindtext</w:t>
      </w:r>
      <w:proofErr w:type="spellEnd"/>
      <w:r w:rsidR="00C16D04" w:rsidRPr="00E223DC">
        <w:rPr>
          <w:lang w:val="de-DE"/>
        </w:rPr>
        <w:t xml:space="preserve">. An ihm kann man sehen, ob alle Buchstaben da sind und wie sie aussehen. Manchmal benutzt man Worte wie </w:t>
      </w:r>
      <w:proofErr w:type="spellStart"/>
      <w:r w:rsidR="00C16D04" w:rsidRPr="00E223DC">
        <w:rPr>
          <w:lang w:val="de-DE"/>
        </w:rPr>
        <w:t>Hamburgefonts</w:t>
      </w:r>
      <w:proofErr w:type="spellEnd"/>
      <w:r w:rsidR="00C16D04" w:rsidRPr="00E223DC">
        <w:rPr>
          <w:lang w:val="de-DE"/>
        </w:rPr>
        <w:t xml:space="preserve">, </w:t>
      </w:r>
      <w:proofErr w:type="spellStart"/>
      <w:r w:rsidR="00C16D04" w:rsidRPr="00E223DC">
        <w:rPr>
          <w:lang w:val="de-DE"/>
        </w:rPr>
        <w:t>Rafgenduks</w:t>
      </w:r>
      <w:proofErr w:type="spellEnd"/>
      <w:r w:rsidR="00C16D04" w:rsidRPr="00E223DC">
        <w:rPr>
          <w:lang w:val="de-DE"/>
        </w:rPr>
        <w:t xml:space="preserve"> oder </w:t>
      </w:r>
      <w:proofErr w:type="spellStart"/>
      <w:r w:rsidR="00C16D04" w:rsidRPr="00E223DC">
        <w:rPr>
          <w:lang w:val="de-DE"/>
        </w:rPr>
        <w:t>Handgloves</w:t>
      </w:r>
      <w:proofErr w:type="spellEnd"/>
      <w:r w:rsidR="00C16D04" w:rsidRPr="00E223DC">
        <w:rPr>
          <w:lang w:val="de-DE"/>
        </w:rPr>
        <w:t xml:space="preserve">, um </w:t>
      </w:r>
      <w:r w:rsidR="00C16D04" w:rsidRPr="00E223DC">
        <w:rPr>
          <w:lang w:val="de-DE"/>
        </w:rPr>
        <w:lastRenderedPageBreak/>
        <w:t>Schriften zu testen. Manchmal Sätze, die alle Buchstaben des Alphabets enthalten - man nennt diese Sätze »</w:t>
      </w:r>
      <w:proofErr w:type="spellStart"/>
      <w:r w:rsidR="00C16D04" w:rsidRPr="00E223DC">
        <w:rPr>
          <w:lang w:val="de-DE"/>
        </w:rPr>
        <w:t>Pangrams</w:t>
      </w:r>
      <w:proofErr w:type="spellEnd"/>
      <w:r w:rsidR="00C16D04" w:rsidRPr="00E223DC">
        <w:rPr>
          <w:lang w:val="de-DE"/>
        </w:rPr>
        <w:t xml:space="preserve">«. </w:t>
      </w:r>
    </w:p>
    <w:p w14:paraId="3AFB9ED8" w14:textId="63A4A7A9" w:rsidR="00B67D7D" w:rsidRDefault="00B67D7D" w:rsidP="00B67D7D">
      <w:pPr>
        <w:pStyle w:val="Heading2"/>
        <w:rPr>
          <w:lang w:val="de-DE"/>
        </w:rPr>
      </w:pPr>
      <w:bookmarkStart w:id="22" w:name="_Toc117699640"/>
      <w:r>
        <w:rPr>
          <w:lang w:val="de-DE"/>
        </w:rPr>
        <w:t>Aufgabe 2.3</w:t>
      </w:r>
      <w:bookmarkEnd w:id="22"/>
    </w:p>
    <w:p w14:paraId="49462657" w14:textId="77777777" w:rsidR="00E54433" w:rsidRDefault="00E54433" w:rsidP="00B67D7D">
      <w:pPr>
        <w:rPr>
          <w:lang w:val="de-DE"/>
        </w:rPr>
      </w:pPr>
      <w:r w:rsidRPr="00E54433">
        <w:rPr>
          <w:b/>
          <w:lang w:val="de-DE"/>
        </w:rPr>
        <w:t>Erläuterung</w:t>
      </w:r>
      <w:r>
        <w:rPr>
          <w:lang w:val="de-DE"/>
        </w:rPr>
        <w:t xml:space="preserve">: </w:t>
      </w:r>
    </w:p>
    <w:p w14:paraId="0EFF6DCB" w14:textId="6D76CDB5" w:rsidR="00B67D7D" w:rsidRDefault="00B67D7D" w:rsidP="00B67D7D">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Pr="00675E2B">
        <w:t xml:space="preserve">Sehr </w:t>
      </w:r>
      <w:proofErr w:type="spellStart"/>
      <w:r w:rsidRPr="00675E2B">
        <w:t>bekannt</w:t>
      </w:r>
      <w:proofErr w:type="spellEnd"/>
      <w:r w:rsidRPr="00675E2B">
        <w:t xml:space="preserve"> </w:t>
      </w:r>
      <w:proofErr w:type="spellStart"/>
      <w:r w:rsidRPr="00675E2B">
        <w:t>ist</w:t>
      </w:r>
      <w:proofErr w:type="spellEnd"/>
      <w:r w:rsidRPr="00675E2B">
        <w:t xml:space="preserve"> </w:t>
      </w:r>
      <w:proofErr w:type="spellStart"/>
      <w:r w:rsidRPr="00675E2B">
        <w:t>dieser</w:t>
      </w:r>
      <w:proofErr w:type="spellEnd"/>
      <w:r w:rsidRPr="00675E2B">
        <w:t xml:space="preserve">: </w:t>
      </w:r>
    </w:p>
    <w:tbl>
      <w:tblPr>
        <w:tblStyle w:val="TableGrid"/>
        <w:tblW w:w="0" w:type="auto"/>
        <w:tblLook w:val="04A0" w:firstRow="1" w:lastRow="0" w:firstColumn="1" w:lastColumn="0" w:noHBand="0" w:noVBand="1"/>
      </w:tblPr>
      <w:tblGrid>
        <w:gridCol w:w="2527"/>
        <w:gridCol w:w="2929"/>
        <w:gridCol w:w="1803"/>
        <w:gridCol w:w="1803"/>
      </w:tblGrid>
      <w:tr w:rsidR="00C16D04" w:rsidRPr="005256D9" w14:paraId="337F2011" w14:textId="520E7080" w:rsidTr="00C16D04">
        <w:tc>
          <w:tcPr>
            <w:tcW w:w="2527" w:type="dxa"/>
          </w:tcPr>
          <w:p w14:paraId="5FADDE21" w14:textId="77777777" w:rsidR="00C16D04" w:rsidRPr="005256D9" w:rsidRDefault="00C16D04" w:rsidP="00B35333">
            <w:pPr>
              <w:rPr>
                <w:b/>
                <w:lang w:val="de-DE"/>
              </w:rPr>
            </w:pPr>
            <w:r w:rsidRPr="005256D9">
              <w:rPr>
                <w:b/>
                <w:lang w:val="de-DE"/>
              </w:rPr>
              <w:t>Störsignaltyp</w:t>
            </w:r>
          </w:p>
        </w:tc>
        <w:tc>
          <w:tcPr>
            <w:tcW w:w="2929" w:type="dxa"/>
          </w:tcPr>
          <w:p w14:paraId="2C2F73ED" w14:textId="77777777" w:rsidR="00C16D04" w:rsidRPr="005256D9" w:rsidRDefault="00C16D04" w:rsidP="00B35333">
            <w:pPr>
              <w:rPr>
                <w:b/>
                <w:lang w:val="de-DE"/>
              </w:rPr>
            </w:pPr>
            <w:r>
              <w:rPr>
                <w:b/>
                <w:lang w:val="de-DE"/>
              </w:rPr>
              <w:t>Signalbeschreibung</w:t>
            </w:r>
          </w:p>
        </w:tc>
        <w:tc>
          <w:tcPr>
            <w:tcW w:w="1803" w:type="dxa"/>
          </w:tcPr>
          <w:p w14:paraId="2F39D11A" w14:textId="480B5DFD" w:rsidR="00C16D04" w:rsidRDefault="00C16D04" w:rsidP="00B35333">
            <w:pPr>
              <w:rPr>
                <w:b/>
                <w:lang w:val="de-DE"/>
              </w:rPr>
            </w:pPr>
            <w:r>
              <w:rPr>
                <w:b/>
                <w:lang w:val="de-DE"/>
              </w:rPr>
              <w:t>Amplitude</w:t>
            </w:r>
          </w:p>
        </w:tc>
        <w:tc>
          <w:tcPr>
            <w:tcW w:w="1803" w:type="dxa"/>
          </w:tcPr>
          <w:p w14:paraId="0EFEBF9C" w14:textId="39551E83" w:rsidR="00C16D04" w:rsidRDefault="00C16D04" w:rsidP="00B35333">
            <w:pPr>
              <w:rPr>
                <w:b/>
                <w:lang w:val="de-DE"/>
              </w:rPr>
            </w:pPr>
            <w:r>
              <w:rPr>
                <w:b/>
                <w:lang w:val="de-DE"/>
              </w:rPr>
              <w:t>Frequenz</w:t>
            </w:r>
          </w:p>
        </w:tc>
      </w:tr>
      <w:tr w:rsidR="00C16D04" w14:paraId="07F4171D" w14:textId="5E0986BB" w:rsidTr="00C16D04">
        <w:tc>
          <w:tcPr>
            <w:tcW w:w="2527" w:type="dxa"/>
          </w:tcPr>
          <w:p w14:paraId="2EFE0544" w14:textId="77777777" w:rsidR="00C16D04" w:rsidRDefault="00C16D04" w:rsidP="00B35333">
            <w:pPr>
              <w:rPr>
                <w:lang w:val="de-DE"/>
              </w:rPr>
            </w:pPr>
            <w:r>
              <w:rPr>
                <w:lang w:val="de-DE"/>
              </w:rPr>
              <w:t>ZERO</w:t>
            </w:r>
          </w:p>
        </w:tc>
        <w:tc>
          <w:tcPr>
            <w:tcW w:w="2929" w:type="dxa"/>
          </w:tcPr>
          <w:p w14:paraId="621CDA6B" w14:textId="77777777" w:rsidR="00C16D04" w:rsidRDefault="00C16D04" w:rsidP="00B35333">
            <w:pPr>
              <w:rPr>
                <w:lang w:val="de-DE"/>
              </w:rPr>
            </w:pPr>
            <w:r>
              <w:rPr>
                <w:lang w:val="de-DE"/>
              </w:rPr>
              <w:t>Kein Störsignal vorhanden.</w:t>
            </w:r>
          </w:p>
        </w:tc>
        <w:tc>
          <w:tcPr>
            <w:tcW w:w="1803" w:type="dxa"/>
          </w:tcPr>
          <w:p w14:paraId="1D8FD156" w14:textId="77777777" w:rsidR="00C16D04" w:rsidRDefault="00C16D04" w:rsidP="00B35333">
            <w:pPr>
              <w:rPr>
                <w:lang w:val="de-DE"/>
              </w:rPr>
            </w:pPr>
          </w:p>
        </w:tc>
        <w:tc>
          <w:tcPr>
            <w:tcW w:w="1803" w:type="dxa"/>
          </w:tcPr>
          <w:p w14:paraId="2E82A394" w14:textId="77777777" w:rsidR="00C16D04" w:rsidRDefault="00C16D04" w:rsidP="00B35333">
            <w:pPr>
              <w:rPr>
                <w:lang w:val="de-DE"/>
              </w:rPr>
            </w:pPr>
          </w:p>
        </w:tc>
      </w:tr>
      <w:tr w:rsidR="00C16D04" w14:paraId="31ABD9A5" w14:textId="64CA30F7" w:rsidTr="00C16D04">
        <w:tc>
          <w:tcPr>
            <w:tcW w:w="2527" w:type="dxa"/>
          </w:tcPr>
          <w:p w14:paraId="3A2757A7" w14:textId="77777777" w:rsidR="00C16D04" w:rsidRDefault="00C16D04" w:rsidP="00B35333">
            <w:pPr>
              <w:rPr>
                <w:lang w:val="de-DE"/>
              </w:rPr>
            </w:pPr>
            <w:r>
              <w:rPr>
                <w:lang w:val="de-DE"/>
              </w:rPr>
              <w:t>TYPE1</w:t>
            </w:r>
          </w:p>
        </w:tc>
        <w:tc>
          <w:tcPr>
            <w:tcW w:w="2929" w:type="dxa"/>
          </w:tcPr>
          <w:p w14:paraId="125A6A47" w14:textId="77777777" w:rsidR="00C16D04" w:rsidRDefault="00C16D04" w:rsidP="00B35333">
            <w:pPr>
              <w:rPr>
                <w:lang w:val="de-DE"/>
              </w:rPr>
            </w:pPr>
          </w:p>
        </w:tc>
        <w:tc>
          <w:tcPr>
            <w:tcW w:w="1803" w:type="dxa"/>
          </w:tcPr>
          <w:p w14:paraId="11494305" w14:textId="77777777" w:rsidR="00C16D04" w:rsidRDefault="00C16D04" w:rsidP="00B35333">
            <w:pPr>
              <w:rPr>
                <w:lang w:val="de-DE"/>
              </w:rPr>
            </w:pPr>
          </w:p>
        </w:tc>
        <w:tc>
          <w:tcPr>
            <w:tcW w:w="1803" w:type="dxa"/>
          </w:tcPr>
          <w:p w14:paraId="3BC56985" w14:textId="77777777" w:rsidR="00C16D04" w:rsidRDefault="00C16D04" w:rsidP="00B35333">
            <w:pPr>
              <w:rPr>
                <w:lang w:val="de-DE"/>
              </w:rPr>
            </w:pPr>
          </w:p>
        </w:tc>
      </w:tr>
      <w:tr w:rsidR="00C16D04" w14:paraId="70A2F2F5" w14:textId="1F6DDB7A" w:rsidTr="00C16D04">
        <w:trPr>
          <w:trHeight w:val="380"/>
        </w:trPr>
        <w:tc>
          <w:tcPr>
            <w:tcW w:w="2527" w:type="dxa"/>
          </w:tcPr>
          <w:p w14:paraId="28C95D18" w14:textId="77777777" w:rsidR="00C16D04" w:rsidRDefault="00C16D04" w:rsidP="00B35333">
            <w:pPr>
              <w:rPr>
                <w:lang w:val="de-DE"/>
              </w:rPr>
            </w:pPr>
            <w:r>
              <w:rPr>
                <w:lang w:val="de-DE"/>
              </w:rPr>
              <w:t>TYPE2</w:t>
            </w:r>
          </w:p>
        </w:tc>
        <w:tc>
          <w:tcPr>
            <w:tcW w:w="2929" w:type="dxa"/>
          </w:tcPr>
          <w:p w14:paraId="50052681" w14:textId="77777777" w:rsidR="00C16D04" w:rsidRDefault="00C16D04" w:rsidP="00B35333">
            <w:pPr>
              <w:rPr>
                <w:lang w:val="de-DE"/>
              </w:rPr>
            </w:pPr>
          </w:p>
        </w:tc>
        <w:tc>
          <w:tcPr>
            <w:tcW w:w="1803" w:type="dxa"/>
          </w:tcPr>
          <w:p w14:paraId="154B6270" w14:textId="77777777" w:rsidR="00C16D04" w:rsidRDefault="00C16D04" w:rsidP="00B35333">
            <w:pPr>
              <w:rPr>
                <w:lang w:val="de-DE"/>
              </w:rPr>
            </w:pPr>
          </w:p>
        </w:tc>
        <w:tc>
          <w:tcPr>
            <w:tcW w:w="1803" w:type="dxa"/>
          </w:tcPr>
          <w:p w14:paraId="548987B9" w14:textId="77777777" w:rsidR="00C16D04" w:rsidRDefault="00C16D04" w:rsidP="00B35333">
            <w:pPr>
              <w:rPr>
                <w:lang w:val="de-DE"/>
              </w:rPr>
            </w:pPr>
          </w:p>
        </w:tc>
      </w:tr>
      <w:tr w:rsidR="00C16D04" w14:paraId="6A6410C1" w14:textId="3B28AB16" w:rsidTr="00C16D04">
        <w:trPr>
          <w:trHeight w:val="373"/>
        </w:trPr>
        <w:tc>
          <w:tcPr>
            <w:tcW w:w="2527" w:type="dxa"/>
          </w:tcPr>
          <w:p w14:paraId="364FA7E0" w14:textId="77777777" w:rsidR="00C16D04" w:rsidRDefault="00C16D04" w:rsidP="00B35333">
            <w:pPr>
              <w:rPr>
                <w:lang w:val="de-DE"/>
              </w:rPr>
            </w:pPr>
            <w:r>
              <w:rPr>
                <w:lang w:val="de-DE"/>
              </w:rPr>
              <w:t>TYPE3</w:t>
            </w:r>
          </w:p>
        </w:tc>
        <w:tc>
          <w:tcPr>
            <w:tcW w:w="2929" w:type="dxa"/>
          </w:tcPr>
          <w:p w14:paraId="28E8146B" w14:textId="77777777" w:rsidR="00C16D04" w:rsidRDefault="00C16D04" w:rsidP="00B35333">
            <w:pPr>
              <w:rPr>
                <w:lang w:val="de-DE"/>
              </w:rPr>
            </w:pPr>
          </w:p>
        </w:tc>
        <w:tc>
          <w:tcPr>
            <w:tcW w:w="1803" w:type="dxa"/>
          </w:tcPr>
          <w:p w14:paraId="527BDDC6" w14:textId="77777777" w:rsidR="00C16D04" w:rsidRDefault="00C16D04" w:rsidP="00B35333">
            <w:pPr>
              <w:rPr>
                <w:lang w:val="de-DE"/>
              </w:rPr>
            </w:pPr>
          </w:p>
        </w:tc>
        <w:tc>
          <w:tcPr>
            <w:tcW w:w="1803" w:type="dxa"/>
          </w:tcPr>
          <w:p w14:paraId="22382D88" w14:textId="77777777" w:rsidR="00C16D04" w:rsidRDefault="00C16D04" w:rsidP="00B35333">
            <w:pPr>
              <w:rPr>
                <w:lang w:val="de-DE"/>
              </w:rPr>
            </w:pPr>
          </w:p>
        </w:tc>
      </w:tr>
      <w:tr w:rsidR="00C16D04" w14:paraId="520A61BE" w14:textId="60377945" w:rsidTr="00C16D04">
        <w:trPr>
          <w:trHeight w:val="373"/>
        </w:trPr>
        <w:tc>
          <w:tcPr>
            <w:tcW w:w="2527" w:type="dxa"/>
          </w:tcPr>
          <w:p w14:paraId="1BE3ABAF" w14:textId="77777777" w:rsidR="00C16D04" w:rsidRDefault="00C16D04" w:rsidP="00B35333">
            <w:pPr>
              <w:rPr>
                <w:lang w:val="de-DE"/>
              </w:rPr>
            </w:pPr>
            <w:r>
              <w:rPr>
                <w:lang w:val="de-DE"/>
              </w:rPr>
              <w:t>TYPE4</w:t>
            </w:r>
          </w:p>
        </w:tc>
        <w:tc>
          <w:tcPr>
            <w:tcW w:w="2929" w:type="dxa"/>
          </w:tcPr>
          <w:p w14:paraId="083E1DD0" w14:textId="77777777" w:rsidR="00C16D04" w:rsidRDefault="00C16D04" w:rsidP="00B35333">
            <w:pPr>
              <w:rPr>
                <w:lang w:val="de-DE"/>
              </w:rPr>
            </w:pPr>
          </w:p>
        </w:tc>
        <w:tc>
          <w:tcPr>
            <w:tcW w:w="1803" w:type="dxa"/>
          </w:tcPr>
          <w:p w14:paraId="63C995F5" w14:textId="77777777" w:rsidR="00C16D04" w:rsidRDefault="00C16D04" w:rsidP="00B35333">
            <w:pPr>
              <w:rPr>
                <w:lang w:val="de-DE"/>
              </w:rPr>
            </w:pPr>
          </w:p>
        </w:tc>
        <w:tc>
          <w:tcPr>
            <w:tcW w:w="1803" w:type="dxa"/>
          </w:tcPr>
          <w:p w14:paraId="4B34351E" w14:textId="77777777" w:rsidR="00C16D04" w:rsidRDefault="00C16D04" w:rsidP="00B35333">
            <w:pPr>
              <w:rPr>
                <w:lang w:val="de-DE"/>
              </w:rPr>
            </w:pPr>
          </w:p>
        </w:tc>
      </w:tr>
      <w:tr w:rsidR="00C16D04" w14:paraId="34DCC2D7" w14:textId="2CE68CB4" w:rsidTr="00C16D04">
        <w:trPr>
          <w:trHeight w:val="373"/>
        </w:trPr>
        <w:tc>
          <w:tcPr>
            <w:tcW w:w="2527" w:type="dxa"/>
          </w:tcPr>
          <w:p w14:paraId="7354A42A" w14:textId="77777777" w:rsidR="00C16D04" w:rsidRDefault="00C16D04" w:rsidP="00B35333">
            <w:pPr>
              <w:rPr>
                <w:lang w:val="de-DE"/>
              </w:rPr>
            </w:pPr>
            <w:r>
              <w:rPr>
                <w:lang w:val="de-DE"/>
              </w:rPr>
              <w:t>TYPE5</w:t>
            </w:r>
          </w:p>
        </w:tc>
        <w:tc>
          <w:tcPr>
            <w:tcW w:w="2929" w:type="dxa"/>
          </w:tcPr>
          <w:p w14:paraId="112ADFEA" w14:textId="77777777" w:rsidR="00C16D04" w:rsidRDefault="00C16D04" w:rsidP="00B35333">
            <w:pPr>
              <w:rPr>
                <w:lang w:val="de-DE"/>
              </w:rPr>
            </w:pPr>
          </w:p>
        </w:tc>
        <w:tc>
          <w:tcPr>
            <w:tcW w:w="1803" w:type="dxa"/>
          </w:tcPr>
          <w:p w14:paraId="329B51B0" w14:textId="77777777" w:rsidR="00C16D04" w:rsidRDefault="00C16D04" w:rsidP="00B35333">
            <w:pPr>
              <w:rPr>
                <w:lang w:val="de-DE"/>
              </w:rPr>
            </w:pPr>
          </w:p>
        </w:tc>
        <w:tc>
          <w:tcPr>
            <w:tcW w:w="1803" w:type="dxa"/>
          </w:tcPr>
          <w:p w14:paraId="23B08FD6" w14:textId="77777777" w:rsidR="00C16D04" w:rsidRDefault="00C16D04" w:rsidP="00B35333">
            <w:pPr>
              <w:rPr>
                <w:lang w:val="de-DE"/>
              </w:rPr>
            </w:pPr>
          </w:p>
        </w:tc>
      </w:tr>
      <w:tr w:rsidR="00C16D04" w14:paraId="490E9473" w14:textId="478AD24B" w:rsidTr="00C16D04">
        <w:trPr>
          <w:trHeight w:val="373"/>
        </w:trPr>
        <w:tc>
          <w:tcPr>
            <w:tcW w:w="2527" w:type="dxa"/>
          </w:tcPr>
          <w:p w14:paraId="142B79BD" w14:textId="77777777" w:rsidR="00C16D04" w:rsidRDefault="00C16D04" w:rsidP="00B35333">
            <w:pPr>
              <w:rPr>
                <w:lang w:val="de-DE"/>
              </w:rPr>
            </w:pPr>
            <w:r>
              <w:rPr>
                <w:lang w:val="de-DE"/>
              </w:rPr>
              <w:t>TYPE6</w:t>
            </w:r>
          </w:p>
        </w:tc>
        <w:tc>
          <w:tcPr>
            <w:tcW w:w="2929" w:type="dxa"/>
          </w:tcPr>
          <w:p w14:paraId="62EA1403" w14:textId="77777777" w:rsidR="00C16D04" w:rsidRDefault="00C16D04" w:rsidP="00B35333">
            <w:pPr>
              <w:rPr>
                <w:lang w:val="de-DE"/>
              </w:rPr>
            </w:pPr>
          </w:p>
        </w:tc>
        <w:tc>
          <w:tcPr>
            <w:tcW w:w="1803" w:type="dxa"/>
          </w:tcPr>
          <w:p w14:paraId="2004B8F3" w14:textId="77777777" w:rsidR="00C16D04" w:rsidRDefault="00C16D04" w:rsidP="00B35333">
            <w:pPr>
              <w:rPr>
                <w:lang w:val="de-DE"/>
              </w:rPr>
            </w:pPr>
          </w:p>
        </w:tc>
        <w:tc>
          <w:tcPr>
            <w:tcW w:w="1803" w:type="dxa"/>
          </w:tcPr>
          <w:p w14:paraId="33B26103" w14:textId="77777777" w:rsidR="00C16D04" w:rsidRDefault="00C16D04" w:rsidP="00B35333">
            <w:pPr>
              <w:rPr>
                <w:lang w:val="de-DE"/>
              </w:rPr>
            </w:pPr>
          </w:p>
        </w:tc>
      </w:tr>
      <w:tr w:rsidR="00C16D04" w14:paraId="5BDCB9C7" w14:textId="5D407ACB" w:rsidTr="00C16D04">
        <w:trPr>
          <w:trHeight w:val="373"/>
        </w:trPr>
        <w:tc>
          <w:tcPr>
            <w:tcW w:w="2527" w:type="dxa"/>
          </w:tcPr>
          <w:p w14:paraId="4F61E60E" w14:textId="77777777" w:rsidR="00C16D04" w:rsidRDefault="00C16D04" w:rsidP="00B35333">
            <w:pPr>
              <w:rPr>
                <w:lang w:val="de-DE"/>
              </w:rPr>
            </w:pPr>
            <w:r>
              <w:rPr>
                <w:lang w:val="de-DE"/>
              </w:rPr>
              <w:t>TYPE7</w:t>
            </w:r>
          </w:p>
        </w:tc>
        <w:tc>
          <w:tcPr>
            <w:tcW w:w="2929" w:type="dxa"/>
          </w:tcPr>
          <w:p w14:paraId="79C37E99" w14:textId="77777777" w:rsidR="00C16D04" w:rsidRDefault="00C16D04" w:rsidP="00B35333">
            <w:pPr>
              <w:rPr>
                <w:lang w:val="de-DE"/>
              </w:rPr>
            </w:pPr>
          </w:p>
        </w:tc>
        <w:tc>
          <w:tcPr>
            <w:tcW w:w="1803" w:type="dxa"/>
          </w:tcPr>
          <w:p w14:paraId="32650A8A" w14:textId="77777777" w:rsidR="00C16D04" w:rsidRDefault="00C16D04" w:rsidP="00B35333">
            <w:pPr>
              <w:rPr>
                <w:lang w:val="de-DE"/>
              </w:rPr>
            </w:pPr>
          </w:p>
        </w:tc>
        <w:tc>
          <w:tcPr>
            <w:tcW w:w="1803" w:type="dxa"/>
          </w:tcPr>
          <w:p w14:paraId="0DB39B43" w14:textId="77777777" w:rsidR="00C16D04" w:rsidRDefault="00C16D04" w:rsidP="00B35333">
            <w:pPr>
              <w:rPr>
                <w:lang w:val="de-DE"/>
              </w:rPr>
            </w:pPr>
          </w:p>
        </w:tc>
      </w:tr>
      <w:tr w:rsidR="00C16D04" w14:paraId="1EBC40A4" w14:textId="3E5800D4" w:rsidTr="00C16D04">
        <w:trPr>
          <w:trHeight w:val="373"/>
        </w:trPr>
        <w:tc>
          <w:tcPr>
            <w:tcW w:w="2527" w:type="dxa"/>
          </w:tcPr>
          <w:p w14:paraId="3DCFED6C" w14:textId="77777777" w:rsidR="00C16D04" w:rsidRDefault="00C16D04" w:rsidP="00B35333">
            <w:pPr>
              <w:rPr>
                <w:lang w:val="de-DE"/>
              </w:rPr>
            </w:pPr>
            <w:r>
              <w:rPr>
                <w:lang w:val="de-DE"/>
              </w:rPr>
              <w:t>TYPE8</w:t>
            </w:r>
          </w:p>
        </w:tc>
        <w:tc>
          <w:tcPr>
            <w:tcW w:w="2929" w:type="dxa"/>
          </w:tcPr>
          <w:p w14:paraId="6CD411D0" w14:textId="77777777" w:rsidR="00C16D04" w:rsidRDefault="00C16D04" w:rsidP="00B35333">
            <w:pPr>
              <w:rPr>
                <w:lang w:val="de-DE"/>
              </w:rPr>
            </w:pPr>
          </w:p>
        </w:tc>
        <w:tc>
          <w:tcPr>
            <w:tcW w:w="1803" w:type="dxa"/>
          </w:tcPr>
          <w:p w14:paraId="0DCB2208" w14:textId="77777777" w:rsidR="00C16D04" w:rsidRDefault="00C16D04" w:rsidP="00B35333">
            <w:pPr>
              <w:rPr>
                <w:lang w:val="de-DE"/>
              </w:rPr>
            </w:pPr>
          </w:p>
        </w:tc>
        <w:tc>
          <w:tcPr>
            <w:tcW w:w="1803" w:type="dxa"/>
          </w:tcPr>
          <w:p w14:paraId="5124944A" w14:textId="77777777" w:rsidR="00C16D04" w:rsidRDefault="00C16D04" w:rsidP="00B35333">
            <w:pPr>
              <w:rPr>
                <w:lang w:val="de-DE"/>
              </w:rPr>
            </w:pPr>
          </w:p>
        </w:tc>
      </w:tr>
      <w:tr w:rsidR="00C16D04" w14:paraId="3709A007" w14:textId="0359BB78" w:rsidTr="00C16D04">
        <w:trPr>
          <w:trHeight w:val="373"/>
        </w:trPr>
        <w:tc>
          <w:tcPr>
            <w:tcW w:w="2527" w:type="dxa"/>
          </w:tcPr>
          <w:p w14:paraId="37089298" w14:textId="77777777" w:rsidR="00C16D04" w:rsidRDefault="00C16D04" w:rsidP="00B35333">
            <w:pPr>
              <w:rPr>
                <w:lang w:val="de-DE"/>
              </w:rPr>
            </w:pPr>
            <w:r>
              <w:rPr>
                <w:lang w:val="de-DE"/>
              </w:rPr>
              <w:t>TYPE9</w:t>
            </w:r>
          </w:p>
        </w:tc>
        <w:tc>
          <w:tcPr>
            <w:tcW w:w="2929" w:type="dxa"/>
          </w:tcPr>
          <w:p w14:paraId="5EECA1D7" w14:textId="77777777" w:rsidR="00C16D04" w:rsidRDefault="00C16D04" w:rsidP="00B35333">
            <w:pPr>
              <w:rPr>
                <w:lang w:val="de-DE"/>
              </w:rPr>
            </w:pPr>
          </w:p>
        </w:tc>
        <w:tc>
          <w:tcPr>
            <w:tcW w:w="1803" w:type="dxa"/>
          </w:tcPr>
          <w:p w14:paraId="2BCC6B4A" w14:textId="77777777" w:rsidR="00C16D04" w:rsidRDefault="00C16D04" w:rsidP="00B35333">
            <w:pPr>
              <w:rPr>
                <w:lang w:val="de-DE"/>
              </w:rPr>
            </w:pPr>
          </w:p>
        </w:tc>
        <w:tc>
          <w:tcPr>
            <w:tcW w:w="1803" w:type="dxa"/>
          </w:tcPr>
          <w:p w14:paraId="2479A33E" w14:textId="77777777" w:rsidR="00C16D04" w:rsidRDefault="00C16D04" w:rsidP="00B35333">
            <w:pPr>
              <w:rPr>
                <w:lang w:val="de-DE"/>
              </w:rPr>
            </w:pPr>
          </w:p>
        </w:tc>
      </w:tr>
    </w:tbl>
    <w:p w14:paraId="0C4A9123" w14:textId="77777777" w:rsidR="00B67D7D" w:rsidRDefault="00B67D7D" w:rsidP="00B67D7D">
      <w:pPr>
        <w:rPr>
          <w:lang w:val="de-DE"/>
        </w:rPr>
      </w:pPr>
    </w:p>
    <w:p w14:paraId="3EC0DE3A" w14:textId="1987DD89" w:rsidR="00B67D7D" w:rsidRDefault="00B67D7D" w:rsidP="00B67D7D">
      <w:pPr>
        <w:pStyle w:val="Heading2"/>
        <w:rPr>
          <w:lang w:val="de-DE"/>
        </w:rPr>
      </w:pPr>
      <w:bookmarkStart w:id="23" w:name="_Toc117699641"/>
      <w:r>
        <w:rPr>
          <w:lang w:val="de-DE"/>
        </w:rPr>
        <w:t>Aufgabe 2.4</w:t>
      </w:r>
      <w:bookmarkEnd w:id="23"/>
    </w:p>
    <w:p w14:paraId="6F782078" w14:textId="239BD488" w:rsidR="00E54433" w:rsidRPr="00E54433" w:rsidRDefault="00E54433" w:rsidP="00B67D7D">
      <w:pPr>
        <w:rPr>
          <w:b/>
          <w:lang w:val="de-DE"/>
        </w:rPr>
      </w:pPr>
      <w:r>
        <w:rPr>
          <w:b/>
          <w:lang w:val="de-DE"/>
        </w:rPr>
        <w:t>Erläuterung</w:t>
      </w:r>
      <w:r w:rsidRPr="00E54433">
        <w:rPr>
          <w:b/>
          <w:lang w:val="de-DE"/>
        </w:rPr>
        <w:t>:</w:t>
      </w:r>
    </w:p>
    <w:p w14:paraId="08620B24" w14:textId="7A6E1002" w:rsidR="00511A10" w:rsidRPr="00754F57" w:rsidRDefault="00B67D7D" w:rsidP="00E54433">
      <w:pPr>
        <w:rPr>
          <w:rFonts w:eastAsiaTheme="majorEastAsia" w:cstheme="majorBidi"/>
          <w:bCs/>
          <w:spacing w:val="5"/>
          <w:sz w:val="44"/>
          <w:szCs w:val="28"/>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r w:rsidRPr="00675E2B">
        <w:t xml:space="preserve">Sehr </w:t>
      </w:r>
      <w:proofErr w:type="spellStart"/>
      <w:r w:rsidRPr="00675E2B">
        <w:t>bekannt</w:t>
      </w:r>
      <w:proofErr w:type="spellEnd"/>
      <w:r w:rsidRPr="00675E2B">
        <w:t xml:space="preserve"> </w:t>
      </w:r>
      <w:proofErr w:type="spellStart"/>
      <w:r w:rsidRPr="00675E2B">
        <w:t>ist</w:t>
      </w:r>
      <w:proofErr w:type="spellEnd"/>
      <w:r w:rsidRPr="00675E2B">
        <w:t xml:space="preserve"> </w:t>
      </w:r>
      <w:proofErr w:type="spellStart"/>
      <w:r w:rsidRPr="00675E2B">
        <w:t>dieser</w:t>
      </w:r>
      <w:proofErr w:type="spellEnd"/>
      <w:r w:rsidRPr="00675E2B">
        <w:t xml:space="preserve">: The quick brown fox jumps over the lazy old dog. </w:t>
      </w:r>
      <w:r w:rsidRPr="00E223DC">
        <w:rPr>
          <w:lang w:val="de-DE"/>
        </w:rPr>
        <w:t xml:space="preserve">Oft werden in </w:t>
      </w:r>
      <w:proofErr w:type="spellStart"/>
      <w:r w:rsidRPr="00E223DC">
        <w:rPr>
          <w:lang w:val="de-DE"/>
        </w:rPr>
        <w:t>Typoblindtexte</w:t>
      </w:r>
      <w:proofErr w:type="spellEnd"/>
      <w:r w:rsidRPr="00E223DC">
        <w:rPr>
          <w:lang w:val="de-DE"/>
        </w:rPr>
        <w:t xml:space="preserve"> auch fremdsprachige Satzteile eingebaut (AVAIL® and </w:t>
      </w:r>
      <w:proofErr w:type="spellStart"/>
      <w:r w:rsidRPr="00E223DC">
        <w:rPr>
          <w:lang w:val="de-DE"/>
        </w:rPr>
        <w:t>Wefox</w:t>
      </w:r>
      <w:proofErr w:type="spellEnd"/>
      <w:r w:rsidRPr="00E223DC">
        <w:rPr>
          <w:lang w:val="de-DE"/>
        </w:rPr>
        <w:t xml:space="preserve">™ </w:t>
      </w:r>
      <w:proofErr w:type="spellStart"/>
      <w:r w:rsidRPr="00E223DC">
        <w:rPr>
          <w:lang w:val="de-DE"/>
        </w:rPr>
        <w:t>are</w:t>
      </w:r>
      <w:proofErr w:type="spellEnd"/>
      <w:r w:rsidRPr="00E223DC">
        <w:rPr>
          <w:lang w:val="de-DE"/>
        </w:rPr>
        <w:t xml:space="preserve"> </w:t>
      </w:r>
      <w:proofErr w:type="spellStart"/>
      <w:r w:rsidRPr="00E223DC">
        <w:rPr>
          <w:lang w:val="de-DE"/>
        </w:rPr>
        <w:t>testing</w:t>
      </w:r>
      <w:proofErr w:type="spellEnd"/>
      <w:r w:rsidRPr="00E223DC">
        <w:rPr>
          <w:lang w:val="de-DE"/>
        </w:rPr>
        <w:t xml:space="preserve"> </w:t>
      </w:r>
      <w:proofErr w:type="spellStart"/>
      <w:r w:rsidRPr="00E223DC">
        <w:rPr>
          <w:lang w:val="de-DE"/>
        </w:rPr>
        <w:t>aussi</w:t>
      </w:r>
      <w:proofErr w:type="spellEnd"/>
      <w:r w:rsidRPr="00E223DC">
        <w:rPr>
          <w:lang w:val="de-DE"/>
        </w:rPr>
        <w:t xml:space="preserve"> la </w:t>
      </w:r>
      <w:proofErr w:type="spellStart"/>
      <w:r w:rsidRPr="00E223DC">
        <w:rPr>
          <w:lang w:val="de-DE"/>
        </w:rPr>
        <w:t>Kerning</w:t>
      </w:r>
      <w:proofErr w:type="spellEnd"/>
      <w:r w:rsidRPr="00E223DC">
        <w:rPr>
          <w:lang w:val="de-DE"/>
        </w:rPr>
        <w:t xml:space="preserve">), um die Wirkung in anderen Sprachen zu testen. In Lateinisch sieht zum Beispiel fast jede Schrift gut aus. Quod erat demonstrandum. Seit 1975 fehlen in den meisten Testtexten die Zahlen, weswegen nach </w:t>
      </w:r>
      <w:proofErr w:type="spellStart"/>
      <w:r w:rsidRPr="00E223DC">
        <w:rPr>
          <w:lang w:val="de-DE"/>
        </w:rPr>
        <w:t>TypoGb</w:t>
      </w:r>
      <w:proofErr w:type="spellEnd"/>
      <w:r w:rsidRPr="00E223DC">
        <w:rPr>
          <w:lang w:val="de-DE"/>
        </w:rPr>
        <w:t xml:space="preserve">. 204 § ab dem Jahr 2034 Zahlen in 86 der Texte zur Pflicht werden. Nichteinhaltung wird mit bis zu 245 € oder 368 $ bestraft. Genauso wichtig in sind mittlerweile auch </w:t>
      </w:r>
      <w:proofErr w:type="spellStart"/>
      <w:r w:rsidRPr="00E223DC">
        <w:rPr>
          <w:lang w:val="de-DE"/>
        </w:rPr>
        <w:t>Âçcèñtë</w:t>
      </w:r>
      <w:proofErr w:type="spellEnd"/>
      <w:r w:rsidRPr="00E223DC">
        <w:rPr>
          <w:lang w:val="de-DE"/>
        </w:rPr>
        <w:t xml:space="preserve">, die in neueren Schriften aber fast immer enthalten sind. Ein wichtiges aber schwierig zu integrierendes Feld sind OpenType-Funktionalitäten. Je nach Software und Voreinstellungen können eingebaute Kapitälchen, </w:t>
      </w:r>
      <w:proofErr w:type="spellStart"/>
      <w:r w:rsidRPr="00E223DC">
        <w:rPr>
          <w:lang w:val="de-DE"/>
        </w:rPr>
        <w:t>Kerning</w:t>
      </w:r>
      <w:proofErr w:type="spellEnd"/>
      <w:r w:rsidRPr="00E223DC">
        <w:rPr>
          <w:lang w:val="de-DE"/>
        </w:rPr>
        <w:t xml:space="preserve"> oder Ligaturen (sehr pfiffig) nicht richtig dargestellt werden.</w:t>
      </w:r>
    </w:p>
    <w:p w14:paraId="51E27486" w14:textId="07D656E7" w:rsidR="00B377B1" w:rsidRDefault="00E223DC" w:rsidP="003B74BA">
      <w:pPr>
        <w:pStyle w:val="Heading1"/>
        <w:ind w:left="432"/>
      </w:pPr>
      <w:bookmarkStart w:id="24" w:name="_Toc117699642"/>
      <w:r>
        <w:rPr>
          <w:lang w:val="de-DE"/>
        </w:rPr>
        <w:lastRenderedPageBreak/>
        <w:t xml:space="preserve">Aufgabe </w:t>
      </w:r>
      <w:r w:rsidR="00B67D7D">
        <w:rPr>
          <w:lang w:val="de-DE"/>
        </w:rPr>
        <w:t xml:space="preserve">3: </w:t>
      </w:r>
      <w:bookmarkStart w:id="25" w:name="_Toc57890160"/>
      <w:proofErr w:type="spellStart"/>
      <w:r w:rsidR="00B67D7D">
        <w:t>Positionsregelung</w:t>
      </w:r>
      <w:bookmarkEnd w:id="24"/>
      <w:bookmarkEnd w:id="25"/>
      <w:proofErr w:type="spellEnd"/>
    </w:p>
    <w:p w14:paraId="3FE6A63A" w14:textId="4675E690" w:rsidR="006A1C8B" w:rsidRDefault="006A1C8B" w:rsidP="006A1C8B">
      <w:pPr>
        <w:pStyle w:val="Heading2"/>
        <w:rPr>
          <w:lang w:val="de-DE"/>
        </w:rPr>
      </w:pPr>
      <w:r>
        <w:rPr>
          <w:lang w:val="de-DE"/>
        </w:rPr>
        <w:t>Aufgabe 3.1</w:t>
      </w:r>
    </w:p>
    <w:p w14:paraId="0E83CBA4" w14:textId="77777777" w:rsidR="006A1C8B" w:rsidRDefault="006A1C8B" w:rsidP="006A1C8B">
      <w:pPr>
        <w:pStyle w:val="Figure"/>
      </w:pPr>
      <w:r>
        <w:rPr>
          <w:noProof/>
          <w:lang w:val="de-DE" w:eastAsia="de-DE"/>
        </w:rPr>
        <w:drawing>
          <wp:inline distT="0" distB="0" distL="0" distR="0" wp14:anchorId="0898829D" wp14:editId="5DD78525">
            <wp:extent cx="3410282" cy="1440000"/>
            <wp:effectExtent l="0" t="0" r="0" b="8255"/>
            <wp:docPr id="1"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10282" cy="1440000"/>
                    </a:xfrm>
                    <a:prstGeom prst="rect">
                      <a:avLst/>
                    </a:prstGeom>
                    <a:noFill/>
                  </pic:spPr>
                </pic:pic>
              </a:graphicData>
            </a:graphic>
          </wp:inline>
        </w:drawing>
      </w:r>
    </w:p>
    <w:p w14:paraId="71280F31" w14:textId="42E0BF83" w:rsidR="006A1C8B" w:rsidRDefault="006A1C8B" w:rsidP="006A1C8B">
      <w:pPr>
        <w:pStyle w:val="Caption"/>
      </w:pPr>
      <w:r>
        <w:t>Abbildung 3</w:t>
      </w:r>
      <w:r>
        <w:noBreakHyphen/>
      </w:r>
      <w:fldSimple w:instr=" SEQ Abbildung \* ARABIC \s 1 ">
        <w:r w:rsidR="00FE35D5">
          <w:rPr>
            <w:noProof/>
          </w:rPr>
          <w:t>1</w:t>
        </w:r>
      </w:fldSimple>
      <w:r>
        <w:t>: Screenshot Fehlersignal und Positionssignal</w:t>
      </w:r>
    </w:p>
    <w:p w14:paraId="28DBC8FB" w14:textId="77777777" w:rsidR="006A1C8B" w:rsidRPr="00C16D04" w:rsidRDefault="006A1C8B" w:rsidP="006A1C8B">
      <w:pPr>
        <w:rPr>
          <w:b/>
          <w:lang w:val="de-DE"/>
        </w:rPr>
      </w:pPr>
      <w:r w:rsidRPr="00C16D04">
        <w:rPr>
          <w:b/>
          <w:lang w:val="de-DE"/>
        </w:rPr>
        <w:t>Erläuterung:</w:t>
      </w:r>
    </w:p>
    <w:p w14:paraId="12BA1A88" w14:textId="77777777" w:rsidR="006A1C8B" w:rsidRPr="00E223DC" w:rsidRDefault="006A1C8B" w:rsidP="006A1C8B">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p>
    <w:p w14:paraId="037523AF" w14:textId="77777777" w:rsidR="006A1C8B" w:rsidRPr="006A1C8B" w:rsidRDefault="006A1C8B" w:rsidP="006A1C8B">
      <w:pPr>
        <w:rPr>
          <w:lang w:val="de-DE"/>
        </w:rPr>
      </w:pPr>
    </w:p>
    <w:p w14:paraId="63D30A8C" w14:textId="38E11B25" w:rsidR="0048200A" w:rsidRDefault="00B67D7D" w:rsidP="0048200A">
      <w:pPr>
        <w:pStyle w:val="Heading2"/>
        <w:rPr>
          <w:lang w:val="de-DE"/>
        </w:rPr>
      </w:pPr>
      <w:bookmarkStart w:id="26" w:name="_Toc117699643"/>
      <w:r>
        <w:rPr>
          <w:lang w:val="de-DE"/>
        </w:rPr>
        <w:t>Aufgabe 3</w:t>
      </w:r>
      <w:r w:rsidR="00E223DC">
        <w:rPr>
          <w:lang w:val="de-DE"/>
        </w:rPr>
        <w:t>.</w:t>
      </w:r>
      <w:bookmarkEnd w:id="26"/>
      <w:r w:rsidR="006A1C8B">
        <w:rPr>
          <w:lang w:val="de-DE"/>
        </w:rPr>
        <w:t>2</w:t>
      </w:r>
    </w:p>
    <w:p w14:paraId="2D3210A9" w14:textId="77777777" w:rsidR="006A1C8B" w:rsidRDefault="006A1C8B" w:rsidP="006A1C8B">
      <w:pPr>
        <w:pStyle w:val="Figure"/>
      </w:pPr>
      <w:r>
        <w:rPr>
          <w:noProof/>
          <w:lang w:val="de-DE" w:eastAsia="de-DE"/>
        </w:rPr>
        <w:drawing>
          <wp:inline distT="0" distB="0" distL="0" distR="0" wp14:anchorId="00D5859C" wp14:editId="1A735138">
            <wp:extent cx="3600000" cy="1520109"/>
            <wp:effectExtent l="0" t="0" r="635" b="4445"/>
            <wp:docPr id="2"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74B5E315" w14:textId="3969DABD" w:rsidR="006A1C8B" w:rsidRDefault="006A1C8B" w:rsidP="006A1C8B">
      <w:pPr>
        <w:pStyle w:val="Caption"/>
      </w:pPr>
      <w:r>
        <w:t xml:space="preserve">Abbildung </w:t>
      </w:r>
      <w:fldSimple w:instr=" STYLEREF 1 \s ">
        <w:r w:rsidR="00FE35D5">
          <w:rPr>
            <w:noProof/>
          </w:rPr>
          <w:t>3</w:t>
        </w:r>
      </w:fldSimple>
      <w:r>
        <w:noBreakHyphen/>
        <w:t>2:Blockschaltbild Regler</w:t>
      </w:r>
    </w:p>
    <w:p w14:paraId="4B30E0EF" w14:textId="77777777" w:rsidR="006A1C8B" w:rsidRPr="006A1C8B" w:rsidRDefault="006A1C8B" w:rsidP="006A1C8B">
      <w:pPr>
        <w:rPr>
          <w:lang w:val="de-DE"/>
        </w:rPr>
      </w:pPr>
    </w:p>
    <w:p w14:paraId="03DEB04B" w14:textId="77777777" w:rsidR="00B35333" w:rsidRDefault="00B35333" w:rsidP="00B35333">
      <w:pPr>
        <w:pStyle w:val="Figure"/>
      </w:pPr>
      <w:r>
        <w:rPr>
          <w:noProof/>
          <w:lang w:val="de-DE" w:eastAsia="de-DE"/>
        </w:rPr>
        <w:lastRenderedPageBreak/>
        <w:drawing>
          <wp:inline distT="0" distB="0" distL="0" distR="0" wp14:anchorId="01799F70" wp14:editId="31E62ADC">
            <wp:extent cx="3600000" cy="1520109"/>
            <wp:effectExtent l="0" t="0" r="635"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FF1C44C" w14:textId="7304C4B1" w:rsidR="00B35333" w:rsidRDefault="00B35333" w:rsidP="00B35333">
      <w:pPr>
        <w:pStyle w:val="Caption"/>
      </w:pPr>
      <w:bookmarkStart w:id="27" w:name="_Toc118096380"/>
      <w:r>
        <w:t xml:space="preserve">Abbildung </w:t>
      </w:r>
      <w:fldSimple w:instr=" STYLEREF 1 \s ">
        <w:r w:rsidR="00FE35D5">
          <w:rPr>
            <w:noProof/>
          </w:rPr>
          <w:t>3</w:t>
        </w:r>
      </w:fldSimple>
      <w:r w:rsidR="00C16D04">
        <w:noBreakHyphen/>
      </w:r>
      <w:r w:rsidR="006A1C8B">
        <w:t>3</w:t>
      </w:r>
      <w:r>
        <w:t>: Screenshot Verstärkungsfaktor 1</w:t>
      </w:r>
      <w:bookmarkEnd w:id="27"/>
    </w:p>
    <w:p w14:paraId="0FFF94A7" w14:textId="1419D3EE" w:rsidR="00B35333" w:rsidRDefault="00B35333" w:rsidP="00B35333">
      <w:pPr>
        <w:rPr>
          <w:lang w:val="de-DE"/>
        </w:rPr>
      </w:pPr>
    </w:p>
    <w:p w14:paraId="2C93C2AB" w14:textId="77777777" w:rsidR="00B35333" w:rsidRDefault="00B35333" w:rsidP="00B35333">
      <w:pPr>
        <w:pStyle w:val="Figure"/>
      </w:pPr>
      <w:r>
        <w:rPr>
          <w:noProof/>
          <w:lang w:val="de-DE" w:eastAsia="de-DE"/>
        </w:rPr>
        <w:drawing>
          <wp:inline distT="0" distB="0" distL="0" distR="0" wp14:anchorId="4E04209C" wp14:editId="0F63E8D3">
            <wp:extent cx="3600000" cy="1520109"/>
            <wp:effectExtent l="0" t="0" r="635" b="444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DE4065C" w14:textId="51A06E7F" w:rsidR="00B35333" w:rsidRDefault="00B35333" w:rsidP="00B35333">
      <w:pPr>
        <w:pStyle w:val="Caption"/>
      </w:pPr>
      <w:bookmarkStart w:id="28" w:name="_Toc118096381"/>
      <w:r>
        <w:t xml:space="preserve">Abbildung </w:t>
      </w:r>
      <w:fldSimple w:instr=" STYLEREF 1 \s ">
        <w:r w:rsidR="00FE35D5">
          <w:rPr>
            <w:noProof/>
          </w:rPr>
          <w:t>3</w:t>
        </w:r>
      </w:fldSimple>
      <w:r w:rsidR="00C16D04">
        <w:noBreakHyphen/>
      </w:r>
      <w:r w:rsidR="006A1C8B">
        <w:t>4</w:t>
      </w:r>
      <w:r>
        <w:t>: Screenshot Verstärkungsfaktor 2</w:t>
      </w:r>
      <w:bookmarkEnd w:id="28"/>
    </w:p>
    <w:p w14:paraId="7435588F" w14:textId="6BCF8A54" w:rsidR="00B35333" w:rsidRDefault="00B35333" w:rsidP="00B35333">
      <w:pPr>
        <w:rPr>
          <w:lang w:val="de-DE"/>
        </w:rPr>
      </w:pPr>
    </w:p>
    <w:p w14:paraId="2701AF1E" w14:textId="77777777" w:rsidR="00B35333" w:rsidRDefault="00B35333" w:rsidP="00B35333">
      <w:pPr>
        <w:pStyle w:val="Figure"/>
      </w:pPr>
      <w:r>
        <w:rPr>
          <w:noProof/>
          <w:lang w:val="de-DE" w:eastAsia="de-DE"/>
        </w:rPr>
        <w:drawing>
          <wp:inline distT="0" distB="0" distL="0" distR="0" wp14:anchorId="28A9E6F0" wp14:editId="190D3C7D">
            <wp:extent cx="3600000" cy="1520109"/>
            <wp:effectExtent l="0" t="0" r="635" b="444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3FAAA1C" w14:textId="1CBBEAC7" w:rsidR="00B35333" w:rsidRDefault="00B35333" w:rsidP="00B35333">
      <w:pPr>
        <w:pStyle w:val="Caption"/>
      </w:pPr>
      <w:bookmarkStart w:id="29" w:name="_Toc118096382"/>
      <w:r>
        <w:t xml:space="preserve">Abbildung </w:t>
      </w:r>
      <w:fldSimple w:instr=" STYLEREF 1 \s ">
        <w:r w:rsidR="00FE35D5">
          <w:rPr>
            <w:noProof/>
          </w:rPr>
          <w:t>3</w:t>
        </w:r>
      </w:fldSimple>
      <w:r w:rsidR="00C16D04">
        <w:noBreakHyphen/>
      </w:r>
      <w:r w:rsidR="006A1C8B">
        <w:t>5</w:t>
      </w:r>
      <w:r>
        <w:t>: Screenshot Verstärkungsfaktor 3</w:t>
      </w:r>
      <w:bookmarkEnd w:id="29"/>
    </w:p>
    <w:p w14:paraId="7359228B" w14:textId="7E68A960" w:rsidR="00B35333" w:rsidRDefault="00B35333" w:rsidP="00B35333">
      <w:pPr>
        <w:rPr>
          <w:lang w:val="de-DE"/>
        </w:rPr>
      </w:pPr>
    </w:p>
    <w:p w14:paraId="2647E36C" w14:textId="554A478B" w:rsidR="00B35333" w:rsidRPr="00B35333" w:rsidRDefault="00B35333" w:rsidP="00B35333">
      <w:pPr>
        <w:pStyle w:val="Figure"/>
      </w:pPr>
      <w:r>
        <w:rPr>
          <w:noProof/>
          <w:lang w:val="de-DE" w:eastAsia="de-DE"/>
        </w:rPr>
        <w:drawing>
          <wp:inline distT="0" distB="0" distL="0" distR="0" wp14:anchorId="68533427" wp14:editId="5B04A404">
            <wp:extent cx="3600000" cy="1520109"/>
            <wp:effectExtent l="0" t="0" r="635" b="444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036B86C" w14:textId="29166182" w:rsidR="00B35333" w:rsidRDefault="00B35333" w:rsidP="00B35333">
      <w:pPr>
        <w:pStyle w:val="Caption"/>
      </w:pPr>
      <w:bookmarkStart w:id="30" w:name="_Toc118096383"/>
      <w:r>
        <w:t xml:space="preserve">Abbildung </w:t>
      </w:r>
      <w:fldSimple w:instr=" STYLEREF 1 \s ">
        <w:r w:rsidR="00FE35D5">
          <w:rPr>
            <w:noProof/>
          </w:rPr>
          <w:t>3</w:t>
        </w:r>
      </w:fldSimple>
      <w:r w:rsidR="00C16D04">
        <w:noBreakHyphen/>
      </w:r>
      <w:r w:rsidR="006A1C8B">
        <w:t>6</w:t>
      </w:r>
      <w:r>
        <w:t>: Screenshot Verstärkungsfaktor 4</w:t>
      </w:r>
      <w:bookmarkEnd w:id="30"/>
    </w:p>
    <w:p w14:paraId="60A260E1" w14:textId="77777777" w:rsidR="00B35333" w:rsidRPr="00B67D7D" w:rsidRDefault="00B35333" w:rsidP="00B35333">
      <w:pPr>
        <w:rPr>
          <w:b/>
          <w:lang w:val="de-DE"/>
        </w:rPr>
      </w:pPr>
      <w:r w:rsidRPr="00B67D7D">
        <w:rPr>
          <w:b/>
          <w:lang w:val="de-DE"/>
        </w:rPr>
        <w:t>Beschreibung:</w:t>
      </w:r>
    </w:p>
    <w:p w14:paraId="1B89282C" w14:textId="367DBF0A" w:rsidR="00B35333" w:rsidRPr="00B35333" w:rsidRDefault="00B35333" w:rsidP="00B35333">
      <w:pPr>
        <w:rPr>
          <w:lang w:val="de-DE"/>
        </w:rPr>
      </w:pPr>
      <w:r w:rsidRPr="00E223DC">
        <w:rPr>
          <w:lang w:val="de-DE"/>
        </w:rPr>
        <w:lastRenderedPageBreak/>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xml:space="preserve">, um Schriften zu testen. </w:t>
      </w:r>
    </w:p>
    <w:p w14:paraId="57007BAF" w14:textId="188448F5" w:rsidR="00FA60D1" w:rsidRPr="00FA60D1" w:rsidRDefault="00B67D7D" w:rsidP="00FA60D1">
      <w:pPr>
        <w:pStyle w:val="Heading2"/>
        <w:rPr>
          <w:lang w:val="de-DE"/>
        </w:rPr>
      </w:pPr>
      <w:bookmarkStart w:id="31" w:name="_Toc117699644"/>
      <w:r>
        <w:rPr>
          <w:lang w:val="de-DE"/>
        </w:rPr>
        <w:t>Aufgabe 3</w:t>
      </w:r>
      <w:r w:rsidR="00FA60D1" w:rsidRPr="00FA60D1">
        <w:rPr>
          <w:lang w:val="de-DE"/>
        </w:rPr>
        <w:t>.</w:t>
      </w:r>
      <w:bookmarkEnd w:id="31"/>
      <w:r w:rsidR="006A1C8B">
        <w:rPr>
          <w:lang w:val="de-DE"/>
        </w:rPr>
        <w:t>3</w:t>
      </w:r>
      <w:r w:rsidR="00FA60D1" w:rsidRPr="00FA60D1">
        <w:rPr>
          <w:lang w:val="de-DE"/>
        </w:rPr>
        <w:t xml:space="preserve"> </w:t>
      </w:r>
    </w:p>
    <w:p w14:paraId="0BC1CA3A" w14:textId="77777777" w:rsidR="00B35333" w:rsidRDefault="00B35333" w:rsidP="00B35333">
      <w:pPr>
        <w:pStyle w:val="Figure"/>
      </w:pPr>
      <w:r>
        <w:rPr>
          <w:noProof/>
          <w:lang w:val="de-DE" w:eastAsia="de-DE"/>
        </w:rPr>
        <w:drawing>
          <wp:inline distT="0" distB="0" distL="0" distR="0" wp14:anchorId="1C01637D" wp14:editId="7C527FBC">
            <wp:extent cx="3600000" cy="1520109"/>
            <wp:effectExtent l="0" t="0" r="635" b="444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5D4633B" w14:textId="553FD621" w:rsidR="00B35333" w:rsidRDefault="00B35333" w:rsidP="00B35333">
      <w:pPr>
        <w:pStyle w:val="Caption"/>
      </w:pPr>
      <w:bookmarkStart w:id="32" w:name="_Toc118096384"/>
      <w:r>
        <w:t xml:space="preserve">Abbildung </w:t>
      </w:r>
      <w:fldSimple w:instr=" STYLEREF 1 \s ">
        <w:r w:rsidR="00FE35D5">
          <w:rPr>
            <w:noProof/>
          </w:rPr>
          <w:t>3</w:t>
        </w:r>
      </w:fldSimple>
      <w:r w:rsidR="00C16D04">
        <w:noBreakHyphen/>
      </w:r>
      <w:fldSimple w:instr=" SEQ Abbildung \* ARABIC \s 1 ">
        <w:r w:rsidR="00FE35D5">
          <w:rPr>
            <w:noProof/>
          </w:rPr>
          <w:t>2</w:t>
        </w:r>
      </w:fldSimple>
      <w:r>
        <w:t xml:space="preserve">: </w:t>
      </w:r>
      <w:bookmarkEnd w:id="32"/>
      <w:r w:rsidR="006A1C8B">
        <w:t>Regelfehler</w:t>
      </w:r>
    </w:p>
    <w:p w14:paraId="33CA5368" w14:textId="602E287E" w:rsidR="00B35333" w:rsidRPr="00B67D7D" w:rsidRDefault="00B35333" w:rsidP="00B35333">
      <w:pPr>
        <w:rPr>
          <w:b/>
          <w:lang w:val="de-DE"/>
        </w:rPr>
      </w:pPr>
      <w:r w:rsidRPr="00B67D7D">
        <w:rPr>
          <w:b/>
          <w:lang w:val="de-DE"/>
        </w:rPr>
        <w:t>Beschreibung:</w:t>
      </w:r>
    </w:p>
    <w:p w14:paraId="73EE841C" w14:textId="77777777" w:rsidR="00B35333" w:rsidRDefault="00B35333" w:rsidP="00B35333">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xml:space="preserve">, um Schriften zu testen. </w:t>
      </w:r>
    </w:p>
    <w:p w14:paraId="52A07C39" w14:textId="7DA8A3E6" w:rsidR="006A1C8B" w:rsidRPr="00FA60D1" w:rsidRDefault="006A1C8B" w:rsidP="006A1C8B">
      <w:pPr>
        <w:pStyle w:val="Heading2"/>
        <w:rPr>
          <w:lang w:val="de-DE"/>
        </w:rPr>
      </w:pPr>
      <w:r>
        <w:rPr>
          <w:lang w:val="de-DE"/>
        </w:rPr>
        <w:t>Aufgabe 3</w:t>
      </w:r>
      <w:r w:rsidRPr="00FA60D1">
        <w:rPr>
          <w:lang w:val="de-DE"/>
        </w:rPr>
        <w:t>.</w:t>
      </w:r>
      <w:r>
        <w:rPr>
          <w:lang w:val="de-DE"/>
        </w:rPr>
        <w:t>4</w:t>
      </w:r>
      <w:r w:rsidRPr="00FA60D1">
        <w:rPr>
          <w:lang w:val="de-DE"/>
        </w:rPr>
        <w:t xml:space="preserve"> </w:t>
      </w:r>
    </w:p>
    <w:p w14:paraId="65DBDAB9" w14:textId="77777777" w:rsidR="006A1C8B" w:rsidRPr="00C16D04" w:rsidRDefault="006A1C8B" w:rsidP="006A1C8B">
      <w:pPr>
        <w:rPr>
          <w:b/>
          <w:lang w:val="de-DE"/>
        </w:rPr>
      </w:pPr>
      <w:r w:rsidRPr="00C16D04">
        <w:rPr>
          <w:b/>
          <w:lang w:val="de-DE"/>
        </w:rPr>
        <w:t>Erläuterung:</w:t>
      </w:r>
    </w:p>
    <w:p w14:paraId="62FE4F2D" w14:textId="6F1424AF" w:rsidR="006A1C8B" w:rsidRPr="00B35333" w:rsidRDefault="006A1C8B" w:rsidP="00B35333">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um Schriften zu testen. Manchmal Sätze, die alle Buchstaben des Alphabets enthalten - man nennt diese Sätze »</w:t>
      </w:r>
      <w:proofErr w:type="spellStart"/>
      <w:r w:rsidRPr="00E223DC">
        <w:rPr>
          <w:lang w:val="de-DE"/>
        </w:rPr>
        <w:t>Pangrams</w:t>
      </w:r>
      <w:proofErr w:type="spellEnd"/>
      <w:r w:rsidRPr="00E223DC">
        <w:rPr>
          <w:lang w:val="de-DE"/>
        </w:rPr>
        <w:t xml:space="preserve">«. </w:t>
      </w:r>
    </w:p>
    <w:p w14:paraId="51105D2C" w14:textId="047161CB" w:rsidR="007A2010" w:rsidRDefault="007A2010" w:rsidP="007A2010">
      <w:pPr>
        <w:pStyle w:val="Heading1"/>
        <w:numPr>
          <w:ilvl w:val="0"/>
          <w:numId w:val="0"/>
        </w:numPr>
        <w:rPr>
          <w:lang w:val="de-DE"/>
        </w:rPr>
      </w:pPr>
      <w:r>
        <w:rPr>
          <w:lang w:val="de-DE"/>
        </w:rPr>
        <w:br w:type="page"/>
      </w:r>
    </w:p>
    <w:p w14:paraId="3528FE19" w14:textId="77777777" w:rsidR="00B67D7D" w:rsidRPr="00B67D7D" w:rsidRDefault="00B67D7D" w:rsidP="00B67D7D">
      <w:pPr>
        <w:pStyle w:val="Heading1"/>
        <w:rPr>
          <w:lang w:val="de-DE"/>
        </w:rPr>
      </w:pPr>
      <w:bookmarkStart w:id="33" w:name="_Toc117699645"/>
      <w:bookmarkStart w:id="34" w:name="_Ref394580904"/>
      <w:bookmarkStart w:id="35" w:name="_Ref394580900"/>
      <w:r w:rsidRPr="00B67D7D">
        <w:rPr>
          <w:lang w:val="de-DE"/>
        </w:rPr>
        <w:lastRenderedPageBreak/>
        <w:t>Aufgabe 4: Kompensation einer Störung</w:t>
      </w:r>
      <w:bookmarkEnd w:id="33"/>
    </w:p>
    <w:p w14:paraId="618B7E17" w14:textId="44009746" w:rsidR="00B67D7D" w:rsidRPr="00B67D7D" w:rsidRDefault="00B67D7D" w:rsidP="00633C27">
      <w:pPr>
        <w:rPr>
          <w:b/>
          <w:lang w:val="de-DE"/>
        </w:rPr>
      </w:pPr>
      <w:r w:rsidRPr="00B67D7D">
        <w:rPr>
          <w:b/>
          <w:lang w:val="de-DE"/>
        </w:rPr>
        <w:t>Beschreibung:</w:t>
      </w:r>
    </w:p>
    <w:p w14:paraId="7B03B242" w14:textId="1DB28676" w:rsidR="00633C27" w:rsidRDefault="00633C27" w:rsidP="00025DEC">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Handgloves</w:t>
      </w:r>
      <w:proofErr w:type="spellEnd"/>
      <w:r w:rsidRPr="00E223DC">
        <w:rPr>
          <w:lang w:val="de-DE"/>
        </w:rPr>
        <w:t xml:space="preserve">, um Schriften zu testen. </w:t>
      </w:r>
    </w:p>
    <w:p w14:paraId="03F7FB61" w14:textId="77777777" w:rsidR="00025DEC" w:rsidRDefault="00025DEC" w:rsidP="00025DEC">
      <w:pPr>
        <w:pStyle w:val="Caption"/>
      </w:pPr>
      <w:r>
        <w:rPr>
          <w:noProof/>
          <w:lang w:eastAsia="de-DE"/>
        </w:rPr>
        <w:drawing>
          <wp:inline distT="0" distB="0" distL="0" distR="0" wp14:anchorId="5602291D" wp14:editId="27672E0B">
            <wp:extent cx="3600000" cy="1520109"/>
            <wp:effectExtent l="0" t="0" r="635" b="444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4CDE6031" w14:textId="66F780CF" w:rsidR="00025DEC" w:rsidRDefault="00025DEC" w:rsidP="00025DEC">
      <w:pPr>
        <w:pStyle w:val="Caption"/>
      </w:pPr>
      <w:bookmarkStart w:id="36" w:name="_Toc118096386"/>
      <w:r>
        <w:t xml:space="preserve">Abbildung </w:t>
      </w:r>
      <w:fldSimple w:instr=" STYLEREF 1 \s ">
        <w:r w:rsidR="00FE35D5">
          <w:rPr>
            <w:noProof/>
          </w:rPr>
          <w:t>4</w:t>
        </w:r>
      </w:fldSimple>
      <w:r w:rsidR="00C16D04">
        <w:noBreakHyphen/>
      </w:r>
      <w:fldSimple w:instr=" SEQ Abbildung \* ARABIC \s 1 ">
        <w:r w:rsidR="00FE35D5">
          <w:rPr>
            <w:noProof/>
          </w:rPr>
          <w:t>1</w:t>
        </w:r>
      </w:fldSimple>
      <w:r>
        <w:t>: Screenshot TYPE1</w:t>
      </w:r>
      <w:bookmarkEnd w:id="36"/>
    </w:p>
    <w:p w14:paraId="726A2D72" w14:textId="77777777" w:rsidR="00025DEC" w:rsidRPr="00025DEC" w:rsidRDefault="00025DEC" w:rsidP="00025DEC">
      <w:pPr>
        <w:rPr>
          <w:lang w:val="de-DE"/>
        </w:rPr>
      </w:pPr>
    </w:p>
    <w:p w14:paraId="2F90AB23" w14:textId="77777777" w:rsidR="00025DEC" w:rsidRDefault="00025DEC" w:rsidP="00025DEC">
      <w:pPr>
        <w:pStyle w:val="Figure"/>
      </w:pPr>
      <w:r>
        <w:rPr>
          <w:noProof/>
          <w:lang w:val="de-DE" w:eastAsia="de-DE"/>
        </w:rPr>
        <w:drawing>
          <wp:inline distT="0" distB="0" distL="0" distR="0" wp14:anchorId="150C8175" wp14:editId="5F0D632A">
            <wp:extent cx="3600000" cy="1520109"/>
            <wp:effectExtent l="0" t="0" r="635"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23A4A423" w14:textId="78C78E50" w:rsidR="00025DEC" w:rsidRDefault="00025DEC" w:rsidP="00025DEC">
      <w:pPr>
        <w:pStyle w:val="Caption"/>
      </w:pPr>
      <w:bookmarkStart w:id="37" w:name="_Toc118096387"/>
      <w:r>
        <w:t xml:space="preserve">Abbildung </w:t>
      </w:r>
      <w:fldSimple w:instr=" STYLEREF 1 \s ">
        <w:r w:rsidR="00FE35D5">
          <w:rPr>
            <w:noProof/>
          </w:rPr>
          <w:t>4</w:t>
        </w:r>
      </w:fldSimple>
      <w:r w:rsidR="00C16D04">
        <w:noBreakHyphen/>
      </w:r>
      <w:fldSimple w:instr=" SEQ Abbildung \* ARABIC \s 1 ">
        <w:r w:rsidR="00FE35D5">
          <w:rPr>
            <w:noProof/>
          </w:rPr>
          <w:t>2</w:t>
        </w:r>
      </w:fldSimple>
      <w:r>
        <w:t>: Screenshot TYPE2</w:t>
      </w:r>
      <w:bookmarkEnd w:id="37"/>
    </w:p>
    <w:p w14:paraId="79F9835F" w14:textId="77777777" w:rsidR="00025DEC" w:rsidRDefault="00025DEC" w:rsidP="00025DEC">
      <w:pPr>
        <w:pStyle w:val="Figure"/>
      </w:pPr>
      <w:r>
        <w:rPr>
          <w:noProof/>
          <w:lang w:val="de-DE" w:eastAsia="de-DE"/>
        </w:rPr>
        <w:drawing>
          <wp:inline distT="0" distB="0" distL="0" distR="0" wp14:anchorId="6C9387CB" wp14:editId="12629E99">
            <wp:extent cx="3600000" cy="1520109"/>
            <wp:effectExtent l="0" t="0" r="635" b="444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342E03E1" w14:textId="1389E069" w:rsidR="00025DEC" w:rsidRDefault="00025DEC" w:rsidP="00025DEC">
      <w:pPr>
        <w:pStyle w:val="Caption"/>
      </w:pPr>
      <w:bookmarkStart w:id="38" w:name="_Toc118096388"/>
      <w:r>
        <w:t xml:space="preserve">Abbildung </w:t>
      </w:r>
      <w:fldSimple w:instr=" STYLEREF 1 \s ">
        <w:r w:rsidR="00FE35D5">
          <w:rPr>
            <w:noProof/>
          </w:rPr>
          <w:t>4</w:t>
        </w:r>
      </w:fldSimple>
      <w:r w:rsidR="00C16D04">
        <w:noBreakHyphen/>
      </w:r>
      <w:fldSimple w:instr=" SEQ Abbildung \* ARABIC \s 1 ">
        <w:r w:rsidR="00FE35D5">
          <w:rPr>
            <w:noProof/>
          </w:rPr>
          <w:t>3</w:t>
        </w:r>
      </w:fldSimple>
      <w:r>
        <w:t>: Screenshot TYPE3</w:t>
      </w:r>
      <w:bookmarkEnd w:id="38"/>
    </w:p>
    <w:p w14:paraId="447BE3CB" w14:textId="4AF04F8B" w:rsidR="00025DEC" w:rsidRDefault="00025DEC" w:rsidP="00025DEC">
      <w:pPr>
        <w:rPr>
          <w:lang w:val="de-DE"/>
        </w:rPr>
      </w:pPr>
    </w:p>
    <w:p w14:paraId="3743BC7A" w14:textId="77777777" w:rsidR="00025DEC" w:rsidRDefault="00025DEC" w:rsidP="00025DEC">
      <w:pPr>
        <w:pStyle w:val="Figure"/>
      </w:pPr>
      <w:r>
        <w:rPr>
          <w:noProof/>
          <w:lang w:val="de-DE" w:eastAsia="de-DE"/>
        </w:rPr>
        <w:lastRenderedPageBreak/>
        <w:drawing>
          <wp:inline distT="0" distB="0" distL="0" distR="0" wp14:anchorId="7BA2D8E4" wp14:editId="31678F8D">
            <wp:extent cx="3600000" cy="1520109"/>
            <wp:effectExtent l="0" t="0" r="635"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002852A7" w14:textId="6FDFDDF9" w:rsidR="00025DEC" w:rsidRDefault="00025DEC" w:rsidP="00025DEC">
      <w:pPr>
        <w:pStyle w:val="Caption"/>
      </w:pPr>
      <w:bookmarkStart w:id="39" w:name="_Toc118096389"/>
      <w:r>
        <w:t xml:space="preserve">Abbildung </w:t>
      </w:r>
      <w:fldSimple w:instr=" STYLEREF 1 \s ">
        <w:r w:rsidR="00FE35D5">
          <w:rPr>
            <w:noProof/>
          </w:rPr>
          <w:t>4</w:t>
        </w:r>
      </w:fldSimple>
      <w:r w:rsidR="00C16D04">
        <w:noBreakHyphen/>
      </w:r>
      <w:fldSimple w:instr=" SEQ Abbildung \* ARABIC \s 1 ">
        <w:r w:rsidR="00FE35D5">
          <w:rPr>
            <w:noProof/>
          </w:rPr>
          <w:t>4</w:t>
        </w:r>
      </w:fldSimple>
      <w:r>
        <w:t>: Screenshot TYPE4</w:t>
      </w:r>
      <w:bookmarkEnd w:id="39"/>
    </w:p>
    <w:p w14:paraId="06A9797F" w14:textId="1FFDFB80" w:rsidR="00025DEC" w:rsidRDefault="00025DEC" w:rsidP="00025DEC">
      <w:pPr>
        <w:rPr>
          <w:lang w:val="de-DE"/>
        </w:rPr>
      </w:pPr>
    </w:p>
    <w:p w14:paraId="14AB8801" w14:textId="77777777" w:rsidR="00025DEC" w:rsidRDefault="00025DEC" w:rsidP="00025DEC">
      <w:pPr>
        <w:pStyle w:val="Figure"/>
      </w:pPr>
      <w:r>
        <w:rPr>
          <w:noProof/>
          <w:lang w:val="de-DE" w:eastAsia="de-DE"/>
        </w:rPr>
        <w:drawing>
          <wp:inline distT="0" distB="0" distL="0" distR="0" wp14:anchorId="6C675C5B" wp14:editId="544EF8DB">
            <wp:extent cx="3600000" cy="1520109"/>
            <wp:effectExtent l="0" t="0" r="635" b="444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DA61F49" w14:textId="4A624489" w:rsidR="00025DEC" w:rsidRDefault="00025DEC" w:rsidP="00025DEC">
      <w:pPr>
        <w:pStyle w:val="Caption"/>
      </w:pPr>
      <w:bookmarkStart w:id="40" w:name="_Toc118096390"/>
      <w:r>
        <w:t xml:space="preserve">Abbildung </w:t>
      </w:r>
      <w:fldSimple w:instr=" STYLEREF 1 \s ">
        <w:r w:rsidR="00FE35D5">
          <w:rPr>
            <w:noProof/>
          </w:rPr>
          <w:t>4</w:t>
        </w:r>
      </w:fldSimple>
      <w:r w:rsidR="00C16D04">
        <w:noBreakHyphen/>
      </w:r>
      <w:fldSimple w:instr=" SEQ Abbildung \* ARABIC \s 1 ">
        <w:r w:rsidR="00FE35D5">
          <w:rPr>
            <w:noProof/>
          </w:rPr>
          <w:t>5</w:t>
        </w:r>
      </w:fldSimple>
      <w:r>
        <w:t>: Screenshot TYPE5</w:t>
      </w:r>
      <w:bookmarkEnd w:id="40"/>
    </w:p>
    <w:p w14:paraId="513B59B2" w14:textId="77777777" w:rsidR="00025DEC" w:rsidRDefault="00025DEC" w:rsidP="00025DEC">
      <w:pPr>
        <w:rPr>
          <w:lang w:val="de-DE"/>
        </w:rPr>
      </w:pPr>
    </w:p>
    <w:p w14:paraId="50B8CFE1" w14:textId="77777777" w:rsidR="00025DEC" w:rsidRDefault="00025DEC" w:rsidP="00025DEC">
      <w:pPr>
        <w:pStyle w:val="Figure"/>
      </w:pPr>
      <w:r>
        <w:rPr>
          <w:noProof/>
          <w:lang w:val="de-DE" w:eastAsia="de-DE"/>
        </w:rPr>
        <w:drawing>
          <wp:inline distT="0" distB="0" distL="0" distR="0" wp14:anchorId="1386F936" wp14:editId="3C134962">
            <wp:extent cx="3600000" cy="1520109"/>
            <wp:effectExtent l="0" t="0" r="635" b="444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63461CD0" w14:textId="37012657" w:rsidR="00025DEC" w:rsidRDefault="00025DEC" w:rsidP="00025DEC">
      <w:pPr>
        <w:pStyle w:val="Caption"/>
      </w:pPr>
      <w:bookmarkStart w:id="41" w:name="_Toc118096391"/>
      <w:r>
        <w:t xml:space="preserve">Abbildung </w:t>
      </w:r>
      <w:fldSimple w:instr=" STYLEREF 1 \s ">
        <w:r w:rsidR="00FE35D5">
          <w:rPr>
            <w:noProof/>
          </w:rPr>
          <w:t>4</w:t>
        </w:r>
      </w:fldSimple>
      <w:r w:rsidR="00C16D04">
        <w:noBreakHyphen/>
      </w:r>
      <w:fldSimple w:instr=" SEQ Abbildung \* ARABIC \s 1 ">
        <w:r w:rsidR="00FE35D5">
          <w:rPr>
            <w:noProof/>
          </w:rPr>
          <w:t>6</w:t>
        </w:r>
      </w:fldSimple>
      <w:r>
        <w:t>: Screenshot TYPE6</w:t>
      </w:r>
      <w:bookmarkEnd w:id="41"/>
    </w:p>
    <w:p w14:paraId="57530A58" w14:textId="7183E221" w:rsidR="00025DEC" w:rsidRDefault="00025DEC" w:rsidP="00025DEC">
      <w:pPr>
        <w:rPr>
          <w:lang w:val="de-DE"/>
        </w:rPr>
      </w:pPr>
    </w:p>
    <w:p w14:paraId="472578D8" w14:textId="77777777" w:rsidR="001A21AF" w:rsidRDefault="00025DEC" w:rsidP="001A21AF">
      <w:pPr>
        <w:pStyle w:val="Figure"/>
      </w:pPr>
      <w:r>
        <w:rPr>
          <w:noProof/>
          <w:lang w:val="de-DE" w:eastAsia="de-DE"/>
        </w:rPr>
        <w:drawing>
          <wp:inline distT="0" distB="0" distL="0" distR="0" wp14:anchorId="0923624B" wp14:editId="2D7E86FA">
            <wp:extent cx="3600000" cy="1520109"/>
            <wp:effectExtent l="0" t="0" r="635" b="444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73D9072F" w14:textId="2348C547" w:rsidR="00025DEC" w:rsidRDefault="001A21AF" w:rsidP="001A21AF">
      <w:pPr>
        <w:pStyle w:val="Caption"/>
      </w:pPr>
      <w:bookmarkStart w:id="42" w:name="_Toc118096392"/>
      <w:r>
        <w:t xml:space="preserve">Abbildung </w:t>
      </w:r>
      <w:fldSimple w:instr=" STYLEREF 1 \s ">
        <w:r w:rsidR="00FE35D5">
          <w:rPr>
            <w:noProof/>
          </w:rPr>
          <w:t>4</w:t>
        </w:r>
      </w:fldSimple>
      <w:r w:rsidR="00C16D04">
        <w:noBreakHyphen/>
      </w:r>
      <w:fldSimple w:instr=" SEQ Abbildung \* ARABIC \s 1 ">
        <w:r w:rsidR="00FE35D5">
          <w:rPr>
            <w:noProof/>
          </w:rPr>
          <w:t>7</w:t>
        </w:r>
      </w:fldSimple>
      <w:r>
        <w:t>: Screenshot TYPE7</w:t>
      </w:r>
      <w:bookmarkEnd w:id="42"/>
    </w:p>
    <w:p w14:paraId="206DA8F3" w14:textId="6A8557CA" w:rsidR="00025DEC" w:rsidRDefault="00025DEC" w:rsidP="00025DEC">
      <w:pPr>
        <w:rPr>
          <w:lang w:val="de-DE"/>
        </w:rPr>
      </w:pPr>
    </w:p>
    <w:p w14:paraId="6D5C9D97" w14:textId="77777777" w:rsidR="001A21AF" w:rsidRDefault="001A21AF" w:rsidP="001A21AF">
      <w:pPr>
        <w:pStyle w:val="Figure"/>
      </w:pPr>
      <w:r>
        <w:rPr>
          <w:noProof/>
          <w:lang w:val="de-DE" w:eastAsia="de-DE"/>
        </w:rPr>
        <w:lastRenderedPageBreak/>
        <w:drawing>
          <wp:inline distT="0" distB="0" distL="0" distR="0" wp14:anchorId="4BBCF9BA" wp14:editId="2BC530A9">
            <wp:extent cx="3600000" cy="1520109"/>
            <wp:effectExtent l="0" t="0" r="635" b="444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0000" cy="1520109"/>
                    </a:xfrm>
                    <a:prstGeom prst="rect">
                      <a:avLst/>
                    </a:prstGeom>
                    <a:noFill/>
                  </pic:spPr>
                </pic:pic>
              </a:graphicData>
            </a:graphic>
          </wp:inline>
        </w:drawing>
      </w:r>
    </w:p>
    <w:p w14:paraId="1885CF48" w14:textId="1CB78593" w:rsidR="001A21AF" w:rsidRDefault="001A21AF" w:rsidP="001A21AF">
      <w:pPr>
        <w:pStyle w:val="Caption"/>
      </w:pPr>
      <w:bookmarkStart w:id="43" w:name="_Toc118096393"/>
      <w:r>
        <w:t xml:space="preserve">Abbildung </w:t>
      </w:r>
      <w:fldSimple w:instr=" STYLEREF 1 \s ">
        <w:r w:rsidR="00FE35D5">
          <w:rPr>
            <w:noProof/>
          </w:rPr>
          <w:t>4</w:t>
        </w:r>
      </w:fldSimple>
      <w:r w:rsidR="00C16D04">
        <w:noBreakHyphen/>
      </w:r>
      <w:fldSimple w:instr=" SEQ Abbildung \* ARABIC \s 1 ">
        <w:r w:rsidR="00FE35D5">
          <w:rPr>
            <w:noProof/>
          </w:rPr>
          <w:t>8</w:t>
        </w:r>
      </w:fldSimple>
      <w:r>
        <w:t>: Screenshot TYPE8</w:t>
      </w:r>
      <w:bookmarkEnd w:id="43"/>
    </w:p>
    <w:p w14:paraId="268E99FE" w14:textId="77777777" w:rsidR="00025DEC" w:rsidRPr="00B67D7D" w:rsidRDefault="00025DEC" w:rsidP="00025DEC">
      <w:pPr>
        <w:rPr>
          <w:b/>
          <w:lang w:val="de-DE"/>
        </w:rPr>
      </w:pPr>
      <w:r w:rsidRPr="00B67D7D">
        <w:rPr>
          <w:b/>
          <w:lang w:val="de-DE"/>
        </w:rPr>
        <w:t>Beschreibung:</w:t>
      </w:r>
    </w:p>
    <w:p w14:paraId="0A226577" w14:textId="26FADD7F" w:rsidR="00511A10" w:rsidRDefault="00025DEC" w:rsidP="001A21AF">
      <w:pPr>
        <w:rPr>
          <w:lang w:val="de-DE"/>
        </w:rPr>
      </w:pPr>
      <w:r w:rsidRPr="00E223DC">
        <w:rPr>
          <w:lang w:val="de-DE"/>
        </w:rPr>
        <w:t xml:space="preserve">Dies ist ein </w:t>
      </w:r>
      <w:proofErr w:type="spellStart"/>
      <w:r w:rsidRPr="00E223DC">
        <w:rPr>
          <w:lang w:val="de-DE"/>
        </w:rPr>
        <w:t>Typoblindtext</w:t>
      </w:r>
      <w:proofErr w:type="spellEnd"/>
      <w:r w:rsidRPr="00E223DC">
        <w:rPr>
          <w:lang w:val="de-DE"/>
        </w:rPr>
        <w:t xml:space="preserve">. An ihm kann man sehen, ob alle Buchstaben da sind und wie sie aussehen. Manchmal benutzt man Worte wie </w:t>
      </w:r>
      <w:proofErr w:type="spellStart"/>
      <w:r w:rsidRPr="00E223DC">
        <w:rPr>
          <w:lang w:val="de-DE"/>
        </w:rPr>
        <w:t>Hamburgefonts</w:t>
      </w:r>
      <w:proofErr w:type="spellEnd"/>
      <w:r w:rsidRPr="00E223DC">
        <w:rPr>
          <w:lang w:val="de-DE"/>
        </w:rPr>
        <w:t xml:space="preserve">, </w:t>
      </w:r>
      <w:proofErr w:type="spellStart"/>
      <w:r w:rsidRPr="00E223DC">
        <w:rPr>
          <w:lang w:val="de-DE"/>
        </w:rPr>
        <w:t>Rafgenduks</w:t>
      </w:r>
      <w:proofErr w:type="spellEnd"/>
      <w:r w:rsidRPr="00E223DC">
        <w:rPr>
          <w:lang w:val="de-DE"/>
        </w:rPr>
        <w:t xml:space="preserve"> oder </w:t>
      </w:r>
      <w:proofErr w:type="spellStart"/>
      <w:r w:rsidRPr="00E223DC">
        <w:rPr>
          <w:lang w:val="de-DE"/>
        </w:rPr>
        <w:t>Hand</w:t>
      </w:r>
      <w:r w:rsidR="001A21AF">
        <w:rPr>
          <w:lang w:val="de-DE"/>
        </w:rPr>
        <w:t>gloves</w:t>
      </w:r>
      <w:proofErr w:type="spellEnd"/>
      <w:r w:rsidR="001A21AF">
        <w:rPr>
          <w:lang w:val="de-DE"/>
        </w:rPr>
        <w:t>, um Schriften zu testen.</w:t>
      </w:r>
      <w:bookmarkEnd w:id="34"/>
      <w:bookmarkEnd w:id="35"/>
    </w:p>
    <w:p w14:paraId="4D56346A" w14:textId="5AAA36F3" w:rsidR="00D34617" w:rsidRPr="00D34617" w:rsidRDefault="00D34617" w:rsidP="001A21AF">
      <w:pPr>
        <w:rPr>
          <w:b/>
          <w:bCs/>
          <w:sz w:val="28"/>
          <w:szCs w:val="28"/>
          <w:lang w:val="de-DE"/>
        </w:rPr>
      </w:pPr>
      <w:r w:rsidRPr="00D34617">
        <w:rPr>
          <w:b/>
          <w:bCs/>
          <w:sz w:val="28"/>
          <w:szCs w:val="28"/>
          <w:lang w:val="de-DE"/>
        </w:rPr>
        <w:t xml:space="preserve">Fügen Sie ihrer Abgabe die </w:t>
      </w:r>
      <w:proofErr w:type="spellStart"/>
      <w:r w:rsidRPr="00D34617">
        <w:rPr>
          <w:b/>
          <w:bCs/>
          <w:i/>
          <w:iCs/>
          <w:sz w:val="28"/>
          <w:szCs w:val="28"/>
          <w:lang w:val="de-DE"/>
        </w:rPr>
        <w:t>student.ino</w:t>
      </w:r>
      <w:proofErr w:type="spellEnd"/>
      <w:r w:rsidR="00344756" w:rsidRPr="00344756">
        <w:rPr>
          <w:b/>
          <w:bCs/>
          <w:sz w:val="28"/>
          <w:szCs w:val="28"/>
          <w:lang w:val="de-DE"/>
        </w:rPr>
        <w:t>, die von Ihnen bearbeitet wurde,</w:t>
      </w:r>
      <w:r w:rsidRPr="00D34617">
        <w:rPr>
          <w:b/>
          <w:bCs/>
          <w:i/>
          <w:iCs/>
          <w:sz w:val="28"/>
          <w:szCs w:val="28"/>
          <w:lang w:val="de-DE"/>
        </w:rPr>
        <w:t xml:space="preserve"> </w:t>
      </w:r>
      <w:r w:rsidRPr="00D34617">
        <w:rPr>
          <w:b/>
          <w:bCs/>
          <w:sz w:val="28"/>
          <w:szCs w:val="28"/>
          <w:lang w:val="de-DE"/>
        </w:rPr>
        <w:t>hinzu!</w:t>
      </w:r>
    </w:p>
    <w:sectPr w:rsidR="00D34617" w:rsidRPr="00D34617" w:rsidSect="00ED2E54">
      <w:headerReference w:type="default" r:id="rId15"/>
      <w:type w:val="continuous"/>
      <w:pgSz w:w="11906" w:h="16838"/>
      <w:pgMar w:top="1417" w:right="1417" w:bottom="1134"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2894BD" w14:textId="77777777" w:rsidR="00B35333" w:rsidRDefault="00B35333" w:rsidP="00A13CD2">
      <w:pPr>
        <w:spacing w:after="0" w:line="240" w:lineRule="auto"/>
      </w:pPr>
      <w:r>
        <w:separator/>
      </w:r>
    </w:p>
  </w:endnote>
  <w:endnote w:type="continuationSeparator" w:id="0">
    <w:p w14:paraId="587AE7A3" w14:textId="77777777" w:rsidR="00B35333" w:rsidRDefault="00B35333" w:rsidP="00A1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FBBBA" w14:textId="55DC80A4" w:rsidR="00B35333" w:rsidRPr="007A2010" w:rsidRDefault="00B35333">
    <w:pPr>
      <w:pStyle w:val="Footer"/>
      <w:rPr>
        <w:i/>
        <w:lang w:val="de-DE"/>
      </w:rPr>
    </w:pPr>
    <w:r w:rsidRPr="00E02DD4">
      <w:rPr>
        <w:i/>
        <w:lang w:val="de-DE"/>
      </w:rPr>
      <w:t>Regelung eines inversen Pendels</w:t>
    </w:r>
    <w:r>
      <w:rPr>
        <w:i/>
        <w:lang w:val="de-DE"/>
      </w:rPr>
      <w:tab/>
    </w:r>
    <w:r>
      <w:rPr>
        <w:i/>
        <w:lang w:val="de-DE"/>
      </w:rPr>
      <w:tab/>
    </w:r>
    <w:r w:rsidRPr="00E02DD4">
      <w:rPr>
        <w:i/>
        <w:lang w:val="de-DE"/>
      </w:rPr>
      <w:t xml:space="preserve">Freiwilliges praktisches Projekt Systemtheorie II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E7B238" w14:textId="77777777" w:rsidR="00B35333" w:rsidRDefault="00B35333" w:rsidP="00A13CD2">
      <w:pPr>
        <w:spacing w:after="0" w:line="240" w:lineRule="auto"/>
      </w:pPr>
      <w:r>
        <w:separator/>
      </w:r>
    </w:p>
  </w:footnote>
  <w:footnote w:type="continuationSeparator" w:id="0">
    <w:p w14:paraId="0F5A9288" w14:textId="77777777" w:rsidR="00B35333" w:rsidRDefault="00B35333" w:rsidP="00A13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BCE4B" w14:textId="1A94395C" w:rsidR="00B35333" w:rsidRPr="0094414D" w:rsidRDefault="00B35333">
    <w:pPr>
      <w:pStyle w:val="Header"/>
      <w:jc w:val="right"/>
      <w:rPr>
        <w:u w:val="single"/>
      </w:rPr>
    </w:pPr>
    <w:r w:rsidRPr="0094414D">
      <w:rPr>
        <w:u w:val="single"/>
      </w:rPr>
      <w:tab/>
    </w:r>
    <w:r w:rsidRPr="0094414D">
      <w:rPr>
        <w:u w:val="single"/>
      </w:rPr>
      <w:tab/>
    </w:r>
    <w:sdt>
      <w:sdtPr>
        <w:rPr>
          <w:u w:val="single"/>
        </w:rPr>
        <w:id w:val="-1561000806"/>
        <w:docPartObj>
          <w:docPartGallery w:val="Page Numbers (Top of Page)"/>
          <w:docPartUnique/>
        </w:docPartObj>
      </w:sdtPr>
      <w:sdtEndPr/>
      <w:sdtContent>
        <w:r>
          <w:rPr>
            <w:u w:val="single"/>
          </w:rPr>
          <w:fldChar w:fldCharType="begin"/>
        </w:r>
        <w:r>
          <w:rPr>
            <w:u w:val="single"/>
          </w:rPr>
          <w:instrText xml:space="preserve"> PAGE  \* roman  \* MERGEFORMAT </w:instrText>
        </w:r>
        <w:r>
          <w:rPr>
            <w:u w:val="single"/>
          </w:rPr>
          <w:fldChar w:fldCharType="separate"/>
        </w:r>
        <w:r>
          <w:rPr>
            <w:noProof/>
            <w:u w:val="single"/>
          </w:rPr>
          <w:t>ii</w:t>
        </w:r>
        <w:r>
          <w:rPr>
            <w:u w:val="single"/>
          </w:rPr>
          <w:fldChar w:fldCharType="end"/>
        </w:r>
      </w:sdtContent>
    </w:sdt>
  </w:p>
  <w:p w14:paraId="7D56E69A" w14:textId="77777777" w:rsidR="00B35333" w:rsidRPr="0094414D" w:rsidRDefault="00B35333" w:rsidP="009441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4C181A" w14:textId="394BB69F" w:rsidR="00B35333" w:rsidRPr="0094414D" w:rsidRDefault="00B35333">
    <w:pPr>
      <w:pStyle w:val="Header"/>
      <w:jc w:val="right"/>
      <w:rPr>
        <w:u w:val="single"/>
      </w:rPr>
    </w:pPr>
    <w:r w:rsidRPr="0094414D">
      <w:rPr>
        <w:u w:val="single"/>
      </w:rPr>
      <w:tab/>
    </w:r>
    <w:r w:rsidRPr="0094414D">
      <w:rPr>
        <w:u w:val="single"/>
      </w:rPr>
      <w:tab/>
    </w:r>
    <w:r w:rsidRPr="00E02DD4">
      <w:rPr>
        <w:u w:val="single"/>
      </w:rPr>
      <w:fldChar w:fldCharType="begin"/>
    </w:r>
    <w:r w:rsidRPr="00E02DD4">
      <w:rPr>
        <w:u w:val="single"/>
      </w:rPr>
      <w:instrText>PAGE   \* MERGEFORMAT</w:instrText>
    </w:r>
    <w:r w:rsidRPr="00E02DD4">
      <w:rPr>
        <w:u w:val="single"/>
      </w:rPr>
      <w:fldChar w:fldCharType="separate"/>
    </w:r>
    <w:r w:rsidR="007E5043" w:rsidRPr="007E5043">
      <w:rPr>
        <w:noProof/>
        <w:u w:val="single"/>
        <w:lang w:val="de-DE"/>
      </w:rPr>
      <w:t>iii</w:t>
    </w:r>
    <w:r w:rsidRPr="00E02DD4">
      <w:rPr>
        <w:u w:val="single"/>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C7F30" w14:textId="384F1749" w:rsidR="00B35333" w:rsidRPr="0094414D" w:rsidRDefault="00B35333">
    <w:pPr>
      <w:pStyle w:val="Header"/>
      <w:jc w:val="right"/>
      <w:rPr>
        <w:u w:val="single"/>
      </w:rPr>
    </w:pPr>
    <w:r w:rsidRPr="0094414D">
      <w:rPr>
        <w:u w:val="single"/>
      </w:rPr>
      <w:tab/>
    </w:r>
    <w:r w:rsidRPr="0094414D">
      <w:rPr>
        <w:u w:val="single"/>
      </w:rPr>
      <w:tab/>
    </w:r>
    <w:r w:rsidRPr="00E02DD4">
      <w:rPr>
        <w:u w:val="single"/>
      </w:rPr>
      <w:fldChar w:fldCharType="begin"/>
    </w:r>
    <w:r w:rsidRPr="00E02DD4">
      <w:rPr>
        <w:u w:val="single"/>
      </w:rPr>
      <w:instrText>PAGE   \* MERGEFORMAT</w:instrText>
    </w:r>
    <w:r w:rsidRPr="00E02DD4">
      <w:rPr>
        <w:u w:val="single"/>
      </w:rPr>
      <w:fldChar w:fldCharType="separate"/>
    </w:r>
    <w:r w:rsidR="007E5043" w:rsidRPr="007E5043">
      <w:rPr>
        <w:noProof/>
        <w:u w:val="single"/>
        <w:lang w:val="de-DE"/>
      </w:rPr>
      <w:t>10</w:t>
    </w:r>
    <w:r w:rsidRPr="00E02DD4">
      <w:rP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33A2B"/>
    <w:multiLevelType w:val="hybridMultilevel"/>
    <w:tmpl w:val="7E585428"/>
    <w:lvl w:ilvl="0" w:tplc="84E6D866">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736A5"/>
    <w:multiLevelType w:val="hybridMultilevel"/>
    <w:tmpl w:val="6B7271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B381AC8"/>
    <w:multiLevelType w:val="hybridMultilevel"/>
    <w:tmpl w:val="41C0E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61D92"/>
    <w:multiLevelType w:val="hybridMultilevel"/>
    <w:tmpl w:val="5378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7A7C1A"/>
    <w:multiLevelType w:val="hybridMultilevel"/>
    <w:tmpl w:val="A5620F6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19D4E87"/>
    <w:multiLevelType w:val="hybridMultilevel"/>
    <w:tmpl w:val="7298A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D49A7"/>
    <w:multiLevelType w:val="hybridMultilevel"/>
    <w:tmpl w:val="7F30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79451F"/>
    <w:multiLevelType w:val="hybridMultilevel"/>
    <w:tmpl w:val="DE1463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0C666B4"/>
    <w:multiLevelType w:val="hybridMultilevel"/>
    <w:tmpl w:val="C6368934"/>
    <w:lvl w:ilvl="0" w:tplc="35F8E174">
      <w:start w:val="1"/>
      <w:numFmt w:val="upperLetter"/>
      <w:pStyle w:val="Appendix"/>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C4E05"/>
    <w:multiLevelType w:val="hybridMultilevel"/>
    <w:tmpl w:val="79D6859A"/>
    <w:lvl w:ilvl="0" w:tplc="1F10F6F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1" w15:restartNumberingAfterBreak="0">
    <w:nsid w:val="42626AF7"/>
    <w:multiLevelType w:val="hybridMultilevel"/>
    <w:tmpl w:val="941EC1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E86C13"/>
    <w:multiLevelType w:val="hybridMultilevel"/>
    <w:tmpl w:val="C9E018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42747A6"/>
    <w:multiLevelType w:val="hybridMultilevel"/>
    <w:tmpl w:val="FEDCF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046B1"/>
    <w:multiLevelType w:val="hybridMultilevel"/>
    <w:tmpl w:val="4D148B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0E5161"/>
    <w:multiLevelType w:val="hybridMultilevel"/>
    <w:tmpl w:val="931E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D0DC2"/>
    <w:multiLevelType w:val="hybridMultilevel"/>
    <w:tmpl w:val="0EE4C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54250"/>
    <w:multiLevelType w:val="hybridMultilevel"/>
    <w:tmpl w:val="933A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2473F"/>
    <w:multiLevelType w:val="hybridMultilevel"/>
    <w:tmpl w:val="194CC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9073300"/>
    <w:multiLevelType w:val="hybridMultilevel"/>
    <w:tmpl w:val="AD04DF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D991380"/>
    <w:multiLevelType w:val="hybridMultilevel"/>
    <w:tmpl w:val="7004EC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00A3D3B"/>
    <w:multiLevelType w:val="multilevel"/>
    <w:tmpl w:val="16BC6C0C"/>
    <w:lvl w:ilvl="0">
      <w:start w:val="1"/>
      <w:numFmt w:val="decimal"/>
      <w:pStyle w:val="Heading1"/>
      <w:lvlText w:val="%1"/>
      <w:lvlJc w:val="left"/>
      <w:pPr>
        <w:ind w:left="858"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63E50484"/>
    <w:multiLevelType w:val="hybridMultilevel"/>
    <w:tmpl w:val="E62A7B64"/>
    <w:lvl w:ilvl="0" w:tplc="4E8825DC">
      <w:start w:val="6"/>
      <w:numFmt w:val="bullet"/>
      <w:lvlText w:val=""/>
      <w:lvlJc w:val="left"/>
      <w:pPr>
        <w:ind w:left="720" w:hanging="360"/>
      </w:pPr>
      <w:rPr>
        <w:rFonts w:ascii="Symbol" w:eastAsia="Batang"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743E1C"/>
    <w:multiLevelType w:val="hybridMultilevel"/>
    <w:tmpl w:val="FA0C2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257AC4"/>
    <w:multiLevelType w:val="hybridMultilevel"/>
    <w:tmpl w:val="F0E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7A5AAE"/>
    <w:multiLevelType w:val="hybridMultilevel"/>
    <w:tmpl w:val="3BD84E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7198849">
    <w:abstractNumId w:val="21"/>
  </w:num>
  <w:num w:numId="2" w16cid:durableId="1397976206">
    <w:abstractNumId w:val="14"/>
  </w:num>
  <w:num w:numId="3" w16cid:durableId="1424260101">
    <w:abstractNumId w:val="15"/>
  </w:num>
  <w:num w:numId="4" w16cid:durableId="195167977">
    <w:abstractNumId w:val="11"/>
  </w:num>
  <w:num w:numId="5" w16cid:durableId="780347058">
    <w:abstractNumId w:val="6"/>
  </w:num>
  <w:num w:numId="6" w16cid:durableId="1790468267">
    <w:abstractNumId w:val="16"/>
  </w:num>
  <w:num w:numId="7" w16cid:durableId="465663748">
    <w:abstractNumId w:val="23"/>
  </w:num>
  <w:num w:numId="8" w16cid:durableId="990525226">
    <w:abstractNumId w:val="5"/>
  </w:num>
  <w:num w:numId="9" w16cid:durableId="1249533075">
    <w:abstractNumId w:val="13"/>
  </w:num>
  <w:num w:numId="10" w16cid:durableId="617220173">
    <w:abstractNumId w:val="2"/>
  </w:num>
  <w:num w:numId="11" w16cid:durableId="617183720">
    <w:abstractNumId w:val="3"/>
  </w:num>
  <w:num w:numId="12" w16cid:durableId="365444789">
    <w:abstractNumId w:val="17"/>
  </w:num>
  <w:num w:numId="13" w16cid:durableId="1963145558">
    <w:abstractNumId w:val="24"/>
  </w:num>
  <w:num w:numId="14" w16cid:durableId="1781144367">
    <w:abstractNumId w:val="8"/>
  </w:num>
  <w:num w:numId="15" w16cid:durableId="89104287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69502944">
    <w:abstractNumId w:val="2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56878907">
    <w:abstractNumId w:val="9"/>
  </w:num>
  <w:num w:numId="18" w16cid:durableId="911938192">
    <w:abstractNumId w:val="22"/>
  </w:num>
  <w:num w:numId="19" w16cid:durableId="1905330811">
    <w:abstractNumId w:val="0"/>
  </w:num>
  <w:num w:numId="20" w16cid:durableId="1796213045">
    <w:abstractNumId w:val="25"/>
  </w:num>
  <w:num w:numId="21" w16cid:durableId="1911574345">
    <w:abstractNumId w:val="12"/>
  </w:num>
  <w:num w:numId="22" w16cid:durableId="1062875137">
    <w:abstractNumId w:val="19"/>
  </w:num>
  <w:num w:numId="23" w16cid:durableId="951204878">
    <w:abstractNumId w:val="18"/>
  </w:num>
  <w:num w:numId="24" w16cid:durableId="70541382">
    <w:abstractNumId w:val="10"/>
    <w:lvlOverride w:ilvl="0">
      <w:startOverride w:val="1"/>
    </w:lvlOverride>
  </w:num>
  <w:num w:numId="25" w16cid:durableId="612060592">
    <w:abstractNumId w:val="21"/>
  </w:num>
  <w:num w:numId="26" w16cid:durableId="1233732620">
    <w:abstractNumId w:val="4"/>
  </w:num>
  <w:num w:numId="27" w16cid:durableId="470681602">
    <w:abstractNumId w:val="21"/>
  </w:num>
  <w:num w:numId="28" w16cid:durableId="21118986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36127304">
    <w:abstractNumId w:val="7"/>
  </w:num>
  <w:num w:numId="30" w16cid:durableId="1880319276">
    <w:abstractNumId w:val="1"/>
  </w:num>
  <w:num w:numId="31" w16cid:durableId="3294564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hdrShapeDefaults>
    <o:shapedefaults v:ext="edit" spidmax="368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2F"/>
    <w:rsid w:val="00000C5E"/>
    <w:rsid w:val="00001930"/>
    <w:rsid w:val="00002820"/>
    <w:rsid w:val="00002CB4"/>
    <w:rsid w:val="00002D2B"/>
    <w:rsid w:val="00002E01"/>
    <w:rsid w:val="00002FAD"/>
    <w:rsid w:val="000032BE"/>
    <w:rsid w:val="00003686"/>
    <w:rsid w:val="00004D50"/>
    <w:rsid w:val="000052E0"/>
    <w:rsid w:val="000052F8"/>
    <w:rsid w:val="00005C1A"/>
    <w:rsid w:val="00006A68"/>
    <w:rsid w:val="00007204"/>
    <w:rsid w:val="00007A60"/>
    <w:rsid w:val="00011C0A"/>
    <w:rsid w:val="00015703"/>
    <w:rsid w:val="000161D9"/>
    <w:rsid w:val="00016931"/>
    <w:rsid w:val="00016A55"/>
    <w:rsid w:val="00016CD9"/>
    <w:rsid w:val="00017D9D"/>
    <w:rsid w:val="00017EBA"/>
    <w:rsid w:val="000209DF"/>
    <w:rsid w:val="00020CF3"/>
    <w:rsid w:val="00022561"/>
    <w:rsid w:val="00022C13"/>
    <w:rsid w:val="00024077"/>
    <w:rsid w:val="00024751"/>
    <w:rsid w:val="00024D0C"/>
    <w:rsid w:val="00025258"/>
    <w:rsid w:val="00025DEC"/>
    <w:rsid w:val="00026029"/>
    <w:rsid w:val="00026482"/>
    <w:rsid w:val="0002655A"/>
    <w:rsid w:val="00026F78"/>
    <w:rsid w:val="00027757"/>
    <w:rsid w:val="000304BB"/>
    <w:rsid w:val="0003096B"/>
    <w:rsid w:val="00030CB7"/>
    <w:rsid w:val="00031E25"/>
    <w:rsid w:val="000357FB"/>
    <w:rsid w:val="00035E7D"/>
    <w:rsid w:val="00036569"/>
    <w:rsid w:val="00037A5A"/>
    <w:rsid w:val="00037C60"/>
    <w:rsid w:val="00037E44"/>
    <w:rsid w:val="00040370"/>
    <w:rsid w:val="00040DA1"/>
    <w:rsid w:val="000426E5"/>
    <w:rsid w:val="00043AC6"/>
    <w:rsid w:val="00043EAD"/>
    <w:rsid w:val="000445DD"/>
    <w:rsid w:val="000455CD"/>
    <w:rsid w:val="00045A99"/>
    <w:rsid w:val="00045B0D"/>
    <w:rsid w:val="000476D2"/>
    <w:rsid w:val="0005118F"/>
    <w:rsid w:val="00051906"/>
    <w:rsid w:val="00053BCB"/>
    <w:rsid w:val="000541FC"/>
    <w:rsid w:val="00054B90"/>
    <w:rsid w:val="00054EE5"/>
    <w:rsid w:val="000557A7"/>
    <w:rsid w:val="000559C5"/>
    <w:rsid w:val="00055B91"/>
    <w:rsid w:val="00055BFD"/>
    <w:rsid w:val="00055D95"/>
    <w:rsid w:val="00055EE3"/>
    <w:rsid w:val="00057C53"/>
    <w:rsid w:val="00060353"/>
    <w:rsid w:val="0006062F"/>
    <w:rsid w:val="000609FA"/>
    <w:rsid w:val="00061860"/>
    <w:rsid w:val="00062859"/>
    <w:rsid w:val="00063623"/>
    <w:rsid w:val="00064D07"/>
    <w:rsid w:val="000654F8"/>
    <w:rsid w:val="000656DC"/>
    <w:rsid w:val="00065E8E"/>
    <w:rsid w:val="00066716"/>
    <w:rsid w:val="0006678A"/>
    <w:rsid w:val="0006734E"/>
    <w:rsid w:val="00070910"/>
    <w:rsid w:val="000720E1"/>
    <w:rsid w:val="00072AAE"/>
    <w:rsid w:val="000743B7"/>
    <w:rsid w:val="00074629"/>
    <w:rsid w:val="00074780"/>
    <w:rsid w:val="00074AF7"/>
    <w:rsid w:val="00074E7A"/>
    <w:rsid w:val="0007524D"/>
    <w:rsid w:val="00075726"/>
    <w:rsid w:val="0007791B"/>
    <w:rsid w:val="00077C68"/>
    <w:rsid w:val="00077D14"/>
    <w:rsid w:val="00077E66"/>
    <w:rsid w:val="000802D5"/>
    <w:rsid w:val="00081274"/>
    <w:rsid w:val="00084199"/>
    <w:rsid w:val="00084A5C"/>
    <w:rsid w:val="00084C83"/>
    <w:rsid w:val="00085244"/>
    <w:rsid w:val="0008554A"/>
    <w:rsid w:val="00085AD6"/>
    <w:rsid w:val="00086A55"/>
    <w:rsid w:val="00086B7D"/>
    <w:rsid w:val="0008704F"/>
    <w:rsid w:val="00091260"/>
    <w:rsid w:val="000914E2"/>
    <w:rsid w:val="00092290"/>
    <w:rsid w:val="00092293"/>
    <w:rsid w:val="0009462B"/>
    <w:rsid w:val="000947C2"/>
    <w:rsid w:val="00094DEC"/>
    <w:rsid w:val="00095A32"/>
    <w:rsid w:val="00097A97"/>
    <w:rsid w:val="00097B37"/>
    <w:rsid w:val="000A0DAA"/>
    <w:rsid w:val="000A1D4D"/>
    <w:rsid w:val="000A3BA9"/>
    <w:rsid w:val="000A43AD"/>
    <w:rsid w:val="000A5487"/>
    <w:rsid w:val="000A5CD3"/>
    <w:rsid w:val="000A5FD9"/>
    <w:rsid w:val="000A6026"/>
    <w:rsid w:val="000A684A"/>
    <w:rsid w:val="000A6E7E"/>
    <w:rsid w:val="000A7434"/>
    <w:rsid w:val="000A7ECA"/>
    <w:rsid w:val="000B0A5A"/>
    <w:rsid w:val="000B0B95"/>
    <w:rsid w:val="000B1A39"/>
    <w:rsid w:val="000B1DB5"/>
    <w:rsid w:val="000B2AF5"/>
    <w:rsid w:val="000B2C27"/>
    <w:rsid w:val="000B2DF7"/>
    <w:rsid w:val="000B3C05"/>
    <w:rsid w:val="000B5E35"/>
    <w:rsid w:val="000B6D43"/>
    <w:rsid w:val="000B7225"/>
    <w:rsid w:val="000B761C"/>
    <w:rsid w:val="000C02F5"/>
    <w:rsid w:val="000C0697"/>
    <w:rsid w:val="000C1C89"/>
    <w:rsid w:val="000C2B49"/>
    <w:rsid w:val="000C4557"/>
    <w:rsid w:val="000C4755"/>
    <w:rsid w:val="000C4E02"/>
    <w:rsid w:val="000C59DB"/>
    <w:rsid w:val="000C5B79"/>
    <w:rsid w:val="000C5E71"/>
    <w:rsid w:val="000D07E4"/>
    <w:rsid w:val="000D1C26"/>
    <w:rsid w:val="000D1E0F"/>
    <w:rsid w:val="000D20E7"/>
    <w:rsid w:val="000D21FD"/>
    <w:rsid w:val="000D2872"/>
    <w:rsid w:val="000D2E7E"/>
    <w:rsid w:val="000D32ED"/>
    <w:rsid w:val="000D3B2B"/>
    <w:rsid w:val="000D41F4"/>
    <w:rsid w:val="000D424D"/>
    <w:rsid w:val="000D4335"/>
    <w:rsid w:val="000D59D9"/>
    <w:rsid w:val="000D59F3"/>
    <w:rsid w:val="000D60EA"/>
    <w:rsid w:val="000D66C3"/>
    <w:rsid w:val="000D6C35"/>
    <w:rsid w:val="000D76FC"/>
    <w:rsid w:val="000D7783"/>
    <w:rsid w:val="000D7BBA"/>
    <w:rsid w:val="000E039B"/>
    <w:rsid w:val="000E0415"/>
    <w:rsid w:val="000E181C"/>
    <w:rsid w:val="000E1997"/>
    <w:rsid w:val="000E1D1C"/>
    <w:rsid w:val="000E20A4"/>
    <w:rsid w:val="000E2D7B"/>
    <w:rsid w:val="000E4989"/>
    <w:rsid w:val="000E4990"/>
    <w:rsid w:val="000E5879"/>
    <w:rsid w:val="000E6A98"/>
    <w:rsid w:val="000E7181"/>
    <w:rsid w:val="000E78A9"/>
    <w:rsid w:val="000E78B8"/>
    <w:rsid w:val="000F0628"/>
    <w:rsid w:val="000F0A8F"/>
    <w:rsid w:val="000F0F0D"/>
    <w:rsid w:val="000F0FCD"/>
    <w:rsid w:val="000F1C33"/>
    <w:rsid w:val="000F2854"/>
    <w:rsid w:val="000F29B2"/>
    <w:rsid w:val="000F3171"/>
    <w:rsid w:val="000F345A"/>
    <w:rsid w:val="000F4306"/>
    <w:rsid w:val="000F5C00"/>
    <w:rsid w:val="000F6198"/>
    <w:rsid w:val="000F6966"/>
    <w:rsid w:val="000F7C17"/>
    <w:rsid w:val="00100CEC"/>
    <w:rsid w:val="00101815"/>
    <w:rsid w:val="00101DD4"/>
    <w:rsid w:val="0010269D"/>
    <w:rsid w:val="0010289A"/>
    <w:rsid w:val="00102C0B"/>
    <w:rsid w:val="00102C3D"/>
    <w:rsid w:val="00102CB5"/>
    <w:rsid w:val="001030AC"/>
    <w:rsid w:val="00103522"/>
    <w:rsid w:val="001044CF"/>
    <w:rsid w:val="0010549C"/>
    <w:rsid w:val="00105663"/>
    <w:rsid w:val="00105A01"/>
    <w:rsid w:val="00105AFE"/>
    <w:rsid w:val="00105F00"/>
    <w:rsid w:val="00106308"/>
    <w:rsid w:val="0010782E"/>
    <w:rsid w:val="00110456"/>
    <w:rsid w:val="001104A1"/>
    <w:rsid w:val="00110EB5"/>
    <w:rsid w:val="00111A8C"/>
    <w:rsid w:val="00111CAD"/>
    <w:rsid w:val="001122B9"/>
    <w:rsid w:val="00112497"/>
    <w:rsid w:val="001126B2"/>
    <w:rsid w:val="0011302C"/>
    <w:rsid w:val="0011381D"/>
    <w:rsid w:val="00113865"/>
    <w:rsid w:val="00114469"/>
    <w:rsid w:val="00115C2C"/>
    <w:rsid w:val="00116AB3"/>
    <w:rsid w:val="001175DB"/>
    <w:rsid w:val="001176C3"/>
    <w:rsid w:val="00120D7B"/>
    <w:rsid w:val="001217A1"/>
    <w:rsid w:val="0012220B"/>
    <w:rsid w:val="00123E04"/>
    <w:rsid w:val="00124273"/>
    <w:rsid w:val="0012501E"/>
    <w:rsid w:val="001265E6"/>
    <w:rsid w:val="00130150"/>
    <w:rsid w:val="00132BEB"/>
    <w:rsid w:val="00133B5C"/>
    <w:rsid w:val="001346A4"/>
    <w:rsid w:val="0013496A"/>
    <w:rsid w:val="00135E73"/>
    <w:rsid w:val="001360C7"/>
    <w:rsid w:val="00137753"/>
    <w:rsid w:val="00140463"/>
    <w:rsid w:val="00141BD5"/>
    <w:rsid w:val="00142AFE"/>
    <w:rsid w:val="00143815"/>
    <w:rsid w:val="0014392B"/>
    <w:rsid w:val="001452F8"/>
    <w:rsid w:val="00145A7F"/>
    <w:rsid w:val="00146191"/>
    <w:rsid w:val="00146AB3"/>
    <w:rsid w:val="001471C7"/>
    <w:rsid w:val="00147363"/>
    <w:rsid w:val="001500FB"/>
    <w:rsid w:val="00150896"/>
    <w:rsid w:val="00152E4E"/>
    <w:rsid w:val="00153402"/>
    <w:rsid w:val="00153B49"/>
    <w:rsid w:val="00154545"/>
    <w:rsid w:val="0015457D"/>
    <w:rsid w:val="00155C13"/>
    <w:rsid w:val="0015645C"/>
    <w:rsid w:val="00156E40"/>
    <w:rsid w:val="001576ED"/>
    <w:rsid w:val="001579F3"/>
    <w:rsid w:val="00157BFE"/>
    <w:rsid w:val="00163485"/>
    <w:rsid w:val="001638CC"/>
    <w:rsid w:val="00163E68"/>
    <w:rsid w:val="00163F2C"/>
    <w:rsid w:val="00164225"/>
    <w:rsid w:val="001642A0"/>
    <w:rsid w:val="00165639"/>
    <w:rsid w:val="0016636E"/>
    <w:rsid w:val="0016645E"/>
    <w:rsid w:val="00166A20"/>
    <w:rsid w:val="0016772D"/>
    <w:rsid w:val="00170BE1"/>
    <w:rsid w:val="00171DFE"/>
    <w:rsid w:val="001738E8"/>
    <w:rsid w:val="0017582B"/>
    <w:rsid w:val="00175D27"/>
    <w:rsid w:val="00177490"/>
    <w:rsid w:val="0018004A"/>
    <w:rsid w:val="00180113"/>
    <w:rsid w:val="00180487"/>
    <w:rsid w:val="00180A7D"/>
    <w:rsid w:val="00180DB1"/>
    <w:rsid w:val="00181BAC"/>
    <w:rsid w:val="00185B07"/>
    <w:rsid w:val="001861DF"/>
    <w:rsid w:val="00186A98"/>
    <w:rsid w:val="00187E4C"/>
    <w:rsid w:val="00187F9C"/>
    <w:rsid w:val="00190CAB"/>
    <w:rsid w:val="00192AB7"/>
    <w:rsid w:val="00194A26"/>
    <w:rsid w:val="00194F55"/>
    <w:rsid w:val="0019539D"/>
    <w:rsid w:val="001955A2"/>
    <w:rsid w:val="0019571C"/>
    <w:rsid w:val="00195F18"/>
    <w:rsid w:val="00196E4D"/>
    <w:rsid w:val="00197C5B"/>
    <w:rsid w:val="001A0180"/>
    <w:rsid w:val="001A0B25"/>
    <w:rsid w:val="001A0D81"/>
    <w:rsid w:val="001A1C84"/>
    <w:rsid w:val="001A21AF"/>
    <w:rsid w:val="001A31CE"/>
    <w:rsid w:val="001A4CBF"/>
    <w:rsid w:val="001A50A9"/>
    <w:rsid w:val="001A5EBE"/>
    <w:rsid w:val="001A6532"/>
    <w:rsid w:val="001A6954"/>
    <w:rsid w:val="001A7882"/>
    <w:rsid w:val="001A7D1E"/>
    <w:rsid w:val="001A7FB4"/>
    <w:rsid w:val="001B0086"/>
    <w:rsid w:val="001B00E6"/>
    <w:rsid w:val="001B01B0"/>
    <w:rsid w:val="001B0D4B"/>
    <w:rsid w:val="001B13C1"/>
    <w:rsid w:val="001B1498"/>
    <w:rsid w:val="001B2100"/>
    <w:rsid w:val="001B239A"/>
    <w:rsid w:val="001B27D2"/>
    <w:rsid w:val="001B2E96"/>
    <w:rsid w:val="001B2FDF"/>
    <w:rsid w:val="001B3F53"/>
    <w:rsid w:val="001B5125"/>
    <w:rsid w:val="001B576D"/>
    <w:rsid w:val="001B5833"/>
    <w:rsid w:val="001B59C1"/>
    <w:rsid w:val="001B5E20"/>
    <w:rsid w:val="001B62C7"/>
    <w:rsid w:val="001B639E"/>
    <w:rsid w:val="001B663D"/>
    <w:rsid w:val="001B7707"/>
    <w:rsid w:val="001B7A54"/>
    <w:rsid w:val="001C195F"/>
    <w:rsid w:val="001C1E67"/>
    <w:rsid w:val="001C2882"/>
    <w:rsid w:val="001C28A5"/>
    <w:rsid w:val="001C2CC7"/>
    <w:rsid w:val="001C3AB9"/>
    <w:rsid w:val="001C4377"/>
    <w:rsid w:val="001C5CA8"/>
    <w:rsid w:val="001C5F20"/>
    <w:rsid w:val="001C5F70"/>
    <w:rsid w:val="001C6A48"/>
    <w:rsid w:val="001D0B7B"/>
    <w:rsid w:val="001D1651"/>
    <w:rsid w:val="001D1FE5"/>
    <w:rsid w:val="001D24E8"/>
    <w:rsid w:val="001D2993"/>
    <w:rsid w:val="001D3910"/>
    <w:rsid w:val="001D4536"/>
    <w:rsid w:val="001D513D"/>
    <w:rsid w:val="001D65D7"/>
    <w:rsid w:val="001E0763"/>
    <w:rsid w:val="001E07FF"/>
    <w:rsid w:val="001E1A53"/>
    <w:rsid w:val="001E317B"/>
    <w:rsid w:val="001E40E0"/>
    <w:rsid w:val="001E4117"/>
    <w:rsid w:val="001E417C"/>
    <w:rsid w:val="001E499F"/>
    <w:rsid w:val="001E5D43"/>
    <w:rsid w:val="001E6D01"/>
    <w:rsid w:val="001E6FC4"/>
    <w:rsid w:val="001F0C7B"/>
    <w:rsid w:val="001F0DD8"/>
    <w:rsid w:val="001F2CCC"/>
    <w:rsid w:val="001F3555"/>
    <w:rsid w:val="001F37EA"/>
    <w:rsid w:val="001F3CCE"/>
    <w:rsid w:val="001F408C"/>
    <w:rsid w:val="001F40B2"/>
    <w:rsid w:val="001F4124"/>
    <w:rsid w:val="001F4A27"/>
    <w:rsid w:val="001F4B4D"/>
    <w:rsid w:val="001F58C7"/>
    <w:rsid w:val="001F6371"/>
    <w:rsid w:val="001F754F"/>
    <w:rsid w:val="001F7F13"/>
    <w:rsid w:val="002000B1"/>
    <w:rsid w:val="00200B21"/>
    <w:rsid w:val="002022EF"/>
    <w:rsid w:val="0020246D"/>
    <w:rsid w:val="002041CC"/>
    <w:rsid w:val="0020479E"/>
    <w:rsid w:val="00205523"/>
    <w:rsid w:val="00205934"/>
    <w:rsid w:val="0020679E"/>
    <w:rsid w:val="00206BE0"/>
    <w:rsid w:val="0020740A"/>
    <w:rsid w:val="00211A86"/>
    <w:rsid w:val="00211DAF"/>
    <w:rsid w:val="002121BD"/>
    <w:rsid w:val="00212A14"/>
    <w:rsid w:val="00213D56"/>
    <w:rsid w:val="00214CCD"/>
    <w:rsid w:val="0021502B"/>
    <w:rsid w:val="00216D43"/>
    <w:rsid w:val="00217C7A"/>
    <w:rsid w:val="00221DC1"/>
    <w:rsid w:val="002229F6"/>
    <w:rsid w:val="00222DFC"/>
    <w:rsid w:val="00223356"/>
    <w:rsid w:val="00223D9A"/>
    <w:rsid w:val="00223DAF"/>
    <w:rsid w:val="00224355"/>
    <w:rsid w:val="00225675"/>
    <w:rsid w:val="00225A3D"/>
    <w:rsid w:val="00227557"/>
    <w:rsid w:val="00230B66"/>
    <w:rsid w:val="00231064"/>
    <w:rsid w:val="00231907"/>
    <w:rsid w:val="00233288"/>
    <w:rsid w:val="00233870"/>
    <w:rsid w:val="002352F1"/>
    <w:rsid w:val="00236560"/>
    <w:rsid w:val="00236C43"/>
    <w:rsid w:val="00236DA5"/>
    <w:rsid w:val="00236E81"/>
    <w:rsid w:val="002372F7"/>
    <w:rsid w:val="00237E2D"/>
    <w:rsid w:val="002404F1"/>
    <w:rsid w:val="00240894"/>
    <w:rsid w:val="00240E63"/>
    <w:rsid w:val="002413B3"/>
    <w:rsid w:val="002414DB"/>
    <w:rsid w:val="00241FC8"/>
    <w:rsid w:val="00242AC0"/>
    <w:rsid w:val="0024413B"/>
    <w:rsid w:val="00244C38"/>
    <w:rsid w:val="00245402"/>
    <w:rsid w:val="00245BEB"/>
    <w:rsid w:val="00245F8B"/>
    <w:rsid w:val="00246111"/>
    <w:rsid w:val="002463FB"/>
    <w:rsid w:val="0024645D"/>
    <w:rsid w:val="0024709D"/>
    <w:rsid w:val="00247363"/>
    <w:rsid w:val="00251735"/>
    <w:rsid w:val="002529DE"/>
    <w:rsid w:val="00252ED8"/>
    <w:rsid w:val="00252F28"/>
    <w:rsid w:val="0025307E"/>
    <w:rsid w:val="0025488B"/>
    <w:rsid w:val="00254D7B"/>
    <w:rsid w:val="00255437"/>
    <w:rsid w:val="00255D3E"/>
    <w:rsid w:val="00255D51"/>
    <w:rsid w:val="00255D6E"/>
    <w:rsid w:val="002563BF"/>
    <w:rsid w:val="00257BF4"/>
    <w:rsid w:val="00261678"/>
    <w:rsid w:val="002624F1"/>
    <w:rsid w:val="00262A09"/>
    <w:rsid w:val="00262B40"/>
    <w:rsid w:val="00262E78"/>
    <w:rsid w:val="002639FB"/>
    <w:rsid w:val="00263BE8"/>
    <w:rsid w:val="00263F86"/>
    <w:rsid w:val="00263FC2"/>
    <w:rsid w:val="00264111"/>
    <w:rsid w:val="00264B05"/>
    <w:rsid w:val="00264B37"/>
    <w:rsid w:val="0026588F"/>
    <w:rsid w:val="00265A53"/>
    <w:rsid w:val="002667D1"/>
    <w:rsid w:val="0026718A"/>
    <w:rsid w:val="002675F2"/>
    <w:rsid w:val="00267C1C"/>
    <w:rsid w:val="002710C7"/>
    <w:rsid w:val="0027245B"/>
    <w:rsid w:val="00273ACB"/>
    <w:rsid w:val="00273ACD"/>
    <w:rsid w:val="00274BF3"/>
    <w:rsid w:val="00274ECC"/>
    <w:rsid w:val="002753FB"/>
    <w:rsid w:val="00276315"/>
    <w:rsid w:val="002769AB"/>
    <w:rsid w:val="00277022"/>
    <w:rsid w:val="002800F5"/>
    <w:rsid w:val="00280B02"/>
    <w:rsid w:val="0028104D"/>
    <w:rsid w:val="00281266"/>
    <w:rsid w:val="0028126A"/>
    <w:rsid w:val="0028294C"/>
    <w:rsid w:val="00282D5D"/>
    <w:rsid w:val="00283F1E"/>
    <w:rsid w:val="002847AF"/>
    <w:rsid w:val="00284825"/>
    <w:rsid w:val="00284C91"/>
    <w:rsid w:val="002858EC"/>
    <w:rsid w:val="0028590A"/>
    <w:rsid w:val="00286F95"/>
    <w:rsid w:val="00287048"/>
    <w:rsid w:val="00287128"/>
    <w:rsid w:val="00287359"/>
    <w:rsid w:val="00287CA4"/>
    <w:rsid w:val="0029391D"/>
    <w:rsid w:val="00293B5A"/>
    <w:rsid w:val="00294F83"/>
    <w:rsid w:val="00295938"/>
    <w:rsid w:val="00296971"/>
    <w:rsid w:val="00296AC4"/>
    <w:rsid w:val="00297541"/>
    <w:rsid w:val="002A0942"/>
    <w:rsid w:val="002A0E44"/>
    <w:rsid w:val="002A1659"/>
    <w:rsid w:val="002A1D51"/>
    <w:rsid w:val="002A23F4"/>
    <w:rsid w:val="002A2CA1"/>
    <w:rsid w:val="002A2D17"/>
    <w:rsid w:val="002A373F"/>
    <w:rsid w:val="002A3AB4"/>
    <w:rsid w:val="002A3CBC"/>
    <w:rsid w:val="002A3D5A"/>
    <w:rsid w:val="002A3FA9"/>
    <w:rsid w:val="002A49B4"/>
    <w:rsid w:val="002A4B50"/>
    <w:rsid w:val="002A566A"/>
    <w:rsid w:val="002A5EA7"/>
    <w:rsid w:val="002A6A05"/>
    <w:rsid w:val="002A7B1F"/>
    <w:rsid w:val="002A7D64"/>
    <w:rsid w:val="002B1656"/>
    <w:rsid w:val="002B1EA7"/>
    <w:rsid w:val="002B2F89"/>
    <w:rsid w:val="002B3C1A"/>
    <w:rsid w:val="002B3DC7"/>
    <w:rsid w:val="002B4308"/>
    <w:rsid w:val="002B518B"/>
    <w:rsid w:val="002B755F"/>
    <w:rsid w:val="002C0A03"/>
    <w:rsid w:val="002C0A45"/>
    <w:rsid w:val="002C1B4D"/>
    <w:rsid w:val="002C1C09"/>
    <w:rsid w:val="002C2EAE"/>
    <w:rsid w:val="002C3ECE"/>
    <w:rsid w:val="002C3FD0"/>
    <w:rsid w:val="002C449B"/>
    <w:rsid w:val="002C72A9"/>
    <w:rsid w:val="002C78ED"/>
    <w:rsid w:val="002D0201"/>
    <w:rsid w:val="002D0A6B"/>
    <w:rsid w:val="002D0D79"/>
    <w:rsid w:val="002D18DE"/>
    <w:rsid w:val="002D29AC"/>
    <w:rsid w:val="002D3E0C"/>
    <w:rsid w:val="002D42CF"/>
    <w:rsid w:val="002D48F8"/>
    <w:rsid w:val="002D5544"/>
    <w:rsid w:val="002D5B5F"/>
    <w:rsid w:val="002D78AC"/>
    <w:rsid w:val="002E10BB"/>
    <w:rsid w:val="002E1C11"/>
    <w:rsid w:val="002E229E"/>
    <w:rsid w:val="002E3291"/>
    <w:rsid w:val="002E42AB"/>
    <w:rsid w:val="002E4391"/>
    <w:rsid w:val="002E67F5"/>
    <w:rsid w:val="002E6C63"/>
    <w:rsid w:val="002E7039"/>
    <w:rsid w:val="002E7CDF"/>
    <w:rsid w:val="002F0387"/>
    <w:rsid w:val="002F15BE"/>
    <w:rsid w:val="002F1F21"/>
    <w:rsid w:val="002F257A"/>
    <w:rsid w:val="002F367E"/>
    <w:rsid w:val="002F3AA6"/>
    <w:rsid w:val="002F42F8"/>
    <w:rsid w:val="002F5266"/>
    <w:rsid w:val="002F5597"/>
    <w:rsid w:val="002F70EE"/>
    <w:rsid w:val="003008FC"/>
    <w:rsid w:val="0030107A"/>
    <w:rsid w:val="003018DE"/>
    <w:rsid w:val="00301F6F"/>
    <w:rsid w:val="003022AC"/>
    <w:rsid w:val="003022B7"/>
    <w:rsid w:val="00302E1D"/>
    <w:rsid w:val="003041BB"/>
    <w:rsid w:val="00304A51"/>
    <w:rsid w:val="003050A7"/>
    <w:rsid w:val="00305BC9"/>
    <w:rsid w:val="003060F7"/>
    <w:rsid w:val="0030645A"/>
    <w:rsid w:val="00306D3F"/>
    <w:rsid w:val="00307071"/>
    <w:rsid w:val="00307697"/>
    <w:rsid w:val="00307F5A"/>
    <w:rsid w:val="00310063"/>
    <w:rsid w:val="0031030F"/>
    <w:rsid w:val="00310DE3"/>
    <w:rsid w:val="00311015"/>
    <w:rsid w:val="00311347"/>
    <w:rsid w:val="00311870"/>
    <w:rsid w:val="0031289F"/>
    <w:rsid w:val="0031330B"/>
    <w:rsid w:val="00313F95"/>
    <w:rsid w:val="003151CA"/>
    <w:rsid w:val="00315B0C"/>
    <w:rsid w:val="00315E6E"/>
    <w:rsid w:val="0031752F"/>
    <w:rsid w:val="00320BEC"/>
    <w:rsid w:val="00320ED3"/>
    <w:rsid w:val="00321143"/>
    <w:rsid w:val="003213AD"/>
    <w:rsid w:val="0032180D"/>
    <w:rsid w:val="00323663"/>
    <w:rsid w:val="0032477B"/>
    <w:rsid w:val="003248D2"/>
    <w:rsid w:val="00324C8F"/>
    <w:rsid w:val="00324CDC"/>
    <w:rsid w:val="00325612"/>
    <w:rsid w:val="00325B43"/>
    <w:rsid w:val="003264EC"/>
    <w:rsid w:val="0032652E"/>
    <w:rsid w:val="00327C5D"/>
    <w:rsid w:val="003300FC"/>
    <w:rsid w:val="003305DD"/>
    <w:rsid w:val="00331201"/>
    <w:rsid w:val="00331849"/>
    <w:rsid w:val="00331C4D"/>
    <w:rsid w:val="00333151"/>
    <w:rsid w:val="00335326"/>
    <w:rsid w:val="00335E45"/>
    <w:rsid w:val="003367F3"/>
    <w:rsid w:val="00336E0D"/>
    <w:rsid w:val="00337ADC"/>
    <w:rsid w:val="00337DC7"/>
    <w:rsid w:val="00340CDB"/>
    <w:rsid w:val="00341550"/>
    <w:rsid w:val="00341C4F"/>
    <w:rsid w:val="003422D6"/>
    <w:rsid w:val="00342500"/>
    <w:rsid w:val="00344756"/>
    <w:rsid w:val="00345CAE"/>
    <w:rsid w:val="00345D3D"/>
    <w:rsid w:val="0034658D"/>
    <w:rsid w:val="0034693C"/>
    <w:rsid w:val="00346BF7"/>
    <w:rsid w:val="00346F99"/>
    <w:rsid w:val="00347C85"/>
    <w:rsid w:val="00350107"/>
    <w:rsid w:val="003501E0"/>
    <w:rsid w:val="003504C5"/>
    <w:rsid w:val="00350A52"/>
    <w:rsid w:val="0035155E"/>
    <w:rsid w:val="00351648"/>
    <w:rsid w:val="0035186B"/>
    <w:rsid w:val="00351B58"/>
    <w:rsid w:val="00352741"/>
    <w:rsid w:val="00352A37"/>
    <w:rsid w:val="00352E7F"/>
    <w:rsid w:val="003534C4"/>
    <w:rsid w:val="003536AA"/>
    <w:rsid w:val="00354BDF"/>
    <w:rsid w:val="003550C5"/>
    <w:rsid w:val="00355D94"/>
    <w:rsid w:val="00356387"/>
    <w:rsid w:val="00356CA1"/>
    <w:rsid w:val="00356FAB"/>
    <w:rsid w:val="00357B74"/>
    <w:rsid w:val="00360E66"/>
    <w:rsid w:val="00360FAB"/>
    <w:rsid w:val="0036107F"/>
    <w:rsid w:val="00361119"/>
    <w:rsid w:val="0036153F"/>
    <w:rsid w:val="0036287F"/>
    <w:rsid w:val="00362A40"/>
    <w:rsid w:val="00362F8B"/>
    <w:rsid w:val="00363889"/>
    <w:rsid w:val="00363BD3"/>
    <w:rsid w:val="00363D3E"/>
    <w:rsid w:val="00365378"/>
    <w:rsid w:val="00366C54"/>
    <w:rsid w:val="00367503"/>
    <w:rsid w:val="003678FD"/>
    <w:rsid w:val="00370086"/>
    <w:rsid w:val="00370859"/>
    <w:rsid w:val="00370F57"/>
    <w:rsid w:val="00372D1A"/>
    <w:rsid w:val="0037437D"/>
    <w:rsid w:val="0037498C"/>
    <w:rsid w:val="00374CC6"/>
    <w:rsid w:val="00374EDA"/>
    <w:rsid w:val="00375F61"/>
    <w:rsid w:val="00377B6D"/>
    <w:rsid w:val="003806B9"/>
    <w:rsid w:val="00382CAB"/>
    <w:rsid w:val="00382E5A"/>
    <w:rsid w:val="00383C55"/>
    <w:rsid w:val="00385B84"/>
    <w:rsid w:val="00386A8F"/>
    <w:rsid w:val="00390064"/>
    <w:rsid w:val="0039136E"/>
    <w:rsid w:val="00391B65"/>
    <w:rsid w:val="00391D9E"/>
    <w:rsid w:val="00392119"/>
    <w:rsid w:val="003923F8"/>
    <w:rsid w:val="003926B1"/>
    <w:rsid w:val="0039282E"/>
    <w:rsid w:val="00393B85"/>
    <w:rsid w:val="00394037"/>
    <w:rsid w:val="00394C57"/>
    <w:rsid w:val="003958B8"/>
    <w:rsid w:val="00395E87"/>
    <w:rsid w:val="0039622F"/>
    <w:rsid w:val="00396649"/>
    <w:rsid w:val="00396AC9"/>
    <w:rsid w:val="00397B18"/>
    <w:rsid w:val="003A0902"/>
    <w:rsid w:val="003A091F"/>
    <w:rsid w:val="003A0AA4"/>
    <w:rsid w:val="003A173E"/>
    <w:rsid w:val="003A23A5"/>
    <w:rsid w:val="003A38D4"/>
    <w:rsid w:val="003A4BB8"/>
    <w:rsid w:val="003A4DC1"/>
    <w:rsid w:val="003A514E"/>
    <w:rsid w:val="003A6D79"/>
    <w:rsid w:val="003A7DC2"/>
    <w:rsid w:val="003B0C65"/>
    <w:rsid w:val="003B1027"/>
    <w:rsid w:val="003B14B3"/>
    <w:rsid w:val="003B24FE"/>
    <w:rsid w:val="003B2BAA"/>
    <w:rsid w:val="003B2BEA"/>
    <w:rsid w:val="003B2EAB"/>
    <w:rsid w:val="003B3D9A"/>
    <w:rsid w:val="003B3ED9"/>
    <w:rsid w:val="003B41E1"/>
    <w:rsid w:val="003B476D"/>
    <w:rsid w:val="003B5E4A"/>
    <w:rsid w:val="003B623B"/>
    <w:rsid w:val="003B6F3F"/>
    <w:rsid w:val="003B736C"/>
    <w:rsid w:val="003B74BA"/>
    <w:rsid w:val="003B7937"/>
    <w:rsid w:val="003C029C"/>
    <w:rsid w:val="003C0D91"/>
    <w:rsid w:val="003C409F"/>
    <w:rsid w:val="003C570A"/>
    <w:rsid w:val="003C6C3C"/>
    <w:rsid w:val="003C7092"/>
    <w:rsid w:val="003C743A"/>
    <w:rsid w:val="003D183F"/>
    <w:rsid w:val="003D2675"/>
    <w:rsid w:val="003D29DF"/>
    <w:rsid w:val="003D2FE9"/>
    <w:rsid w:val="003D39F3"/>
    <w:rsid w:val="003D41F8"/>
    <w:rsid w:val="003D5429"/>
    <w:rsid w:val="003D751F"/>
    <w:rsid w:val="003D7EBA"/>
    <w:rsid w:val="003E0392"/>
    <w:rsid w:val="003E05E1"/>
    <w:rsid w:val="003E098C"/>
    <w:rsid w:val="003E0B75"/>
    <w:rsid w:val="003E2033"/>
    <w:rsid w:val="003E28E5"/>
    <w:rsid w:val="003E2FA4"/>
    <w:rsid w:val="003E3C8A"/>
    <w:rsid w:val="003E3EF7"/>
    <w:rsid w:val="003E42B0"/>
    <w:rsid w:val="003E52DB"/>
    <w:rsid w:val="003E64C4"/>
    <w:rsid w:val="003E6584"/>
    <w:rsid w:val="003E6EC8"/>
    <w:rsid w:val="003E764B"/>
    <w:rsid w:val="003E7D4A"/>
    <w:rsid w:val="003F0C2A"/>
    <w:rsid w:val="003F20FE"/>
    <w:rsid w:val="003F2CB5"/>
    <w:rsid w:val="003F313A"/>
    <w:rsid w:val="003F33C0"/>
    <w:rsid w:val="003F3683"/>
    <w:rsid w:val="003F375E"/>
    <w:rsid w:val="003F686D"/>
    <w:rsid w:val="003F758E"/>
    <w:rsid w:val="003F7735"/>
    <w:rsid w:val="003F7AA8"/>
    <w:rsid w:val="00401404"/>
    <w:rsid w:val="0040177F"/>
    <w:rsid w:val="0040221A"/>
    <w:rsid w:val="00402284"/>
    <w:rsid w:val="0040249A"/>
    <w:rsid w:val="00402661"/>
    <w:rsid w:val="00403D88"/>
    <w:rsid w:val="004040AC"/>
    <w:rsid w:val="004047E1"/>
    <w:rsid w:val="0040480C"/>
    <w:rsid w:val="00404EA5"/>
    <w:rsid w:val="0040515B"/>
    <w:rsid w:val="0040603E"/>
    <w:rsid w:val="00407C17"/>
    <w:rsid w:val="00407E18"/>
    <w:rsid w:val="00410CCF"/>
    <w:rsid w:val="00410F10"/>
    <w:rsid w:val="004110E0"/>
    <w:rsid w:val="00412F18"/>
    <w:rsid w:val="0041333B"/>
    <w:rsid w:val="00413991"/>
    <w:rsid w:val="00413BE2"/>
    <w:rsid w:val="00415F0B"/>
    <w:rsid w:val="00417CA6"/>
    <w:rsid w:val="00420409"/>
    <w:rsid w:val="00420C24"/>
    <w:rsid w:val="00420F51"/>
    <w:rsid w:val="0042147E"/>
    <w:rsid w:val="00421D27"/>
    <w:rsid w:val="0042222C"/>
    <w:rsid w:val="00423008"/>
    <w:rsid w:val="004234D4"/>
    <w:rsid w:val="0042405D"/>
    <w:rsid w:val="00424358"/>
    <w:rsid w:val="0042739D"/>
    <w:rsid w:val="00427452"/>
    <w:rsid w:val="004279CD"/>
    <w:rsid w:val="004300C0"/>
    <w:rsid w:val="0043025D"/>
    <w:rsid w:val="004307C3"/>
    <w:rsid w:val="004317B1"/>
    <w:rsid w:val="00431E83"/>
    <w:rsid w:val="00432980"/>
    <w:rsid w:val="004330CA"/>
    <w:rsid w:val="00433109"/>
    <w:rsid w:val="0043364A"/>
    <w:rsid w:val="00433774"/>
    <w:rsid w:val="00433AA8"/>
    <w:rsid w:val="00434ABC"/>
    <w:rsid w:val="00434BD1"/>
    <w:rsid w:val="00434CAB"/>
    <w:rsid w:val="00434D7F"/>
    <w:rsid w:val="00435041"/>
    <w:rsid w:val="004354D3"/>
    <w:rsid w:val="00435CBC"/>
    <w:rsid w:val="00435F00"/>
    <w:rsid w:val="00435F3D"/>
    <w:rsid w:val="00436AE1"/>
    <w:rsid w:val="0043785D"/>
    <w:rsid w:val="004379C4"/>
    <w:rsid w:val="00437ABB"/>
    <w:rsid w:val="004406DB"/>
    <w:rsid w:val="00440ACC"/>
    <w:rsid w:val="00441316"/>
    <w:rsid w:val="004439EE"/>
    <w:rsid w:val="00445141"/>
    <w:rsid w:val="00445284"/>
    <w:rsid w:val="004460F1"/>
    <w:rsid w:val="00447825"/>
    <w:rsid w:val="00450E38"/>
    <w:rsid w:val="00451956"/>
    <w:rsid w:val="00451D41"/>
    <w:rsid w:val="00452B7B"/>
    <w:rsid w:val="004531F6"/>
    <w:rsid w:val="00453FFF"/>
    <w:rsid w:val="00454696"/>
    <w:rsid w:val="00454DAE"/>
    <w:rsid w:val="00454F74"/>
    <w:rsid w:val="00455A25"/>
    <w:rsid w:val="004561E0"/>
    <w:rsid w:val="00457E87"/>
    <w:rsid w:val="00457FC0"/>
    <w:rsid w:val="00460550"/>
    <w:rsid w:val="00462853"/>
    <w:rsid w:val="004636D9"/>
    <w:rsid w:val="00463DBD"/>
    <w:rsid w:val="00463F0F"/>
    <w:rsid w:val="00464B59"/>
    <w:rsid w:val="0046584E"/>
    <w:rsid w:val="00466378"/>
    <w:rsid w:val="0046766A"/>
    <w:rsid w:val="00467DF7"/>
    <w:rsid w:val="0047065F"/>
    <w:rsid w:val="004718D0"/>
    <w:rsid w:val="00471C2B"/>
    <w:rsid w:val="00472211"/>
    <w:rsid w:val="0047247F"/>
    <w:rsid w:val="00472593"/>
    <w:rsid w:val="004730D9"/>
    <w:rsid w:val="00473CF9"/>
    <w:rsid w:val="00474A82"/>
    <w:rsid w:val="004753B3"/>
    <w:rsid w:val="004764FE"/>
    <w:rsid w:val="00476EEC"/>
    <w:rsid w:val="00477496"/>
    <w:rsid w:val="0048200A"/>
    <w:rsid w:val="00482C84"/>
    <w:rsid w:val="00482DB5"/>
    <w:rsid w:val="004840C4"/>
    <w:rsid w:val="00484AD7"/>
    <w:rsid w:val="00486376"/>
    <w:rsid w:val="004863DD"/>
    <w:rsid w:val="00486EFD"/>
    <w:rsid w:val="00487177"/>
    <w:rsid w:val="00487346"/>
    <w:rsid w:val="00487E63"/>
    <w:rsid w:val="0049088E"/>
    <w:rsid w:val="0049130C"/>
    <w:rsid w:val="00492AF9"/>
    <w:rsid w:val="00493B20"/>
    <w:rsid w:val="00493FFF"/>
    <w:rsid w:val="004943C3"/>
    <w:rsid w:val="00494DD2"/>
    <w:rsid w:val="00494E5F"/>
    <w:rsid w:val="004968C7"/>
    <w:rsid w:val="00496B6D"/>
    <w:rsid w:val="00496F16"/>
    <w:rsid w:val="00496F30"/>
    <w:rsid w:val="0049708F"/>
    <w:rsid w:val="004970F4"/>
    <w:rsid w:val="0049710E"/>
    <w:rsid w:val="004974F1"/>
    <w:rsid w:val="004978D4"/>
    <w:rsid w:val="0049793D"/>
    <w:rsid w:val="004A1B1F"/>
    <w:rsid w:val="004A1DAE"/>
    <w:rsid w:val="004A27A6"/>
    <w:rsid w:val="004A2DFC"/>
    <w:rsid w:val="004A45F5"/>
    <w:rsid w:val="004A5A0F"/>
    <w:rsid w:val="004A5E7B"/>
    <w:rsid w:val="004A67CF"/>
    <w:rsid w:val="004A6B4D"/>
    <w:rsid w:val="004A72D3"/>
    <w:rsid w:val="004A73A1"/>
    <w:rsid w:val="004A747F"/>
    <w:rsid w:val="004A7A30"/>
    <w:rsid w:val="004B0841"/>
    <w:rsid w:val="004B08BA"/>
    <w:rsid w:val="004B1BA2"/>
    <w:rsid w:val="004B2D1E"/>
    <w:rsid w:val="004B385F"/>
    <w:rsid w:val="004B420D"/>
    <w:rsid w:val="004B47B1"/>
    <w:rsid w:val="004B5120"/>
    <w:rsid w:val="004B556A"/>
    <w:rsid w:val="004B5D98"/>
    <w:rsid w:val="004B5F7A"/>
    <w:rsid w:val="004B6510"/>
    <w:rsid w:val="004C1040"/>
    <w:rsid w:val="004C3154"/>
    <w:rsid w:val="004C46F1"/>
    <w:rsid w:val="004C55DE"/>
    <w:rsid w:val="004D1A3D"/>
    <w:rsid w:val="004D1B33"/>
    <w:rsid w:val="004D21F0"/>
    <w:rsid w:val="004D2324"/>
    <w:rsid w:val="004D36F3"/>
    <w:rsid w:val="004D4A62"/>
    <w:rsid w:val="004D4AB0"/>
    <w:rsid w:val="004D4BF5"/>
    <w:rsid w:val="004D5D20"/>
    <w:rsid w:val="004D7435"/>
    <w:rsid w:val="004D74DE"/>
    <w:rsid w:val="004D7E6A"/>
    <w:rsid w:val="004E03E2"/>
    <w:rsid w:val="004E157E"/>
    <w:rsid w:val="004E1AAA"/>
    <w:rsid w:val="004E218E"/>
    <w:rsid w:val="004E33F9"/>
    <w:rsid w:val="004E38C0"/>
    <w:rsid w:val="004E44E6"/>
    <w:rsid w:val="004E53C4"/>
    <w:rsid w:val="004E6FC6"/>
    <w:rsid w:val="004E7EB4"/>
    <w:rsid w:val="004F00CF"/>
    <w:rsid w:val="004F0B7D"/>
    <w:rsid w:val="004F0D44"/>
    <w:rsid w:val="004F18A2"/>
    <w:rsid w:val="004F1E92"/>
    <w:rsid w:val="004F2259"/>
    <w:rsid w:val="004F496A"/>
    <w:rsid w:val="004F530F"/>
    <w:rsid w:val="004F69B9"/>
    <w:rsid w:val="004F7B80"/>
    <w:rsid w:val="00500285"/>
    <w:rsid w:val="00500439"/>
    <w:rsid w:val="00501107"/>
    <w:rsid w:val="005019C8"/>
    <w:rsid w:val="00501BF5"/>
    <w:rsid w:val="00501EDE"/>
    <w:rsid w:val="00504C3F"/>
    <w:rsid w:val="00504E47"/>
    <w:rsid w:val="005056E9"/>
    <w:rsid w:val="0050728C"/>
    <w:rsid w:val="00507B7A"/>
    <w:rsid w:val="00507DA7"/>
    <w:rsid w:val="005100D0"/>
    <w:rsid w:val="00510687"/>
    <w:rsid w:val="00511A10"/>
    <w:rsid w:val="00511FEC"/>
    <w:rsid w:val="00513CF2"/>
    <w:rsid w:val="0051454F"/>
    <w:rsid w:val="00514DDF"/>
    <w:rsid w:val="00515095"/>
    <w:rsid w:val="005159FD"/>
    <w:rsid w:val="00515ACC"/>
    <w:rsid w:val="005166F6"/>
    <w:rsid w:val="0051708E"/>
    <w:rsid w:val="005174FC"/>
    <w:rsid w:val="005179F6"/>
    <w:rsid w:val="00520A4A"/>
    <w:rsid w:val="00520DD8"/>
    <w:rsid w:val="0052166B"/>
    <w:rsid w:val="0052208C"/>
    <w:rsid w:val="00522488"/>
    <w:rsid w:val="00522DC6"/>
    <w:rsid w:val="00524619"/>
    <w:rsid w:val="00525512"/>
    <w:rsid w:val="00525F58"/>
    <w:rsid w:val="00527127"/>
    <w:rsid w:val="00527CC8"/>
    <w:rsid w:val="0053085A"/>
    <w:rsid w:val="00530917"/>
    <w:rsid w:val="00531C47"/>
    <w:rsid w:val="0053253D"/>
    <w:rsid w:val="00532641"/>
    <w:rsid w:val="0053489F"/>
    <w:rsid w:val="00536849"/>
    <w:rsid w:val="005371A6"/>
    <w:rsid w:val="005375BB"/>
    <w:rsid w:val="00537F2A"/>
    <w:rsid w:val="005401D2"/>
    <w:rsid w:val="00540328"/>
    <w:rsid w:val="00540ADD"/>
    <w:rsid w:val="00540C4A"/>
    <w:rsid w:val="00540D3B"/>
    <w:rsid w:val="00541282"/>
    <w:rsid w:val="00541581"/>
    <w:rsid w:val="00541D17"/>
    <w:rsid w:val="0054369C"/>
    <w:rsid w:val="00543B69"/>
    <w:rsid w:val="00544287"/>
    <w:rsid w:val="00544E78"/>
    <w:rsid w:val="00545904"/>
    <w:rsid w:val="00546B7A"/>
    <w:rsid w:val="005518CE"/>
    <w:rsid w:val="00551C54"/>
    <w:rsid w:val="00551D67"/>
    <w:rsid w:val="0055200B"/>
    <w:rsid w:val="005524EC"/>
    <w:rsid w:val="005527CE"/>
    <w:rsid w:val="00552AC6"/>
    <w:rsid w:val="0055376F"/>
    <w:rsid w:val="00553B76"/>
    <w:rsid w:val="00553C4E"/>
    <w:rsid w:val="00554318"/>
    <w:rsid w:val="00556E36"/>
    <w:rsid w:val="00560172"/>
    <w:rsid w:val="00560C26"/>
    <w:rsid w:val="00560D17"/>
    <w:rsid w:val="005612B0"/>
    <w:rsid w:val="00561D16"/>
    <w:rsid w:val="00562FA2"/>
    <w:rsid w:val="00563189"/>
    <w:rsid w:val="005631CD"/>
    <w:rsid w:val="00563663"/>
    <w:rsid w:val="005645E8"/>
    <w:rsid w:val="0056572F"/>
    <w:rsid w:val="00565869"/>
    <w:rsid w:val="00565B13"/>
    <w:rsid w:val="00565BDA"/>
    <w:rsid w:val="00565C3C"/>
    <w:rsid w:val="00566E63"/>
    <w:rsid w:val="0056745D"/>
    <w:rsid w:val="0056766E"/>
    <w:rsid w:val="00567B65"/>
    <w:rsid w:val="00567B7E"/>
    <w:rsid w:val="0057020E"/>
    <w:rsid w:val="005707D1"/>
    <w:rsid w:val="005710F5"/>
    <w:rsid w:val="00571E1C"/>
    <w:rsid w:val="00573128"/>
    <w:rsid w:val="00573F72"/>
    <w:rsid w:val="0057425F"/>
    <w:rsid w:val="00574409"/>
    <w:rsid w:val="0057703F"/>
    <w:rsid w:val="00577684"/>
    <w:rsid w:val="005776C8"/>
    <w:rsid w:val="00577956"/>
    <w:rsid w:val="00577B6B"/>
    <w:rsid w:val="00580D56"/>
    <w:rsid w:val="00582E2B"/>
    <w:rsid w:val="005831BD"/>
    <w:rsid w:val="00584002"/>
    <w:rsid w:val="00584EF6"/>
    <w:rsid w:val="005852D2"/>
    <w:rsid w:val="00585E3B"/>
    <w:rsid w:val="005874BC"/>
    <w:rsid w:val="00587660"/>
    <w:rsid w:val="00590FD0"/>
    <w:rsid w:val="00592363"/>
    <w:rsid w:val="00592FB9"/>
    <w:rsid w:val="005937FE"/>
    <w:rsid w:val="00593B2F"/>
    <w:rsid w:val="00593C92"/>
    <w:rsid w:val="00593F19"/>
    <w:rsid w:val="00594BAD"/>
    <w:rsid w:val="00594EA5"/>
    <w:rsid w:val="00595381"/>
    <w:rsid w:val="005958FC"/>
    <w:rsid w:val="00595BC7"/>
    <w:rsid w:val="00596CF1"/>
    <w:rsid w:val="00597755"/>
    <w:rsid w:val="005A021E"/>
    <w:rsid w:val="005A0C0A"/>
    <w:rsid w:val="005A0C62"/>
    <w:rsid w:val="005A0F72"/>
    <w:rsid w:val="005A26B2"/>
    <w:rsid w:val="005A2D5A"/>
    <w:rsid w:val="005A35E4"/>
    <w:rsid w:val="005A367C"/>
    <w:rsid w:val="005A64EC"/>
    <w:rsid w:val="005A6D6F"/>
    <w:rsid w:val="005A7DA2"/>
    <w:rsid w:val="005B1E3A"/>
    <w:rsid w:val="005B392D"/>
    <w:rsid w:val="005B3DE3"/>
    <w:rsid w:val="005B42B4"/>
    <w:rsid w:val="005B48AC"/>
    <w:rsid w:val="005B49BE"/>
    <w:rsid w:val="005B4DC9"/>
    <w:rsid w:val="005B4F92"/>
    <w:rsid w:val="005B57D4"/>
    <w:rsid w:val="005B5914"/>
    <w:rsid w:val="005B63AB"/>
    <w:rsid w:val="005B77E5"/>
    <w:rsid w:val="005C0126"/>
    <w:rsid w:val="005C0C26"/>
    <w:rsid w:val="005C1A34"/>
    <w:rsid w:val="005C3373"/>
    <w:rsid w:val="005C43A3"/>
    <w:rsid w:val="005C5278"/>
    <w:rsid w:val="005C5D07"/>
    <w:rsid w:val="005C6284"/>
    <w:rsid w:val="005C7540"/>
    <w:rsid w:val="005D097F"/>
    <w:rsid w:val="005D0A93"/>
    <w:rsid w:val="005D1BFC"/>
    <w:rsid w:val="005D22B4"/>
    <w:rsid w:val="005D2B32"/>
    <w:rsid w:val="005D2C99"/>
    <w:rsid w:val="005D2CC2"/>
    <w:rsid w:val="005D36ED"/>
    <w:rsid w:val="005D3EA9"/>
    <w:rsid w:val="005D4B69"/>
    <w:rsid w:val="005D4C1B"/>
    <w:rsid w:val="005D4FB3"/>
    <w:rsid w:val="005D57FF"/>
    <w:rsid w:val="005D5BB0"/>
    <w:rsid w:val="005D7582"/>
    <w:rsid w:val="005E0703"/>
    <w:rsid w:val="005E0AD3"/>
    <w:rsid w:val="005E110B"/>
    <w:rsid w:val="005E13AA"/>
    <w:rsid w:val="005E1ABF"/>
    <w:rsid w:val="005E205B"/>
    <w:rsid w:val="005E224C"/>
    <w:rsid w:val="005E33B6"/>
    <w:rsid w:val="005E353E"/>
    <w:rsid w:val="005E3804"/>
    <w:rsid w:val="005E4907"/>
    <w:rsid w:val="005E5249"/>
    <w:rsid w:val="005E6124"/>
    <w:rsid w:val="005E626E"/>
    <w:rsid w:val="005E635B"/>
    <w:rsid w:val="005E64C2"/>
    <w:rsid w:val="005F1722"/>
    <w:rsid w:val="005F184F"/>
    <w:rsid w:val="005F1A5D"/>
    <w:rsid w:val="005F2442"/>
    <w:rsid w:val="005F321B"/>
    <w:rsid w:val="005F3D65"/>
    <w:rsid w:val="005F3E33"/>
    <w:rsid w:val="005F3F57"/>
    <w:rsid w:val="005F4244"/>
    <w:rsid w:val="005F45C9"/>
    <w:rsid w:val="005F4CD1"/>
    <w:rsid w:val="005F6332"/>
    <w:rsid w:val="005F6344"/>
    <w:rsid w:val="005F6656"/>
    <w:rsid w:val="005F7BBB"/>
    <w:rsid w:val="005F7C43"/>
    <w:rsid w:val="005F7DA9"/>
    <w:rsid w:val="0060371E"/>
    <w:rsid w:val="00603D65"/>
    <w:rsid w:val="00604934"/>
    <w:rsid w:val="00604982"/>
    <w:rsid w:val="006050C1"/>
    <w:rsid w:val="00605F77"/>
    <w:rsid w:val="00606903"/>
    <w:rsid w:val="00606B3D"/>
    <w:rsid w:val="0060749C"/>
    <w:rsid w:val="006078E2"/>
    <w:rsid w:val="00607F75"/>
    <w:rsid w:val="006100AB"/>
    <w:rsid w:val="0061076C"/>
    <w:rsid w:val="00611B6F"/>
    <w:rsid w:val="0061238C"/>
    <w:rsid w:val="00612C93"/>
    <w:rsid w:val="00613878"/>
    <w:rsid w:val="00614B44"/>
    <w:rsid w:val="00614DC7"/>
    <w:rsid w:val="00614DD1"/>
    <w:rsid w:val="006152E0"/>
    <w:rsid w:val="00615433"/>
    <w:rsid w:val="006158F9"/>
    <w:rsid w:val="00616A15"/>
    <w:rsid w:val="0061743A"/>
    <w:rsid w:val="006174BF"/>
    <w:rsid w:val="00617BB4"/>
    <w:rsid w:val="00621443"/>
    <w:rsid w:val="0062166D"/>
    <w:rsid w:val="00621A0E"/>
    <w:rsid w:val="00621A7D"/>
    <w:rsid w:val="00621F15"/>
    <w:rsid w:val="00622565"/>
    <w:rsid w:val="006228E5"/>
    <w:rsid w:val="00623CD6"/>
    <w:rsid w:val="0062429D"/>
    <w:rsid w:val="00624766"/>
    <w:rsid w:val="0062533A"/>
    <w:rsid w:val="00626816"/>
    <w:rsid w:val="00626FDA"/>
    <w:rsid w:val="006277F5"/>
    <w:rsid w:val="00630CB0"/>
    <w:rsid w:val="0063225C"/>
    <w:rsid w:val="00632E1A"/>
    <w:rsid w:val="00632FBE"/>
    <w:rsid w:val="0063314E"/>
    <w:rsid w:val="00633979"/>
    <w:rsid w:val="00633B78"/>
    <w:rsid w:val="00633C27"/>
    <w:rsid w:val="00633ED8"/>
    <w:rsid w:val="00634636"/>
    <w:rsid w:val="00635802"/>
    <w:rsid w:val="00637B79"/>
    <w:rsid w:val="00637F6E"/>
    <w:rsid w:val="006406A1"/>
    <w:rsid w:val="006412DB"/>
    <w:rsid w:val="00643A8F"/>
    <w:rsid w:val="00644131"/>
    <w:rsid w:val="00644C72"/>
    <w:rsid w:val="0064558F"/>
    <w:rsid w:val="006457B9"/>
    <w:rsid w:val="006458C0"/>
    <w:rsid w:val="0064608E"/>
    <w:rsid w:val="006468D2"/>
    <w:rsid w:val="00646A2E"/>
    <w:rsid w:val="00646B4F"/>
    <w:rsid w:val="00647000"/>
    <w:rsid w:val="00647089"/>
    <w:rsid w:val="006473F3"/>
    <w:rsid w:val="0064754E"/>
    <w:rsid w:val="0065180B"/>
    <w:rsid w:val="006519CB"/>
    <w:rsid w:val="00651ADD"/>
    <w:rsid w:val="00651EEE"/>
    <w:rsid w:val="00652157"/>
    <w:rsid w:val="00652591"/>
    <w:rsid w:val="00653290"/>
    <w:rsid w:val="00653AAE"/>
    <w:rsid w:val="00653D05"/>
    <w:rsid w:val="00653FF4"/>
    <w:rsid w:val="00655850"/>
    <w:rsid w:val="00655D53"/>
    <w:rsid w:val="006561FB"/>
    <w:rsid w:val="00656254"/>
    <w:rsid w:val="00657CB1"/>
    <w:rsid w:val="006602CB"/>
    <w:rsid w:val="00660834"/>
    <w:rsid w:val="00661289"/>
    <w:rsid w:val="00661A1A"/>
    <w:rsid w:val="00661AE6"/>
    <w:rsid w:val="00662761"/>
    <w:rsid w:val="0066283C"/>
    <w:rsid w:val="00662E2A"/>
    <w:rsid w:val="00663901"/>
    <w:rsid w:val="00664871"/>
    <w:rsid w:val="00664BE5"/>
    <w:rsid w:val="00664E0C"/>
    <w:rsid w:val="00665A1E"/>
    <w:rsid w:val="0066683E"/>
    <w:rsid w:val="006669D7"/>
    <w:rsid w:val="006672A2"/>
    <w:rsid w:val="00670351"/>
    <w:rsid w:val="00671447"/>
    <w:rsid w:val="00671CFB"/>
    <w:rsid w:val="00671D53"/>
    <w:rsid w:val="00672197"/>
    <w:rsid w:val="006725F0"/>
    <w:rsid w:val="00675E2B"/>
    <w:rsid w:val="00676784"/>
    <w:rsid w:val="00676C41"/>
    <w:rsid w:val="0067772F"/>
    <w:rsid w:val="00680726"/>
    <w:rsid w:val="00682637"/>
    <w:rsid w:val="00682D27"/>
    <w:rsid w:val="00682E91"/>
    <w:rsid w:val="006832EE"/>
    <w:rsid w:val="006837F6"/>
    <w:rsid w:val="00683992"/>
    <w:rsid w:val="00685259"/>
    <w:rsid w:val="00686F66"/>
    <w:rsid w:val="00687392"/>
    <w:rsid w:val="00687AA5"/>
    <w:rsid w:val="00690B44"/>
    <w:rsid w:val="00690ED0"/>
    <w:rsid w:val="0069154B"/>
    <w:rsid w:val="00691A09"/>
    <w:rsid w:val="00691F98"/>
    <w:rsid w:val="006924E9"/>
    <w:rsid w:val="0069362A"/>
    <w:rsid w:val="006947F4"/>
    <w:rsid w:val="00694D29"/>
    <w:rsid w:val="0069530B"/>
    <w:rsid w:val="006956E2"/>
    <w:rsid w:val="00695F81"/>
    <w:rsid w:val="0069608A"/>
    <w:rsid w:val="00696F39"/>
    <w:rsid w:val="006975A2"/>
    <w:rsid w:val="006A029C"/>
    <w:rsid w:val="006A0950"/>
    <w:rsid w:val="006A1C8B"/>
    <w:rsid w:val="006A2278"/>
    <w:rsid w:val="006A2809"/>
    <w:rsid w:val="006A3EB3"/>
    <w:rsid w:val="006A4522"/>
    <w:rsid w:val="006A46B6"/>
    <w:rsid w:val="006A6992"/>
    <w:rsid w:val="006A6E2A"/>
    <w:rsid w:val="006A74A0"/>
    <w:rsid w:val="006A7AFD"/>
    <w:rsid w:val="006B0D17"/>
    <w:rsid w:val="006B1636"/>
    <w:rsid w:val="006B39C5"/>
    <w:rsid w:val="006B49C9"/>
    <w:rsid w:val="006B5862"/>
    <w:rsid w:val="006B68A8"/>
    <w:rsid w:val="006B6914"/>
    <w:rsid w:val="006C043F"/>
    <w:rsid w:val="006C1365"/>
    <w:rsid w:val="006C1679"/>
    <w:rsid w:val="006C1BBB"/>
    <w:rsid w:val="006C1DE3"/>
    <w:rsid w:val="006C2FBC"/>
    <w:rsid w:val="006C31FE"/>
    <w:rsid w:val="006C3631"/>
    <w:rsid w:val="006C394C"/>
    <w:rsid w:val="006C5708"/>
    <w:rsid w:val="006C5F33"/>
    <w:rsid w:val="006C6368"/>
    <w:rsid w:val="006C6568"/>
    <w:rsid w:val="006C6AC6"/>
    <w:rsid w:val="006C6AED"/>
    <w:rsid w:val="006C7823"/>
    <w:rsid w:val="006D023A"/>
    <w:rsid w:val="006D098C"/>
    <w:rsid w:val="006D13CA"/>
    <w:rsid w:val="006D1E1A"/>
    <w:rsid w:val="006D1FBE"/>
    <w:rsid w:val="006D28CE"/>
    <w:rsid w:val="006D2984"/>
    <w:rsid w:val="006D3A11"/>
    <w:rsid w:val="006D3A7A"/>
    <w:rsid w:val="006D4455"/>
    <w:rsid w:val="006D45FB"/>
    <w:rsid w:val="006D5539"/>
    <w:rsid w:val="006D683A"/>
    <w:rsid w:val="006D698E"/>
    <w:rsid w:val="006D7DFB"/>
    <w:rsid w:val="006D7ECD"/>
    <w:rsid w:val="006E04D9"/>
    <w:rsid w:val="006E09CE"/>
    <w:rsid w:val="006E1006"/>
    <w:rsid w:val="006E19F9"/>
    <w:rsid w:val="006E1FA5"/>
    <w:rsid w:val="006E32F6"/>
    <w:rsid w:val="006E39E9"/>
    <w:rsid w:val="006E4A69"/>
    <w:rsid w:val="006E6816"/>
    <w:rsid w:val="006E79C5"/>
    <w:rsid w:val="006E7C98"/>
    <w:rsid w:val="006F0078"/>
    <w:rsid w:val="006F08C9"/>
    <w:rsid w:val="006F1800"/>
    <w:rsid w:val="006F1BA0"/>
    <w:rsid w:val="006F1E5D"/>
    <w:rsid w:val="006F293F"/>
    <w:rsid w:val="006F45E8"/>
    <w:rsid w:val="006F46D8"/>
    <w:rsid w:val="006F603A"/>
    <w:rsid w:val="00700B89"/>
    <w:rsid w:val="00700BEE"/>
    <w:rsid w:val="007020AB"/>
    <w:rsid w:val="007023A3"/>
    <w:rsid w:val="007024EF"/>
    <w:rsid w:val="007039D6"/>
    <w:rsid w:val="00703AAF"/>
    <w:rsid w:val="00703D3F"/>
    <w:rsid w:val="00703E72"/>
    <w:rsid w:val="00704AEE"/>
    <w:rsid w:val="00705B88"/>
    <w:rsid w:val="00705DB4"/>
    <w:rsid w:val="00705DC2"/>
    <w:rsid w:val="00706640"/>
    <w:rsid w:val="0071085F"/>
    <w:rsid w:val="007114D9"/>
    <w:rsid w:val="00712045"/>
    <w:rsid w:val="007125ED"/>
    <w:rsid w:val="007129E8"/>
    <w:rsid w:val="007134C5"/>
    <w:rsid w:val="00713D68"/>
    <w:rsid w:val="00714E78"/>
    <w:rsid w:val="0071580B"/>
    <w:rsid w:val="00715D28"/>
    <w:rsid w:val="0071695D"/>
    <w:rsid w:val="00716CCF"/>
    <w:rsid w:val="007170AD"/>
    <w:rsid w:val="00717B5D"/>
    <w:rsid w:val="00717D14"/>
    <w:rsid w:val="00720F0A"/>
    <w:rsid w:val="00721164"/>
    <w:rsid w:val="007221EC"/>
    <w:rsid w:val="00722B68"/>
    <w:rsid w:val="00722E0D"/>
    <w:rsid w:val="007232A8"/>
    <w:rsid w:val="00723858"/>
    <w:rsid w:val="00723F14"/>
    <w:rsid w:val="007241C7"/>
    <w:rsid w:val="00724AA1"/>
    <w:rsid w:val="0072660F"/>
    <w:rsid w:val="00726BEF"/>
    <w:rsid w:val="007276C8"/>
    <w:rsid w:val="00727A03"/>
    <w:rsid w:val="00727A4D"/>
    <w:rsid w:val="00727B0A"/>
    <w:rsid w:val="0073056E"/>
    <w:rsid w:val="007313EF"/>
    <w:rsid w:val="0073240E"/>
    <w:rsid w:val="00732AE2"/>
    <w:rsid w:val="00733100"/>
    <w:rsid w:val="00733132"/>
    <w:rsid w:val="00733EB8"/>
    <w:rsid w:val="00734B0B"/>
    <w:rsid w:val="00734D73"/>
    <w:rsid w:val="0073515D"/>
    <w:rsid w:val="00735E59"/>
    <w:rsid w:val="00736F7F"/>
    <w:rsid w:val="00737136"/>
    <w:rsid w:val="00737302"/>
    <w:rsid w:val="00737436"/>
    <w:rsid w:val="007413C0"/>
    <w:rsid w:val="00742167"/>
    <w:rsid w:val="00742FBF"/>
    <w:rsid w:val="00743278"/>
    <w:rsid w:val="007445B8"/>
    <w:rsid w:val="00744D92"/>
    <w:rsid w:val="007452D8"/>
    <w:rsid w:val="00745E84"/>
    <w:rsid w:val="00745F9C"/>
    <w:rsid w:val="00746D29"/>
    <w:rsid w:val="0074752F"/>
    <w:rsid w:val="007475B1"/>
    <w:rsid w:val="00747897"/>
    <w:rsid w:val="0074789B"/>
    <w:rsid w:val="00747C1F"/>
    <w:rsid w:val="00747DE1"/>
    <w:rsid w:val="00751C3F"/>
    <w:rsid w:val="0075276F"/>
    <w:rsid w:val="007527D8"/>
    <w:rsid w:val="00753052"/>
    <w:rsid w:val="007546B4"/>
    <w:rsid w:val="00754F57"/>
    <w:rsid w:val="0075537A"/>
    <w:rsid w:val="0075576F"/>
    <w:rsid w:val="007563F2"/>
    <w:rsid w:val="00760706"/>
    <w:rsid w:val="0076082C"/>
    <w:rsid w:val="00760D5F"/>
    <w:rsid w:val="00760DF2"/>
    <w:rsid w:val="00761F34"/>
    <w:rsid w:val="0076222F"/>
    <w:rsid w:val="00762445"/>
    <w:rsid w:val="0076284D"/>
    <w:rsid w:val="007629A5"/>
    <w:rsid w:val="00763BE0"/>
    <w:rsid w:val="00764640"/>
    <w:rsid w:val="00764FB6"/>
    <w:rsid w:val="0076536D"/>
    <w:rsid w:val="00765EC4"/>
    <w:rsid w:val="00767556"/>
    <w:rsid w:val="007701B8"/>
    <w:rsid w:val="0077039E"/>
    <w:rsid w:val="007704AE"/>
    <w:rsid w:val="007705A0"/>
    <w:rsid w:val="007710A7"/>
    <w:rsid w:val="007714B2"/>
    <w:rsid w:val="007718B1"/>
    <w:rsid w:val="007734B5"/>
    <w:rsid w:val="00773862"/>
    <w:rsid w:val="00773B5F"/>
    <w:rsid w:val="00774693"/>
    <w:rsid w:val="0077537E"/>
    <w:rsid w:val="00775789"/>
    <w:rsid w:val="0077627D"/>
    <w:rsid w:val="00777075"/>
    <w:rsid w:val="00777AC9"/>
    <w:rsid w:val="007804A5"/>
    <w:rsid w:val="007804A7"/>
    <w:rsid w:val="00780581"/>
    <w:rsid w:val="00781716"/>
    <w:rsid w:val="00781F45"/>
    <w:rsid w:val="0078249A"/>
    <w:rsid w:val="00783878"/>
    <w:rsid w:val="00783FF5"/>
    <w:rsid w:val="00784188"/>
    <w:rsid w:val="0078419A"/>
    <w:rsid w:val="00784908"/>
    <w:rsid w:val="00785E09"/>
    <w:rsid w:val="00786B0B"/>
    <w:rsid w:val="00786B6D"/>
    <w:rsid w:val="00791648"/>
    <w:rsid w:val="007918D7"/>
    <w:rsid w:val="00792440"/>
    <w:rsid w:val="007926B8"/>
    <w:rsid w:val="007934A7"/>
    <w:rsid w:val="00793A31"/>
    <w:rsid w:val="00793BC9"/>
    <w:rsid w:val="00794BE8"/>
    <w:rsid w:val="007957A1"/>
    <w:rsid w:val="00795D8E"/>
    <w:rsid w:val="00797B63"/>
    <w:rsid w:val="00797EA4"/>
    <w:rsid w:val="007A2010"/>
    <w:rsid w:val="007A3213"/>
    <w:rsid w:val="007A3743"/>
    <w:rsid w:val="007A3A9B"/>
    <w:rsid w:val="007A419C"/>
    <w:rsid w:val="007A421F"/>
    <w:rsid w:val="007A4432"/>
    <w:rsid w:val="007A4E3D"/>
    <w:rsid w:val="007A5601"/>
    <w:rsid w:val="007A5BC9"/>
    <w:rsid w:val="007A5CCA"/>
    <w:rsid w:val="007B0138"/>
    <w:rsid w:val="007B01BD"/>
    <w:rsid w:val="007B01CF"/>
    <w:rsid w:val="007B106A"/>
    <w:rsid w:val="007B2225"/>
    <w:rsid w:val="007B255F"/>
    <w:rsid w:val="007B3B97"/>
    <w:rsid w:val="007B42BB"/>
    <w:rsid w:val="007B5651"/>
    <w:rsid w:val="007B59E2"/>
    <w:rsid w:val="007B6BDC"/>
    <w:rsid w:val="007B71CA"/>
    <w:rsid w:val="007C046E"/>
    <w:rsid w:val="007C056D"/>
    <w:rsid w:val="007C0687"/>
    <w:rsid w:val="007C17C7"/>
    <w:rsid w:val="007C1A03"/>
    <w:rsid w:val="007C28CF"/>
    <w:rsid w:val="007C2908"/>
    <w:rsid w:val="007C3035"/>
    <w:rsid w:val="007C3944"/>
    <w:rsid w:val="007C3D0D"/>
    <w:rsid w:val="007C4788"/>
    <w:rsid w:val="007C48F2"/>
    <w:rsid w:val="007C4EF7"/>
    <w:rsid w:val="007C60FC"/>
    <w:rsid w:val="007C6578"/>
    <w:rsid w:val="007C6EF5"/>
    <w:rsid w:val="007C755F"/>
    <w:rsid w:val="007D0E86"/>
    <w:rsid w:val="007D12AD"/>
    <w:rsid w:val="007D1E3D"/>
    <w:rsid w:val="007D1E84"/>
    <w:rsid w:val="007D2B07"/>
    <w:rsid w:val="007D3BC8"/>
    <w:rsid w:val="007D3ED0"/>
    <w:rsid w:val="007D7289"/>
    <w:rsid w:val="007D79B8"/>
    <w:rsid w:val="007E07FD"/>
    <w:rsid w:val="007E12B1"/>
    <w:rsid w:val="007E21B8"/>
    <w:rsid w:val="007E2954"/>
    <w:rsid w:val="007E2F98"/>
    <w:rsid w:val="007E486B"/>
    <w:rsid w:val="007E496D"/>
    <w:rsid w:val="007E4D3E"/>
    <w:rsid w:val="007E5043"/>
    <w:rsid w:val="007E5F24"/>
    <w:rsid w:val="007E7638"/>
    <w:rsid w:val="007F009C"/>
    <w:rsid w:val="007F228D"/>
    <w:rsid w:val="007F2820"/>
    <w:rsid w:val="007F33A1"/>
    <w:rsid w:val="007F418B"/>
    <w:rsid w:val="007F49C3"/>
    <w:rsid w:val="007F4B4B"/>
    <w:rsid w:val="007F6249"/>
    <w:rsid w:val="007F6620"/>
    <w:rsid w:val="007F6B50"/>
    <w:rsid w:val="007F7EC9"/>
    <w:rsid w:val="00801576"/>
    <w:rsid w:val="00802060"/>
    <w:rsid w:val="00802C83"/>
    <w:rsid w:val="00802E11"/>
    <w:rsid w:val="00803D50"/>
    <w:rsid w:val="00804477"/>
    <w:rsid w:val="00805AB1"/>
    <w:rsid w:val="00806000"/>
    <w:rsid w:val="0080665C"/>
    <w:rsid w:val="0080706B"/>
    <w:rsid w:val="00807A07"/>
    <w:rsid w:val="00807C59"/>
    <w:rsid w:val="00807E54"/>
    <w:rsid w:val="008106AE"/>
    <w:rsid w:val="00810A56"/>
    <w:rsid w:val="00810DF9"/>
    <w:rsid w:val="00812120"/>
    <w:rsid w:val="00813D4C"/>
    <w:rsid w:val="008148D7"/>
    <w:rsid w:val="00815B02"/>
    <w:rsid w:val="00815E2D"/>
    <w:rsid w:val="00815F34"/>
    <w:rsid w:val="00816013"/>
    <w:rsid w:val="00816248"/>
    <w:rsid w:val="00816DFB"/>
    <w:rsid w:val="008171E3"/>
    <w:rsid w:val="00817A62"/>
    <w:rsid w:val="00817FBF"/>
    <w:rsid w:val="00820CC4"/>
    <w:rsid w:val="00821AFC"/>
    <w:rsid w:val="00822663"/>
    <w:rsid w:val="00824363"/>
    <w:rsid w:val="008247F7"/>
    <w:rsid w:val="00825002"/>
    <w:rsid w:val="00826658"/>
    <w:rsid w:val="00827534"/>
    <w:rsid w:val="008300FC"/>
    <w:rsid w:val="00830499"/>
    <w:rsid w:val="00830DF6"/>
    <w:rsid w:val="0083107D"/>
    <w:rsid w:val="00831C06"/>
    <w:rsid w:val="00832B4D"/>
    <w:rsid w:val="00832FD7"/>
    <w:rsid w:val="0083580C"/>
    <w:rsid w:val="0083745E"/>
    <w:rsid w:val="00841105"/>
    <w:rsid w:val="008415AC"/>
    <w:rsid w:val="008417E8"/>
    <w:rsid w:val="00842F77"/>
    <w:rsid w:val="0084395F"/>
    <w:rsid w:val="00843A95"/>
    <w:rsid w:val="008447A7"/>
    <w:rsid w:val="008449D4"/>
    <w:rsid w:val="00844CF7"/>
    <w:rsid w:val="00845992"/>
    <w:rsid w:val="008459E0"/>
    <w:rsid w:val="00847221"/>
    <w:rsid w:val="008507F9"/>
    <w:rsid w:val="00850C15"/>
    <w:rsid w:val="00852BB3"/>
    <w:rsid w:val="00853880"/>
    <w:rsid w:val="00853909"/>
    <w:rsid w:val="0085398D"/>
    <w:rsid w:val="008542DB"/>
    <w:rsid w:val="00854613"/>
    <w:rsid w:val="0085578C"/>
    <w:rsid w:val="00855FEE"/>
    <w:rsid w:val="00856E93"/>
    <w:rsid w:val="0085748A"/>
    <w:rsid w:val="00857D48"/>
    <w:rsid w:val="00857F0C"/>
    <w:rsid w:val="00857FFC"/>
    <w:rsid w:val="008601DB"/>
    <w:rsid w:val="00860CB0"/>
    <w:rsid w:val="00861727"/>
    <w:rsid w:val="00863FB0"/>
    <w:rsid w:val="008647F7"/>
    <w:rsid w:val="00864BF0"/>
    <w:rsid w:val="008670DA"/>
    <w:rsid w:val="00867273"/>
    <w:rsid w:val="008676EC"/>
    <w:rsid w:val="00867B92"/>
    <w:rsid w:val="00872661"/>
    <w:rsid w:val="00872F7E"/>
    <w:rsid w:val="00872F9E"/>
    <w:rsid w:val="008734C1"/>
    <w:rsid w:val="00873758"/>
    <w:rsid w:val="00873E33"/>
    <w:rsid w:val="0087442D"/>
    <w:rsid w:val="00875693"/>
    <w:rsid w:val="00876058"/>
    <w:rsid w:val="00876BD9"/>
    <w:rsid w:val="00876DAC"/>
    <w:rsid w:val="00876DEA"/>
    <w:rsid w:val="00876F7A"/>
    <w:rsid w:val="0087755F"/>
    <w:rsid w:val="008806DF"/>
    <w:rsid w:val="00880EF5"/>
    <w:rsid w:val="00881405"/>
    <w:rsid w:val="008821DD"/>
    <w:rsid w:val="00883FE0"/>
    <w:rsid w:val="00884FEF"/>
    <w:rsid w:val="00885356"/>
    <w:rsid w:val="00886783"/>
    <w:rsid w:val="008871F7"/>
    <w:rsid w:val="00887C22"/>
    <w:rsid w:val="00887DAB"/>
    <w:rsid w:val="00891311"/>
    <w:rsid w:val="008921AD"/>
    <w:rsid w:val="008926E9"/>
    <w:rsid w:val="00892D67"/>
    <w:rsid w:val="00893FB9"/>
    <w:rsid w:val="008957D1"/>
    <w:rsid w:val="0089758C"/>
    <w:rsid w:val="00897724"/>
    <w:rsid w:val="008A04F0"/>
    <w:rsid w:val="008A0CCF"/>
    <w:rsid w:val="008A11D7"/>
    <w:rsid w:val="008A18E6"/>
    <w:rsid w:val="008A2177"/>
    <w:rsid w:val="008A38C2"/>
    <w:rsid w:val="008A4DF2"/>
    <w:rsid w:val="008A55F9"/>
    <w:rsid w:val="008A6246"/>
    <w:rsid w:val="008A6D44"/>
    <w:rsid w:val="008A7096"/>
    <w:rsid w:val="008B04A3"/>
    <w:rsid w:val="008B11AA"/>
    <w:rsid w:val="008B11B1"/>
    <w:rsid w:val="008B41D3"/>
    <w:rsid w:val="008B4434"/>
    <w:rsid w:val="008B46EC"/>
    <w:rsid w:val="008B5D03"/>
    <w:rsid w:val="008B62BA"/>
    <w:rsid w:val="008B689B"/>
    <w:rsid w:val="008B6B79"/>
    <w:rsid w:val="008B77A3"/>
    <w:rsid w:val="008C2C9F"/>
    <w:rsid w:val="008C2FE2"/>
    <w:rsid w:val="008C3476"/>
    <w:rsid w:val="008C4920"/>
    <w:rsid w:val="008C4CFF"/>
    <w:rsid w:val="008C519E"/>
    <w:rsid w:val="008C5F38"/>
    <w:rsid w:val="008C6558"/>
    <w:rsid w:val="008C6740"/>
    <w:rsid w:val="008C6785"/>
    <w:rsid w:val="008C688D"/>
    <w:rsid w:val="008C68D6"/>
    <w:rsid w:val="008C73F6"/>
    <w:rsid w:val="008C7809"/>
    <w:rsid w:val="008C7939"/>
    <w:rsid w:val="008D28E0"/>
    <w:rsid w:val="008D29C5"/>
    <w:rsid w:val="008D3D74"/>
    <w:rsid w:val="008D3E1E"/>
    <w:rsid w:val="008D402F"/>
    <w:rsid w:val="008D49EE"/>
    <w:rsid w:val="008D4BC4"/>
    <w:rsid w:val="008D4FF4"/>
    <w:rsid w:val="008D5501"/>
    <w:rsid w:val="008D6481"/>
    <w:rsid w:val="008D6539"/>
    <w:rsid w:val="008D6566"/>
    <w:rsid w:val="008D7150"/>
    <w:rsid w:val="008D773C"/>
    <w:rsid w:val="008D7DAA"/>
    <w:rsid w:val="008E06B2"/>
    <w:rsid w:val="008E1280"/>
    <w:rsid w:val="008E240E"/>
    <w:rsid w:val="008E291B"/>
    <w:rsid w:val="008E2C4A"/>
    <w:rsid w:val="008E2CF9"/>
    <w:rsid w:val="008E3529"/>
    <w:rsid w:val="008E3E04"/>
    <w:rsid w:val="008E54B9"/>
    <w:rsid w:val="008E55CF"/>
    <w:rsid w:val="008E75A4"/>
    <w:rsid w:val="008E7F92"/>
    <w:rsid w:val="008F00EE"/>
    <w:rsid w:val="008F02EF"/>
    <w:rsid w:val="008F0362"/>
    <w:rsid w:val="008F1287"/>
    <w:rsid w:val="008F1752"/>
    <w:rsid w:val="008F1A1D"/>
    <w:rsid w:val="008F2008"/>
    <w:rsid w:val="008F2953"/>
    <w:rsid w:val="008F3516"/>
    <w:rsid w:val="008F3A1A"/>
    <w:rsid w:val="008F5508"/>
    <w:rsid w:val="008F619D"/>
    <w:rsid w:val="009001E7"/>
    <w:rsid w:val="009002EA"/>
    <w:rsid w:val="00900810"/>
    <w:rsid w:val="00900B88"/>
    <w:rsid w:val="0090108A"/>
    <w:rsid w:val="00901146"/>
    <w:rsid w:val="00901E3D"/>
    <w:rsid w:val="0090209D"/>
    <w:rsid w:val="009032C7"/>
    <w:rsid w:val="00903A50"/>
    <w:rsid w:val="00903F40"/>
    <w:rsid w:val="009048CF"/>
    <w:rsid w:val="00904D4A"/>
    <w:rsid w:val="00904F90"/>
    <w:rsid w:val="00905928"/>
    <w:rsid w:val="00905BA8"/>
    <w:rsid w:val="00905EF0"/>
    <w:rsid w:val="00906DC6"/>
    <w:rsid w:val="00907478"/>
    <w:rsid w:val="00910113"/>
    <w:rsid w:val="00910A23"/>
    <w:rsid w:val="00912073"/>
    <w:rsid w:val="009138B4"/>
    <w:rsid w:val="0091688C"/>
    <w:rsid w:val="009174F2"/>
    <w:rsid w:val="00917869"/>
    <w:rsid w:val="00917D9B"/>
    <w:rsid w:val="00920958"/>
    <w:rsid w:val="00922747"/>
    <w:rsid w:val="0092301C"/>
    <w:rsid w:val="009239BD"/>
    <w:rsid w:val="00923A93"/>
    <w:rsid w:val="00925221"/>
    <w:rsid w:val="0092723F"/>
    <w:rsid w:val="0092743E"/>
    <w:rsid w:val="00927B29"/>
    <w:rsid w:val="00930018"/>
    <w:rsid w:val="00930170"/>
    <w:rsid w:val="00930C42"/>
    <w:rsid w:val="00930F68"/>
    <w:rsid w:val="00931559"/>
    <w:rsid w:val="00932187"/>
    <w:rsid w:val="00932B89"/>
    <w:rsid w:val="00932E16"/>
    <w:rsid w:val="009348EE"/>
    <w:rsid w:val="00934C18"/>
    <w:rsid w:val="00935F10"/>
    <w:rsid w:val="009367EE"/>
    <w:rsid w:val="00936D74"/>
    <w:rsid w:val="00937055"/>
    <w:rsid w:val="009376E6"/>
    <w:rsid w:val="00940714"/>
    <w:rsid w:val="00940BA2"/>
    <w:rsid w:val="00940F54"/>
    <w:rsid w:val="00941D6B"/>
    <w:rsid w:val="00942CA1"/>
    <w:rsid w:val="009431E4"/>
    <w:rsid w:val="0094414D"/>
    <w:rsid w:val="009466E4"/>
    <w:rsid w:val="00947066"/>
    <w:rsid w:val="00947BA9"/>
    <w:rsid w:val="009504E7"/>
    <w:rsid w:val="00950521"/>
    <w:rsid w:val="00951165"/>
    <w:rsid w:val="00952506"/>
    <w:rsid w:val="00952BBA"/>
    <w:rsid w:val="00953055"/>
    <w:rsid w:val="00954866"/>
    <w:rsid w:val="00954E21"/>
    <w:rsid w:val="00956DCB"/>
    <w:rsid w:val="00956FD9"/>
    <w:rsid w:val="0095706A"/>
    <w:rsid w:val="00957343"/>
    <w:rsid w:val="00957718"/>
    <w:rsid w:val="00957E43"/>
    <w:rsid w:val="00957E97"/>
    <w:rsid w:val="0096000F"/>
    <w:rsid w:val="009602F4"/>
    <w:rsid w:val="00960ED7"/>
    <w:rsid w:val="00961970"/>
    <w:rsid w:val="00961E59"/>
    <w:rsid w:val="00961F75"/>
    <w:rsid w:val="0096250C"/>
    <w:rsid w:val="0096332A"/>
    <w:rsid w:val="00963550"/>
    <w:rsid w:val="00964B20"/>
    <w:rsid w:val="00964BDA"/>
    <w:rsid w:val="00967FFB"/>
    <w:rsid w:val="009701D0"/>
    <w:rsid w:val="00970377"/>
    <w:rsid w:val="00970FE2"/>
    <w:rsid w:val="009711F7"/>
    <w:rsid w:val="0097186F"/>
    <w:rsid w:val="00971933"/>
    <w:rsid w:val="00971D79"/>
    <w:rsid w:val="0097212C"/>
    <w:rsid w:val="00972997"/>
    <w:rsid w:val="009750CB"/>
    <w:rsid w:val="00975B70"/>
    <w:rsid w:val="009770D1"/>
    <w:rsid w:val="00980CC0"/>
    <w:rsid w:val="00981133"/>
    <w:rsid w:val="00981A01"/>
    <w:rsid w:val="00981E7F"/>
    <w:rsid w:val="009833DE"/>
    <w:rsid w:val="009844F9"/>
    <w:rsid w:val="0098477A"/>
    <w:rsid w:val="00984AD7"/>
    <w:rsid w:val="00984E80"/>
    <w:rsid w:val="00985207"/>
    <w:rsid w:val="00985D8B"/>
    <w:rsid w:val="00985F69"/>
    <w:rsid w:val="009861E7"/>
    <w:rsid w:val="00987425"/>
    <w:rsid w:val="00987C66"/>
    <w:rsid w:val="00990784"/>
    <w:rsid w:val="00990B16"/>
    <w:rsid w:val="0099120E"/>
    <w:rsid w:val="0099273B"/>
    <w:rsid w:val="00992C39"/>
    <w:rsid w:val="009934BD"/>
    <w:rsid w:val="00994099"/>
    <w:rsid w:val="00994164"/>
    <w:rsid w:val="0099437D"/>
    <w:rsid w:val="00994BA6"/>
    <w:rsid w:val="00994D32"/>
    <w:rsid w:val="00996CB1"/>
    <w:rsid w:val="009A0339"/>
    <w:rsid w:val="009A04B1"/>
    <w:rsid w:val="009A163D"/>
    <w:rsid w:val="009A1D2C"/>
    <w:rsid w:val="009A2620"/>
    <w:rsid w:val="009A2B3B"/>
    <w:rsid w:val="009A3AD8"/>
    <w:rsid w:val="009A49F1"/>
    <w:rsid w:val="009A5A00"/>
    <w:rsid w:val="009A608A"/>
    <w:rsid w:val="009A6E85"/>
    <w:rsid w:val="009A747A"/>
    <w:rsid w:val="009B05C4"/>
    <w:rsid w:val="009B18F5"/>
    <w:rsid w:val="009B19EE"/>
    <w:rsid w:val="009B2596"/>
    <w:rsid w:val="009B2C15"/>
    <w:rsid w:val="009B2D1E"/>
    <w:rsid w:val="009B388B"/>
    <w:rsid w:val="009B3BA6"/>
    <w:rsid w:val="009B3CCF"/>
    <w:rsid w:val="009B4831"/>
    <w:rsid w:val="009B4A31"/>
    <w:rsid w:val="009B4D56"/>
    <w:rsid w:val="009B5754"/>
    <w:rsid w:val="009B6934"/>
    <w:rsid w:val="009B6B38"/>
    <w:rsid w:val="009B6E58"/>
    <w:rsid w:val="009B710C"/>
    <w:rsid w:val="009C0962"/>
    <w:rsid w:val="009C0EC3"/>
    <w:rsid w:val="009C26FD"/>
    <w:rsid w:val="009C2D81"/>
    <w:rsid w:val="009C2E98"/>
    <w:rsid w:val="009C4414"/>
    <w:rsid w:val="009C5391"/>
    <w:rsid w:val="009C5643"/>
    <w:rsid w:val="009C56FE"/>
    <w:rsid w:val="009C577B"/>
    <w:rsid w:val="009C6074"/>
    <w:rsid w:val="009D11A5"/>
    <w:rsid w:val="009D2679"/>
    <w:rsid w:val="009D2F22"/>
    <w:rsid w:val="009D30A5"/>
    <w:rsid w:val="009D3160"/>
    <w:rsid w:val="009D47B3"/>
    <w:rsid w:val="009D5D3C"/>
    <w:rsid w:val="009E117F"/>
    <w:rsid w:val="009E1C71"/>
    <w:rsid w:val="009E1F44"/>
    <w:rsid w:val="009E471B"/>
    <w:rsid w:val="009E4AD4"/>
    <w:rsid w:val="009E5288"/>
    <w:rsid w:val="009E5779"/>
    <w:rsid w:val="009E633D"/>
    <w:rsid w:val="009E6F9A"/>
    <w:rsid w:val="009E7361"/>
    <w:rsid w:val="009F017A"/>
    <w:rsid w:val="009F0EA3"/>
    <w:rsid w:val="009F1290"/>
    <w:rsid w:val="009F17CC"/>
    <w:rsid w:val="009F185F"/>
    <w:rsid w:val="009F1F43"/>
    <w:rsid w:val="009F2AF4"/>
    <w:rsid w:val="009F31EF"/>
    <w:rsid w:val="009F46B9"/>
    <w:rsid w:val="009F5B79"/>
    <w:rsid w:val="009F5F3C"/>
    <w:rsid w:val="009F75CA"/>
    <w:rsid w:val="009F788F"/>
    <w:rsid w:val="009F7F68"/>
    <w:rsid w:val="00A002D3"/>
    <w:rsid w:val="00A00B9A"/>
    <w:rsid w:val="00A00FC6"/>
    <w:rsid w:val="00A010F9"/>
    <w:rsid w:val="00A011C1"/>
    <w:rsid w:val="00A0180F"/>
    <w:rsid w:val="00A02B71"/>
    <w:rsid w:val="00A035F2"/>
    <w:rsid w:val="00A03CCB"/>
    <w:rsid w:val="00A0409A"/>
    <w:rsid w:val="00A0482F"/>
    <w:rsid w:val="00A07883"/>
    <w:rsid w:val="00A1121C"/>
    <w:rsid w:val="00A1190F"/>
    <w:rsid w:val="00A11DB9"/>
    <w:rsid w:val="00A11EB1"/>
    <w:rsid w:val="00A12E9D"/>
    <w:rsid w:val="00A13316"/>
    <w:rsid w:val="00A13CD2"/>
    <w:rsid w:val="00A14517"/>
    <w:rsid w:val="00A146A0"/>
    <w:rsid w:val="00A147CF"/>
    <w:rsid w:val="00A15DDE"/>
    <w:rsid w:val="00A1654F"/>
    <w:rsid w:val="00A177FE"/>
    <w:rsid w:val="00A17976"/>
    <w:rsid w:val="00A20D3B"/>
    <w:rsid w:val="00A210B5"/>
    <w:rsid w:val="00A21229"/>
    <w:rsid w:val="00A2124E"/>
    <w:rsid w:val="00A21AB2"/>
    <w:rsid w:val="00A2219E"/>
    <w:rsid w:val="00A23E72"/>
    <w:rsid w:val="00A23FD0"/>
    <w:rsid w:val="00A27007"/>
    <w:rsid w:val="00A27277"/>
    <w:rsid w:val="00A2771A"/>
    <w:rsid w:val="00A27B17"/>
    <w:rsid w:val="00A30ABD"/>
    <w:rsid w:val="00A30EB7"/>
    <w:rsid w:val="00A30F4E"/>
    <w:rsid w:val="00A3141F"/>
    <w:rsid w:val="00A31833"/>
    <w:rsid w:val="00A3186D"/>
    <w:rsid w:val="00A31F99"/>
    <w:rsid w:val="00A3240D"/>
    <w:rsid w:val="00A328D5"/>
    <w:rsid w:val="00A331F5"/>
    <w:rsid w:val="00A3328E"/>
    <w:rsid w:val="00A3494A"/>
    <w:rsid w:val="00A3533C"/>
    <w:rsid w:val="00A35BA4"/>
    <w:rsid w:val="00A361BF"/>
    <w:rsid w:val="00A361D6"/>
    <w:rsid w:val="00A36799"/>
    <w:rsid w:val="00A377FE"/>
    <w:rsid w:val="00A37DA4"/>
    <w:rsid w:val="00A37DE6"/>
    <w:rsid w:val="00A430AA"/>
    <w:rsid w:val="00A437B0"/>
    <w:rsid w:val="00A449D4"/>
    <w:rsid w:val="00A451F6"/>
    <w:rsid w:val="00A45B8E"/>
    <w:rsid w:val="00A45FE9"/>
    <w:rsid w:val="00A466D2"/>
    <w:rsid w:val="00A47203"/>
    <w:rsid w:val="00A47367"/>
    <w:rsid w:val="00A47620"/>
    <w:rsid w:val="00A5034A"/>
    <w:rsid w:val="00A50894"/>
    <w:rsid w:val="00A51033"/>
    <w:rsid w:val="00A52A0C"/>
    <w:rsid w:val="00A539DC"/>
    <w:rsid w:val="00A5522C"/>
    <w:rsid w:val="00A553BF"/>
    <w:rsid w:val="00A55EA9"/>
    <w:rsid w:val="00A56176"/>
    <w:rsid w:val="00A56C80"/>
    <w:rsid w:val="00A60349"/>
    <w:rsid w:val="00A60750"/>
    <w:rsid w:val="00A60E12"/>
    <w:rsid w:val="00A612A2"/>
    <w:rsid w:val="00A615F2"/>
    <w:rsid w:val="00A61F25"/>
    <w:rsid w:val="00A62F44"/>
    <w:rsid w:val="00A63237"/>
    <w:rsid w:val="00A63582"/>
    <w:rsid w:val="00A638A1"/>
    <w:rsid w:val="00A63B2E"/>
    <w:rsid w:val="00A64079"/>
    <w:rsid w:val="00A648D3"/>
    <w:rsid w:val="00A64912"/>
    <w:rsid w:val="00A6512B"/>
    <w:rsid w:val="00A65D4B"/>
    <w:rsid w:val="00A6603B"/>
    <w:rsid w:val="00A66C6F"/>
    <w:rsid w:val="00A67287"/>
    <w:rsid w:val="00A67F3B"/>
    <w:rsid w:val="00A70963"/>
    <w:rsid w:val="00A7113B"/>
    <w:rsid w:val="00A71226"/>
    <w:rsid w:val="00A71DA0"/>
    <w:rsid w:val="00A71EC6"/>
    <w:rsid w:val="00A7201B"/>
    <w:rsid w:val="00A72322"/>
    <w:rsid w:val="00A72646"/>
    <w:rsid w:val="00A72974"/>
    <w:rsid w:val="00A72B42"/>
    <w:rsid w:val="00A72CAA"/>
    <w:rsid w:val="00A72F6A"/>
    <w:rsid w:val="00A73248"/>
    <w:rsid w:val="00A73712"/>
    <w:rsid w:val="00A7392D"/>
    <w:rsid w:val="00A73B5C"/>
    <w:rsid w:val="00A73D4D"/>
    <w:rsid w:val="00A73E2E"/>
    <w:rsid w:val="00A7443F"/>
    <w:rsid w:val="00A747EF"/>
    <w:rsid w:val="00A755B5"/>
    <w:rsid w:val="00A75D47"/>
    <w:rsid w:val="00A75ED2"/>
    <w:rsid w:val="00A76E29"/>
    <w:rsid w:val="00A80B1E"/>
    <w:rsid w:val="00A835A5"/>
    <w:rsid w:val="00A83808"/>
    <w:rsid w:val="00A838CC"/>
    <w:rsid w:val="00A8459A"/>
    <w:rsid w:val="00A84702"/>
    <w:rsid w:val="00A849A6"/>
    <w:rsid w:val="00A85891"/>
    <w:rsid w:val="00A85B10"/>
    <w:rsid w:val="00A85C15"/>
    <w:rsid w:val="00A8633C"/>
    <w:rsid w:val="00A87135"/>
    <w:rsid w:val="00A87243"/>
    <w:rsid w:val="00A8753D"/>
    <w:rsid w:val="00A87DC7"/>
    <w:rsid w:val="00A910C3"/>
    <w:rsid w:val="00A914F4"/>
    <w:rsid w:val="00A92756"/>
    <w:rsid w:val="00A92D76"/>
    <w:rsid w:val="00A946F9"/>
    <w:rsid w:val="00A94B3D"/>
    <w:rsid w:val="00A95142"/>
    <w:rsid w:val="00A9543A"/>
    <w:rsid w:val="00A9664D"/>
    <w:rsid w:val="00A97DCB"/>
    <w:rsid w:val="00A97E5B"/>
    <w:rsid w:val="00AA0127"/>
    <w:rsid w:val="00AA0380"/>
    <w:rsid w:val="00AA1811"/>
    <w:rsid w:val="00AA20FB"/>
    <w:rsid w:val="00AA2F7B"/>
    <w:rsid w:val="00AA3526"/>
    <w:rsid w:val="00AA3771"/>
    <w:rsid w:val="00AA4087"/>
    <w:rsid w:val="00AA409E"/>
    <w:rsid w:val="00AA444E"/>
    <w:rsid w:val="00AA533A"/>
    <w:rsid w:val="00AA7500"/>
    <w:rsid w:val="00AB011D"/>
    <w:rsid w:val="00AB03E9"/>
    <w:rsid w:val="00AB0A5E"/>
    <w:rsid w:val="00AB1C17"/>
    <w:rsid w:val="00AB1C7F"/>
    <w:rsid w:val="00AB2034"/>
    <w:rsid w:val="00AB214D"/>
    <w:rsid w:val="00AB38D5"/>
    <w:rsid w:val="00AB625F"/>
    <w:rsid w:val="00AB6456"/>
    <w:rsid w:val="00AB6BC9"/>
    <w:rsid w:val="00AC157E"/>
    <w:rsid w:val="00AC1A0C"/>
    <w:rsid w:val="00AC205E"/>
    <w:rsid w:val="00AC245B"/>
    <w:rsid w:val="00AC2DC4"/>
    <w:rsid w:val="00AC2DFD"/>
    <w:rsid w:val="00AC3E7A"/>
    <w:rsid w:val="00AC46DB"/>
    <w:rsid w:val="00AC59BB"/>
    <w:rsid w:val="00AC7799"/>
    <w:rsid w:val="00AD01E9"/>
    <w:rsid w:val="00AD2AE9"/>
    <w:rsid w:val="00AD312E"/>
    <w:rsid w:val="00AD6123"/>
    <w:rsid w:val="00AD6FD1"/>
    <w:rsid w:val="00AD76F8"/>
    <w:rsid w:val="00AD7CF2"/>
    <w:rsid w:val="00AD7F90"/>
    <w:rsid w:val="00AE0C0E"/>
    <w:rsid w:val="00AE1BD2"/>
    <w:rsid w:val="00AE2627"/>
    <w:rsid w:val="00AE3AD4"/>
    <w:rsid w:val="00AE4225"/>
    <w:rsid w:val="00AE44B6"/>
    <w:rsid w:val="00AE4876"/>
    <w:rsid w:val="00AE6183"/>
    <w:rsid w:val="00AE64FE"/>
    <w:rsid w:val="00AE6A33"/>
    <w:rsid w:val="00AE73AF"/>
    <w:rsid w:val="00AE7506"/>
    <w:rsid w:val="00AF35D1"/>
    <w:rsid w:val="00AF3826"/>
    <w:rsid w:val="00AF3BE0"/>
    <w:rsid w:val="00AF3FCA"/>
    <w:rsid w:val="00AF4106"/>
    <w:rsid w:val="00AF518F"/>
    <w:rsid w:val="00AF51CC"/>
    <w:rsid w:val="00AF5226"/>
    <w:rsid w:val="00AF52DF"/>
    <w:rsid w:val="00AF59DC"/>
    <w:rsid w:val="00AF5A70"/>
    <w:rsid w:val="00AF5ABC"/>
    <w:rsid w:val="00AF6B53"/>
    <w:rsid w:val="00AF7354"/>
    <w:rsid w:val="00AF7738"/>
    <w:rsid w:val="00AF7798"/>
    <w:rsid w:val="00AF78F1"/>
    <w:rsid w:val="00AF7D47"/>
    <w:rsid w:val="00B00711"/>
    <w:rsid w:val="00B0175F"/>
    <w:rsid w:val="00B01FB2"/>
    <w:rsid w:val="00B028BD"/>
    <w:rsid w:val="00B02F73"/>
    <w:rsid w:val="00B03D59"/>
    <w:rsid w:val="00B0528F"/>
    <w:rsid w:val="00B057DF"/>
    <w:rsid w:val="00B0713A"/>
    <w:rsid w:val="00B105EC"/>
    <w:rsid w:val="00B11806"/>
    <w:rsid w:val="00B11F89"/>
    <w:rsid w:val="00B1335A"/>
    <w:rsid w:val="00B13F41"/>
    <w:rsid w:val="00B148F5"/>
    <w:rsid w:val="00B14BB6"/>
    <w:rsid w:val="00B14F8C"/>
    <w:rsid w:val="00B1563D"/>
    <w:rsid w:val="00B1619B"/>
    <w:rsid w:val="00B170F5"/>
    <w:rsid w:val="00B1761C"/>
    <w:rsid w:val="00B22C7E"/>
    <w:rsid w:val="00B237B4"/>
    <w:rsid w:val="00B2538F"/>
    <w:rsid w:val="00B25CA5"/>
    <w:rsid w:val="00B265B4"/>
    <w:rsid w:val="00B26893"/>
    <w:rsid w:val="00B279F0"/>
    <w:rsid w:val="00B27C1A"/>
    <w:rsid w:val="00B3100D"/>
    <w:rsid w:val="00B311B1"/>
    <w:rsid w:val="00B317F2"/>
    <w:rsid w:val="00B319E5"/>
    <w:rsid w:val="00B31E90"/>
    <w:rsid w:val="00B32B75"/>
    <w:rsid w:val="00B32EC3"/>
    <w:rsid w:val="00B32ED6"/>
    <w:rsid w:val="00B336F9"/>
    <w:rsid w:val="00B33C5B"/>
    <w:rsid w:val="00B34153"/>
    <w:rsid w:val="00B35333"/>
    <w:rsid w:val="00B35505"/>
    <w:rsid w:val="00B369DB"/>
    <w:rsid w:val="00B36CDD"/>
    <w:rsid w:val="00B370CD"/>
    <w:rsid w:val="00B377B1"/>
    <w:rsid w:val="00B37A6C"/>
    <w:rsid w:val="00B402BC"/>
    <w:rsid w:val="00B42507"/>
    <w:rsid w:val="00B429DE"/>
    <w:rsid w:val="00B43284"/>
    <w:rsid w:val="00B434CD"/>
    <w:rsid w:val="00B4382B"/>
    <w:rsid w:val="00B43B3F"/>
    <w:rsid w:val="00B4549C"/>
    <w:rsid w:val="00B45749"/>
    <w:rsid w:val="00B45764"/>
    <w:rsid w:val="00B45E6C"/>
    <w:rsid w:val="00B46502"/>
    <w:rsid w:val="00B5202B"/>
    <w:rsid w:val="00B520EE"/>
    <w:rsid w:val="00B526CD"/>
    <w:rsid w:val="00B526E0"/>
    <w:rsid w:val="00B5276A"/>
    <w:rsid w:val="00B52FBF"/>
    <w:rsid w:val="00B5618D"/>
    <w:rsid w:val="00B569FB"/>
    <w:rsid w:val="00B575F5"/>
    <w:rsid w:val="00B57AD3"/>
    <w:rsid w:val="00B601BC"/>
    <w:rsid w:val="00B6131C"/>
    <w:rsid w:val="00B6454E"/>
    <w:rsid w:val="00B6496E"/>
    <w:rsid w:val="00B65514"/>
    <w:rsid w:val="00B65561"/>
    <w:rsid w:val="00B66042"/>
    <w:rsid w:val="00B67A57"/>
    <w:rsid w:val="00B67BFE"/>
    <w:rsid w:val="00B67D7D"/>
    <w:rsid w:val="00B70955"/>
    <w:rsid w:val="00B73AF9"/>
    <w:rsid w:val="00B73C09"/>
    <w:rsid w:val="00B76488"/>
    <w:rsid w:val="00B7675A"/>
    <w:rsid w:val="00B76EC5"/>
    <w:rsid w:val="00B82ECD"/>
    <w:rsid w:val="00B833D7"/>
    <w:rsid w:val="00B83A75"/>
    <w:rsid w:val="00B848A4"/>
    <w:rsid w:val="00B855A9"/>
    <w:rsid w:val="00B8734E"/>
    <w:rsid w:val="00B876A5"/>
    <w:rsid w:val="00B87771"/>
    <w:rsid w:val="00B87EE0"/>
    <w:rsid w:val="00B905E5"/>
    <w:rsid w:val="00B91DFA"/>
    <w:rsid w:val="00B92C6D"/>
    <w:rsid w:val="00B934F2"/>
    <w:rsid w:val="00B93D99"/>
    <w:rsid w:val="00B941AA"/>
    <w:rsid w:val="00B95726"/>
    <w:rsid w:val="00B95A4B"/>
    <w:rsid w:val="00B96B55"/>
    <w:rsid w:val="00B97417"/>
    <w:rsid w:val="00B97FE6"/>
    <w:rsid w:val="00BA1BF8"/>
    <w:rsid w:val="00BA2A88"/>
    <w:rsid w:val="00BA32D8"/>
    <w:rsid w:val="00BA3412"/>
    <w:rsid w:val="00BA360C"/>
    <w:rsid w:val="00BA3845"/>
    <w:rsid w:val="00BA3AD7"/>
    <w:rsid w:val="00BA3B7E"/>
    <w:rsid w:val="00BA5E10"/>
    <w:rsid w:val="00BA6C29"/>
    <w:rsid w:val="00BA7B0D"/>
    <w:rsid w:val="00BA7CAF"/>
    <w:rsid w:val="00BB072A"/>
    <w:rsid w:val="00BB0AC0"/>
    <w:rsid w:val="00BB1190"/>
    <w:rsid w:val="00BB2EF8"/>
    <w:rsid w:val="00BB30F9"/>
    <w:rsid w:val="00BB3240"/>
    <w:rsid w:val="00BB37C1"/>
    <w:rsid w:val="00BB4709"/>
    <w:rsid w:val="00BB5295"/>
    <w:rsid w:val="00BB63A2"/>
    <w:rsid w:val="00BB6D77"/>
    <w:rsid w:val="00BB79B9"/>
    <w:rsid w:val="00BB7A0D"/>
    <w:rsid w:val="00BC131F"/>
    <w:rsid w:val="00BC1388"/>
    <w:rsid w:val="00BC17D9"/>
    <w:rsid w:val="00BC1821"/>
    <w:rsid w:val="00BC1ECE"/>
    <w:rsid w:val="00BC2728"/>
    <w:rsid w:val="00BC280F"/>
    <w:rsid w:val="00BC292E"/>
    <w:rsid w:val="00BC32B4"/>
    <w:rsid w:val="00BC3A80"/>
    <w:rsid w:val="00BC4797"/>
    <w:rsid w:val="00BC5046"/>
    <w:rsid w:val="00BD0BFB"/>
    <w:rsid w:val="00BD18D6"/>
    <w:rsid w:val="00BD19A9"/>
    <w:rsid w:val="00BD1A98"/>
    <w:rsid w:val="00BD1CFF"/>
    <w:rsid w:val="00BD224D"/>
    <w:rsid w:val="00BD3FBB"/>
    <w:rsid w:val="00BD41C0"/>
    <w:rsid w:val="00BD4E3E"/>
    <w:rsid w:val="00BD4F30"/>
    <w:rsid w:val="00BD662B"/>
    <w:rsid w:val="00BE0E85"/>
    <w:rsid w:val="00BE116A"/>
    <w:rsid w:val="00BE1470"/>
    <w:rsid w:val="00BE1ABC"/>
    <w:rsid w:val="00BE3CC6"/>
    <w:rsid w:val="00BE45C1"/>
    <w:rsid w:val="00BE6164"/>
    <w:rsid w:val="00BE6207"/>
    <w:rsid w:val="00BE627F"/>
    <w:rsid w:val="00BE64B6"/>
    <w:rsid w:val="00BE6D82"/>
    <w:rsid w:val="00BE6F8A"/>
    <w:rsid w:val="00BE78B7"/>
    <w:rsid w:val="00BE7AA3"/>
    <w:rsid w:val="00BE7ABD"/>
    <w:rsid w:val="00BE7C20"/>
    <w:rsid w:val="00BE7C5B"/>
    <w:rsid w:val="00BF0005"/>
    <w:rsid w:val="00BF0664"/>
    <w:rsid w:val="00BF168D"/>
    <w:rsid w:val="00BF1A3A"/>
    <w:rsid w:val="00BF201D"/>
    <w:rsid w:val="00BF3658"/>
    <w:rsid w:val="00BF366A"/>
    <w:rsid w:val="00BF591B"/>
    <w:rsid w:val="00BF5C98"/>
    <w:rsid w:val="00BF601D"/>
    <w:rsid w:val="00BF6E77"/>
    <w:rsid w:val="00C00988"/>
    <w:rsid w:val="00C011E8"/>
    <w:rsid w:val="00C013BE"/>
    <w:rsid w:val="00C02291"/>
    <w:rsid w:val="00C02A1D"/>
    <w:rsid w:val="00C02BBE"/>
    <w:rsid w:val="00C0456F"/>
    <w:rsid w:val="00C0514F"/>
    <w:rsid w:val="00C06177"/>
    <w:rsid w:val="00C062EC"/>
    <w:rsid w:val="00C11261"/>
    <w:rsid w:val="00C11403"/>
    <w:rsid w:val="00C11BDF"/>
    <w:rsid w:val="00C1221F"/>
    <w:rsid w:val="00C123B3"/>
    <w:rsid w:val="00C14552"/>
    <w:rsid w:val="00C14FD1"/>
    <w:rsid w:val="00C151FB"/>
    <w:rsid w:val="00C157FD"/>
    <w:rsid w:val="00C16D04"/>
    <w:rsid w:val="00C16E7D"/>
    <w:rsid w:val="00C178EE"/>
    <w:rsid w:val="00C17DC3"/>
    <w:rsid w:val="00C21448"/>
    <w:rsid w:val="00C22C33"/>
    <w:rsid w:val="00C23976"/>
    <w:rsid w:val="00C23A18"/>
    <w:rsid w:val="00C24D93"/>
    <w:rsid w:val="00C255B5"/>
    <w:rsid w:val="00C25F16"/>
    <w:rsid w:val="00C268F6"/>
    <w:rsid w:val="00C317C9"/>
    <w:rsid w:val="00C31C72"/>
    <w:rsid w:val="00C322A2"/>
    <w:rsid w:val="00C326B1"/>
    <w:rsid w:val="00C32729"/>
    <w:rsid w:val="00C32EEF"/>
    <w:rsid w:val="00C33B03"/>
    <w:rsid w:val="00C33DF9"/>
    <w:rsid w:val="00C34670"/>
    <w:rsid w:val="00C34825"/>
    <w:rsid w:val="00C349FC"/>
    <w:rsid w:val="00C35101"/>
    <w:rsid w:val="00C362B5"/>
    <w:rsid w:val="00C3690D"/>
    <w:rsid w:val="00C4154C"/>
    <w:rsid w:val="00C41A98"/>
    <w:rsid w:val="00C42D5C"/>
    <w:rsid w:val="00C439D7"/>
    <w:rsid w:val="00C43EAE"/>
    <w:rsid w:val="00C43FFA"/>
    <w:rsid w:val="00C44FA3"/>
    <w:rsid w:val="00C455B1"/>
    <w:rsid w:val="00C45B31"/>
    <w:rsid w:val="00C471E4"/>
    <w:rsid w:val="00C47CF0"/>
    <w:rsid w:val="00C47D10"/>
    <w:rsid w:val="00C51717"/>
    <w:rsid w:val="00C518AB"/>
    <w:rsid w:val="00C51C6F"/>
    <w:rsid w:val="00C520F1"/>
    <w:rsid w:val="00C529D4"/>
    <w:rsid w:val="00C52DC6"/>
    <w:rsid w:val="00C53405"/>
    <w:rsid w:val="00C534AD"/>
    <w:rsid w:val="00C54010"/>
    <w:rsid w:val="00C541C8"/>
    <w:rsid w:val="00C541C9"/>
    <w:rsid w:val="00C54599"/>
    <w:rsid w:val="00C55323"/>
    <w:rsid w:val="00C55C29"/>
    <w:rsid w:val="00C56456"/>
    <w:rsid w:val="00C56DE2"/>
    <w:rsid w:val="00C56F1E"/>
    <w:rsid w:val="00C57162"/>
    <w:rsid w:val="00C57BBB"/>
    <w:rsid w:val="00C60F0F"/>
    <w:rsid w:val="00C6180B"/>
    <w:rsid w:val="00C62279"/>
    <w:rsid w:val="00C6378A"/>
    <w:rsid w:val="00C638F6"/>
    <w:rsid w:val="00C63BD5"/>
    <w:rsid w:val="00C65966"/>
    <w:rsid w:val="00C66BB6"/>
    <w:rsid w:val="00C67C71"/>
    <w:rsid w:val="00C67EA7"/>
    <w:rsid w:val="00C67FB7"/>
    <w:rsid w:val="00C70957"/>
    <w:rsid w:val="00C70B2B"/>
    <w:rsid w:val="00C70DC0"/>
    <w:rsid w:val="00C72C5F"/>
    <w:rsid w:val="00C73E48"/>
    <w:rsid w:val="00C74AB0"/>
    <w:rsid w:val="00C74FA0"/>
    <w:rsid w:val="00C7570C"/>
    <w:rsid w:val="00C758FE"/>
    <w:rsid w:val="00C75F7B"/>
    <w:rsid w:val="00C76A6E"/>
    <w:rsid w:val="00C77AE0"/>
    <w:rsid w:val="00C82915"/>
    <w:rsid w:val="00C82D3F"/>
    <w:rsid w:val="00C83EAB"/>
    <w:rsid w:val="00C8427F"/>
    <w:rsid w:val="00C84325"/>
    <w:rsid w:val="00C86219"/>
    <w:rsid w:val="00C868CD"/>
    <w:rsid w:val="00C86DAF"/>
    <w:rsid w:val="00C87E7F"/>
    <w:rsid w:val="00C90CAD"/>
    <w:rsid w:val="00C918D6"/>
    <w:rsid w:val="00C91BE7"/>
    <w:rsid w:val="00C92AA3"/>
    <w:rsid w:val="00C93185"/>
    <w:rsid w:val="00C931D7"/>
    <w:rsid w:val="00C945CD"/>
    <w:rsid w:val="00C953CC"/>
    <w:rsid w:val="00C96D26"/>
    <w:rsid w:val="00CA085A"/>
    <w:rsid w:val="00CA19DC"/>
    <w:rsid w:val="00CA2597"/>
    <w:rsid w:val="00CA50F5"/>
    <w:rsid w:val="00CA5EEE"/>
    <w:rsid w:val="00CA6EA8"/>
    <w:rsid w:val="00CA71D1"/>
    <w:rsid w:val="00CA795F"/>
    <w:rsid w:val="00CA7B08"/>
    <w:rsid w:val="00CB047C"/>
    <w:rsid w:val="00CB0832"/>
    <w:rsid w:val="00CB08E9"/>
    <w:rsid w:val="00CB21F5"/>
    <w:rsid w:val="00CB22D9"/>
    <w:rsid w:val="00CB26FA"/>
    <w:rsid w:val="00CB2E9A"/>
    <w:rsid w:val="00CB2F96"/>
    <w:rsid w:val="00CB4132"/>
    <w:rsid w:val="00CB48E1"/>
    <w:rsid w:val="00CB4E8E"/>
    <w:rsid w:val="00CB541E"/>
    <w:rsid w:val="00CB5696"/>
    <w:rsid w:val="00CB58C0"/>
    <w:rsid w:val="00CC14F2"/>
    <w:rsid w:val="00CC1969"/>
    <w:rsid w:val="00CC1B64"/>
    <w:rsid w:val="00CC1D96"/>
    <w:rsid w:val="00CC1DCA"/>
    <w:rsid w:val="00CC2AD4"/>
    <w:rsid w:val="00CC304A"/>
    <w:rsid w:val="00CC3083"/>
    <w:rsid w:val="00CC411A"/>
    <w:rsid w:val="00CC4AE6"/>
    <w:rsid w:val="00CC5DD2"/>
    <w:rsid w:val="00CC67BC"/>
    <w:rsid w:val="00CC6D77"/>
    <w:rsid w:val="00CC7012"/>
    <w:rsid w:val="00CC70A7"/>
    <w:rsid w:val="00CC7AED"/>
    <w:rsid w:val="00CD02D1"/>
    <w:rsid w:val="00CD064B"/>
    <w:rsid w:val="00CD0749"/>
    <w:rsid w:val="00CD1C4D"/>
    <w:rsid w:val="00CD1D77"/>
    <w:rsid w:val="00CD2680"/>
    <w:rsid w:val="00CD2AB0"/>
    <w:rsid w:val="00CD2B08"/>
    <w:rsid w:val="00CD2C68"/>
    <w:rsid w:val="00CD3129"/>
    <w:rsid w:val="00CD4886"/>
    <w:rsid w:val="00CD5105"/>
    <w:rsid w:val="00CD5D6C"/>
    <w:rsid w:val="00CD6890"/>
    <w:rsid w:val="00CD7261"/>
    <w:rsid w:val="00CD7F6B"/>
    <w:rsid w:val="00CE0544"/>
    <w:rsid w:val="00CE0A11"/>
    <w:rsid w:val="00CE0ED4"/>
    <w:rsid w:val="00CE13AA"/>
    <w:rsid w:val="00CE156A"/>
    <w:rsid w:val="00CE20EF"/>
    <w:rsid w:val="00CE374E"/>
    <w:rsid w:val="00CE3A09"/>
    <w:rsid w:val="00CE3E50"/>
    <w:rsid w:val="00CE6BE9"/>
    <w:rsid w:val="00CE77F7"/>
    <w:rsid w:val="00CF16C2"/>
    <w:rsid w:val="00CF1FD1"/>
    <w:rsid w:val="00CF2305"/>
    <w:rsid w:val="00CF2692"/>
    <w:rsid w:val="00CF32DB"/>
    <w:rsid w:val="00CF33AF"/>
    <w:rsid w:val="00CF3D33"/>
    <w:rsid w:val="00CF3EDA"/>
    <w:rsid w:val="00CF5196"/>
    <w:rsid w:val="00CF57B6"/>
    <w:rsid w:val="00CF5878"/>
    <w:rsid w:val="00CF69EC"/>
    <w:rsid w:val="00CF6D8F"/>
    <w:rsid w:val="00CF6FEE"/>
    <w:rsid w:val="00D0000D"/>
    <w:rsid w:val="00D01233"/>
    <w:rsid w:val="00D01A20"/>
    <w:rsid w:val="00D01F25"/>
    <w:rsid w:val="00D02034"/>
    <w:rsid w:val="00D0361B"/>
    <w:rsid w:val="00D03BFE"/>
    <w:rsid w:val="00D04DF8"/>
    <w:rsid w:val="00D056AF"/>
    <w:rsid w:val="00D05D84"/>
    <w:rsid w:val="00D06237"/>
    <w:rsid w:val="00D0651B"/>
    <w:rsid w:val="00D06B2A"/>
    <w:rsid w:val="00D10910"/>
    <w:rsid w:val="00D10AE7"/>
    <w:rsid w:val="00D1171E"/>
    <w:rsid w:val="00D122B4"/>
    <w:rsid w:val="00D12876"/>
    <w:rsid w:val="00D12A96"/>
    <w:rsid w:val="00D16B63"/>
    <w:rsid w:val="00D20F69"/>
    <w:rsid w:val="00D215FB"/>
    <w:rsid w:val="00D22F23"/>
    <w:rsid w:val="00D2451B"/>
    <w:rsid w:val="00D256D8"/>
    <w:rsid w:val="00D25812"/>
    <w:rsid w:val="00D268FD"/>
    <w:rsid w:val="00D26908"/>
    <w:rsid w:val="00D26EB8"/>
    <w:rsid w:val="00D27487"/>
    <w:rsid w:val="00D2755D"/>
    <w:rsid w:val="00D30075"/>
    <w:rsid w:val="00D309D5"/>
    <w:rsid w:val="00D32F0A"/>
    <w:rsid w:val="00D33194"/>
    <w:rsid w:val="00D33E9D"/>
    <w:rsid w:val="00D34617"/>
    <w:rsid w:val="00D35393"/>
    <w:rsid w:val="00D35A1A"/>
    <w:rsid w:val="00D36120"/>
    <w:rsid w:val="00D37466"/>
    <w:rsid w:val="00D401BF"/>
    <w:rsid w:val="00D4057D"/>
    <w:rsid w:val="00D43A2F"/>
    <w:rsid w:val="00D43BFC"/>
    <w:rsid w:val="00D43EB8"/>
    <w:rsid w:val="00D45199"/>
    <w:rsid w:val="00D4524A"/>
    <w:rsid w:val="00D45355"/>
    <w:rsid w:val="00D45414"/>
    <w:rsid w:val="00D458AA"/>
    <w:rsid w:val="00D47189"/>
    <w:rsid w:val="00D47549"/>
    <w:rsid w:val="00D47C23"/>
    <w:rsid w:val="00D47D35"/>
    <w:rsid w:val="00D50165"/>
    <w:rsid w:val="00D520D1"/>
    <w:rsid w:val="00D53606"/>
    <w:rsid w:val="00D53B67"/>
    <w:rsid w:val="00D54EF6"/>
    <w:rsid w:val="00D55170"/>
    <w:rsid w:val="00D56F46"/>
    <w:rsid w:val="00D570F5"/>
    <w:rsid w:val="00D57D75"/>
    <w:rsid w:val="00D60025"/>
    <w:rsid w:val="00D6112B"/>
    <w:rsid w:val="00D6179D"/>
    <w:rsid w:val="00D62C63"/>
    <w:rsid w:val="00D63057"/>
    <w:rsid w:val="00D638E2"/>
    <w:rsid w:val="00D63AF5"/>
    <w:rsid w:val="00D64DA0"/>
    <w:rsid w:val="00D654AB"/>
    <w:rsid w:val="00D65F50"/>
    <w:rsid w:val="00D667F9"/>
    <w:rsid w:val="00D6705C"/>
    <w:rsid w:val="00D67733"/>
    <w:rsid w:val="00D67CAC"/>
    <w:rsid w:val="00D67F72"/>
    <w:rsid w:val="00D67FF0"/>
    <w:rsid w:val="00D70058"/>
    <w:rsid w:val="00D70A92"/>
    <w:rsid w:val="00D71199"/>
    <w:rsid w:val="00D711E1"/>
    <w:rsid w:val="00D7131C"/>
    <w:rsid w:val="00D7135A"/>
    <w:rsid w:val="00D71D84"/>
    <w:rsid w:val="00D71FBC"/>
    <w:rsid w:val="00D72756"/>
    <w:rsid w:val="00D72CB6"/>
    <w:rsid w:val="00D73B09"/>
    <w:rsid w:val="00D74ACE"/>
    <w:rsid w:val="00D7501A"/>
    <w:rsid w:val="00D760EE"/>
    <w:rsid w:val="00D7640E"/>
    <w:rsid w:val="00D765C6"/>
    <w:rsid w:val="00D7770B"/>
    <w:rsid w:val="00D77B3A"/>
    <w:rsid w:val="00D77F7E"/>
    <w:rsid w:val="00D77FE6"/>
    <w:rsid w:val="00D811DA"/>
    <w:rsid w:val="00D81513"/>
    <w:rsid w:val="00D82247"/>
    <w:rsid w:val="00D822A9"/>
    <w:rsid w:val="00D8254F"/>
    <w:rsid w:val="00D82869"/>
    <w:rsid w:val="00D82973"/>
    <w:rsid w:val="00D833DA"/>
    <w:rsid w:val="00D8385D"/>
    <w:rsid w:val="00D840AA"/>
    <w:rsid w:val="00D85724"/>
    <w:rsid w:val="00D86001"/>
    <w:rsid w:val="00D86087"/>
    <w:rsid w:val="00D86C8B"/>
    <w:rsid w:val="00D90398"/>
    <w:rsid w:val="00D9048C"/>
    <w:rsid w:val="00D9207B"/>
    <w:rsid w:val="00D922FB"/>
    <w:rsid w:val="00D94DD0"/>
    <w:rsid w:val="00D94E5E"/>
    <w:rsid w:val="00D950C0"/>
    <w:rsid w:val="00D9572D"/>
    <w:rsid w:val="00D9653D"/>
    <w:rsid w:val="00D96E68"/>
    <w:rsid w:val="00D97261"/>
    <w:rsid w:val="00DA2DB8"/>
    <w:rsid w:val="00DA3176"/>
    <w:rsid w:val="00DA3204"/>
    <w:rsid w:val="00DA3DF5"/>
    <w:rsid w:val="00DA51B8"/>
    <w:rsid w:val="00DA5CA4"/>
    <w:rsid w:val="00DA6F05"/>
    <w:rsid w:val="00DA7165"/>
    <w:rsid w:val="00DA722F"/>
    <w:rsid w:val="00DB076A"/>
    <w:rsid w:val="00DB1190"/>
    <w:rsid w:val="00DB18E6"/>
    <w:rsid w:val="00DB23BE"/>
    <w:rsid w:val="00DB34BA"/>
    <w:rsid w:val="00DB3ECF"/>
    <w:rsid w:val="00DB40A6"/>
    <w:rsid w:val="00DB4179"/>
    <w:rsid w:val="00DB576B"/>
    <w:rsid w:val="00DB591A"/>
    <w:rsid w:val="00DB62CB"/>
    <w:rsid w:val="00DB7640"/>
    <w:rsid w:val="00DB7C00"/>
    <w:rsid w:val="00DC01FB"/>
    <w:rsid w:val="00DC0A48"/>
    <w:rsid w:val="00DC27E8"/>
    <w:rsid w:val="00DC2B2E"/>
    <w:rsid w:val="00DC586D"/>
    <w:rsid w:val="00DC688B"/>
    <w:rsid w:val="00DC6CDA"/>
    <w:rsid w:val="00DC6DAB"/>
    <w:rsid w:val="00DC7282"/>
    <w:rsid w:val="00DD0AB0"/>
    <w:rsid w:val="00DD16F5"/>
    <w:rsid w:val="00DD1720"/>
    <w:rsid w:val="00DD2C3F"/>
    <w:rsid w:val="00DD50D2"/>
    <w:rsid w:val="00DD5113"/>
    <w:rsid w:val="00DD62C6"/>
    <w:rsid w:val="00DD66E3"/>
    <w:rsid w:val="00DD6F74"/>
    <w:rsid w:val="00DD79E7"/>
    <w:rsid w:val="00DE0498"/>
    <w:rsid w:val="00DE06A7"/>
    <w:rsid w:val="00DE1468"/>
    <w:rsid w:val="00DE16A7"/>
    <w:rsid w:val="00DE1F24"/>
    <w:rsid w:val="00DE21F4"/>
    <w:rsid w:val="00DE2AA4"/>
    <w:rsid w:val="00DE3206"/>
    <w:rsid w:val="00DE4106"/>
    <w:rsid w:val="00DE446A"/>
    <w:rsid w:val="00DE4649"/>
    <w:rsid w:val="00DE4800"/>
    <w:rsid w:val="00DE4889"/>
    <w:rsid w:val="00DE4EA9"/>
    <w:rsid w:val="00DE5296"/>
    <w:rsid w:val="00DE5DA0"/>
    <w:rsid w:val="00DE72E7"/>
    <w:rsid w:val="00DE740D"/>
    <w:rsid w:val="00DE7F53"/>
    <w:rsid w:val="00DF02AD"/>
    <w:rsid w:val="00DF2445"/>
    <w:rsid w:val="00DF2FFB"/>
    <w:rsid w:val="00DF308E"/>
    <w:rsid w:val="00DF310E"/>
    <w:rsid w:val="00DF435A"/>
    <w:rsid w:val="00DF47EB"/>
    <w:rsid w:val="00DF583D"/>
    <w:rsid w:val="00DF7E47"/>
    <w:rsid w:val="00E001B1"/>
    <w:rsid w:val="00E01096"/>
    <w:rsid w:val="00E01DDF"/>
    <w:rsid w:val="00E0259C"/>
    <w:rsid w:val="00E02AB4"/>
    <w:rsid w:val="00E02DD4"/>
    <w:rsid w:val="00E038AA"/>
    <w:rsid w:val="00E0409E"/>
    <w:rsid w:val="00E04E44"/>
    <w:rsid w:val="00E068FF"/>
    <w:rsid w:val="00E07005"/>
    <w:rsid w:val="00E07D8A"/>
    <w:rsid w:val="00E1013A"/>
    <w:rsid w:val="00E102A1"/>
    <w:rsid w:val="00E10426"/>
    <w:rsid w:val="00E10BD7"/>
    <w:rsid w:val="00E1140D"/>
    <w:rsid w:val="00E119A4"/>
    <w:rsid w:val="00E11D1F"/>
    <w:rsid w:val="00E11E09"/>
    <w:rsid w:val="00E11E57"/>
    <w:rsid w:val="00E1221E"/>
    <w:rsid w:val="00E123E1"/>
    <w:rsid w:val="00E1273B"/>
    <w:rsid w:val="00E138DF"/>
    <w:rsid w:val="00E13C33"/>
    <w:rsid w:val="00E146FE"/>
    <w:rsid w:val="00E14E73"/>
    <w:rsid w:val="00E150B5"/>
    <w:rsid w:val="00E152DE"/>
    <w:rsid w:val="00E1736D"/>
    <w:rsid w:val="00E2089E"/>
    <w:rsid w:val="00E21175"/>
    <w:rsid w:val="00E21D44"/>
    <w:rsid w:val="00E223DC"/>
    <w:rsid w:val="00E22E80"/>
    <w:rsid w:val="00E23716"/>
    <w:rsid w:val="00E24956"/>
    <w:rsid w:val="00E25486"/>
    <w:rsid w:val="00E2583D"/>
    <w:rsid w:val="00E25E22"/>
    <w:rsid w:val="00E27536"/>
    <w:rsid w:val="00E30E23"/>
    <w:rsid w:val="00E30EE5"/>
    <w:rsid w:val="00E31076"/>
    <w:rsid w:val="00E310E0"/>
    <w:rsid w:val="00E315F1"/>
    <w:rsid w:val="00E324D2"/>
    <w:rsid w:val="00E32A3A"/>
    <w:rsid w:val="00E332E1"/>
    <w:rsid w:val="00E33311"/>
    <w:rsid w:val="00E33F13"/>
    <w:rsid w:val="00E3439C"/>
    <w:rsid w:val="00E34E46"/>
    <w:rsid w:val="00E36D53"/>
    <w:rsid w:val="00E3711C"/>
    <w:rsid w:val="00E372A4"/>
    <w:rsid w:val="00E3759A"/>
    <w:rsid w:val="00E37708"/>
    <w:rsid w:val="00E40C99"/>
    <w:rsid w:val="00E41799"/>
    <w:rsid w:val="00E41D1E"/>
    <w:rsid w:val="00E41ECA"/>
    <w:rsid w:val="00E425CF"/>
    <w:rsid w:val="00E42665"/>
    <w:rsid w:val="00E429DC"/>
    <w:rsid w:val="00E43097"/>
    <w:rsid w:val="00E43408"/>
    <w:rsid w:val="00E435E9"/>
    <w:rsid w:val="00E4445D"/>
    <w:rsid w:val="00E44601"/>
    <w:rsid w:val="00E46074"/>
    <w:rsid w:val="00E50936"/>
    <w:rsid w:val="00E51422"/>
    <w:rsid w:val="00E534CF"/>
    <w:rsid w:val="00E536F6"/>
    <w:rsid w:val="00E537A1"/>
    <w:rsid w:val="00E5422E"/>
    <w:rsid w:val="00E54433"/>
    <w:rsid w:val="00E5465A"/>
    <w:rsid w:val="00E54A62"/>
    <w:rsid w:val="00E54B02"/>
    <w:rsid w:val="00E55B0E"/>
    <w:rsid w:val="00E55E06"/>
    <w:rsid w:val="00E56524"/>
    <w:rsid w:val="00E56A1A"/>
    <w:rsid w:val="00E60460"/>
    <w:rsid w:val="00E608D1"/>
    <w:rsid w:val="00E61564"/>
    <w:rsid w:val="00E62134"/>
    <w:rsid w:val="00E64A63"/>
    <w:rsid w:val="00E64AD4"/>
    <w:rsid w:val="00E6520F"/>
    <w:rsid w:val="00E6557A"/>
    <w:rsid w:val="00E66037"/>
    <w:rsid w:val="00E66181"/>
    <w:rsid w:val="00E67121"/>
    <w:rsid w:val="00E67B2E"/>
    <w:rsid w:val="00E67CB3"/>
    <w:rsid w:val="00E70675"/>
    <w:rsid w:val="00E71251"/>
    <w:rsid w:val="00E71459"/>
    <w:rsid w:val="00E71B45"/>
    <w:rsid w:val="00E71E9A"/>
    <w:rsid w:val="00E72713"/>
    <w:rsid w:val="00E7331A"/>
    <w:rsid w:val="00E74E89"/>
    <w:rsid w:val="00E753EF"/>
    <w:rsid w:val="00E75708"/>
    <w:rsid w:val="00E75D26"/>
    <w:rsid w:val="00E76691"/>
    <w:rsid w:val="00E76DB7"/>
    <w:rsid w:val="00E77520"/>
    <w:rsid w:val="00E77DAC"/>
    <w:rsid w:val="00E802B5"/>
    <w:rsid w:val="00E80F10"/>
    <w:rsid w:val="00E8233C"/>
    <w:rsid w:val="00E83BAF"/>
    <w:rsid w:val="00E860E7"/>
    <w:rsid w:val="00E8625B"/>
    <w:rsid w:val="00E86A42"/>
    <w:rsid w:val="00E87ADF"/>
    <w:rsid w:val="00E90932"/>
    <w:rsid w:val="00E922EB"/>
    <w:rsid w:val="00E92BC6"/>
    <w:rsid w:val="00E93352"/>
    <w:rsid w:val="00E93AAA"/>
    <w:rsid w:val="00E94AAF"/>
    <w:rsid w:val="00E94B74"/>
    <w:rsid w:val="00E95744"/>
    <w:rsid w:val="00E95F08"/>
    <w:rsid w:val="00E96C61"/>
    <w:rsid w:val="00E96C64"/>
    <w:rsid w:val="00E9725E"/>
    <w:rsid w:val="00E97738"/>
    <w:rsid w:val="00EA008E"/>
    <w:rsid w:val="00EA057C"/>
    <w:rsid w:val="00EA0FCD"/>
    <w:rsid w:val="00EA1398"/>
    <w:rsid w:val="00EA176B"/>
    <w:rsid w:val="00EA21D2"/>
    <w:rsid w:val="00EA3B25"/>
    <w:rsid w:val="00EA448C"/>
    <w:rsid w:val="00EA4A1D"/>
    <w:rsid w:val="00EA67D9"/>
    <w:rsid w:val="00EA6E6F"/>
    <w:rsid w:val="00EA70DF"/>
    <w:rsid w:val="00EA7670"/>
    <w:rsid w:val="00EA77E4"/>
    <w:rsid w:val="00EA7B70"/>
    <w:rsid w:val="00EA7DD0"/>
    <w:rsid w:val="00EB022A"/>
    <w:rsid w:val="00EB0397"/>
    <w:rsid w:val="00EB0958"/>
    <w:rsid w:val="00EB0BBD"/>
    <w:rsid w:val="00EB1BB9"/>
    <w:rsid w:val="00EB35D7"/>
    <w:rsid w:val="00EB3922"/>
    <w:rsid w:val="00EB4056"/>
    <w:rsid w:val="00EB4163"/>
    <w:rsid w:val="00EB42EF"/>
    <w:rsid w:val="00EB4EEF"/>
    <w:rsid w:val="00EB51E1"/>
    <w:rsid w:val="00EB5B28"/>
    <w:rsid w:val="00EB600E"/>
    <w:rsid w:val="00EB78AF"/>
    <w:rsid w:val="00EB78FD"/>
    <w:rsid w:val="00EC03FD"/>
    <w:rsid w:val="00EC0BBD"/>
    <w:rsid w:val="00EC0C75"/>
    <w:rsid w:val="00EC0F1E"/>
    <w:rsid w:val="00EC25A5"/>
    <w:rsid w:val="00EC3703"/>
    <w:rsid w:val="00EC399C"/>
    <w:rsid w:val="00EC4250"/>
    <w:rsid w:val="00EC4443"/>
    <w:rsid w:val="00EC4D34"/>
    <w:rsid w:val="00EC54EB"/>
    <w:rsid w:val="00EC5AF1"/>
    <w:rsid w:val="00EC615B"/>
    <w:rsid w:val="00EC65E6"/>
    <w:rsid w:val="00EC6D05"/>
    <w:rsid w:val="00EC6EEB"/>
    <w:rsid w:val="00EC786A"/>
    <w:rsid w:val="00ED0763"/>
    <w:rsid w:val="00ED1247"/>
    <w:rsid w:val="00ED27D4"/>
    <w:rsid w:val="00ED29D7"/>
    <w:rsid w:val="00ED2E54"/>
    <w:rsid w:val="00ED338C"/>
    <w:rsid w:val="00ED42B5"/>
    <w:rsid w:val="00ED44B7"/>
    <w:rsid w:val="00ED4C46"/>
    <w:rsid w:val="00ED54F1"/>
    <w:rsid w:val="00ED5961"/>
    <w:rsid w:val="00ED6EAD"/>
    <w:rsid w:val="00ED72A5"/>
    <w:rsid w:val="00EE133E"/>
    <w:rsid w:val="00EE13CC"/>
    <w:rsid w:val="00EE1B38"/>
    <w:rsid w:val="00EE1D76"/>
    <w:rsid w:val="00EE2188"/>
    <w:rsid w:val="00EE37E8"/>
    <w:rsid w:val="00EE387D"/>
    <w:rsid w:val="00EE3E84"/>
    <w:rsid w:val="00EE3F2C"/>
    <w:rsid w:val="00EE5CF4"/>
    <w:rsid w:val="00EE648B"/>
    <w:rsid w:val="00EE68AC"/>
    <w:rsid w:val="00EE7590"/>
    <w:rsid w:val="00EE7885"/>
    <w:rsid w:val="00EE7F4E"/>
    <w:rsid w:val="00EF2C37"/>
    <w:rsid w:val="00EF2CCA"/>
    <w:rsid w:val="00EF324E"/>
    <w:rsid w:val="00EF3AEA"/>
    <w:rsid w:val="00EF52CA"/>
    <w:rsid w:val="00EF6E9E"/>
    <w:rsid w:val="00EF6F52"/>
    <w:rsid w:val="00EF70E9"/>
    <w:rsid w:val="00F000AA"/>
    <w:rsid w:val="00F01104"/>
    <w:rsid w:val="00F01D74"/>
    <w:rsid w:val="00F02B87"/>
    <w:rsid w:val="00F030D6"/>
    <w:rsid w:val="00F04073"/>
    <w:rsid w:val="00F04A49"/>
    <w:rsid w:val="00F04D33"/>
    <w:rsid w:val="00F05106"/>
    <w:rsid w:val="00F05431"/>
    <w:rsid w:val="00F056F1"/>
    <w:rsid w:val="00F05BD3"/>
    <w:rsid w:val="00F05D07"/>
    <w:rsid w:val="00F0618F"/>
    <w:rsid w:val="00F06546"/>
    <w:rsid w:val="00F07C16"/>
    <w:rsid w:val="00F100C4"/>
    <w:rsid w:val="00F102E0"/>
    <w:rsid w:val="00F10697"/>
    <w:rsid w:val="00F12303"/>
    <w:rsid w:val="00F1238B"/>
    <w:rsid w:val="00F128DA"/>
    <w:rsid w:val="00F13A84"/>
    <w:rsid w:val="00F14367"/>
    <w:rsid w:val="00F146DA"/>
    <w:rsid w:val="00F14A49"/>
    <w:rsid w:val="00F154F5"/>
    <w:rsid w:val="00F157D2"/>
    <w:rsid w:val="00F15B86"/>
    <w:rsid w:val="00F16353"/>
    <w:rsid w:val="00F166C9"/>
    <w:rsid w:val="00F16D1A"/>
    <w:rsid w:val="00F20042"/>
    <w:rsid w:val="00F2262D"/>
    <w:rsid w:val="00F23D2F"/>
    <w:rsid w:val="00F24414"/>
    <w:rsid w:val="00F24B2D"/>
    <w:rsid w:val="00F24D89"/>
    <w:rsid w:val="00F253D3"/>
    <w:rsid w:val="00F2551E"/>
    <w:rsid w:val="00F2572F"/>
    <w:rsid w:val="00F26FEB"/>
    <w:rsid w:val="00F27392"/>
    <w:rsid w:val="00F27518"/>
    <w:rsid w:val="00F27999"/>
    <w:rsid w:val="00F3039E"/>
    <w:rsid w:val="00F309D5"/>
    <w:rsid w:val="00F30AAB"/>
    <w:rsid w:val="00F314C3"/>
    <w:rsid w:val="00F31520"/>
    <w:rsid w:val="00F317AF"/>
    <w:rsid w:val="00F31855"/>
    <w:rsid w:val="00F321DA"/>
    <w:rsid w:val="00F32915"/>
    <w:rsid w:val="00F32DE4"/>
    <w:rsid w:val="00F33132"/>
    <w:rsid w:val="00F331F6"/>
    <w:rsid w:val="00F353ED"/>
    <w:rsid w:val="00F359D3"/>
    <w:rsid w:val="00F35F95"/>
    <w:rsid w:val="00F36170"/>
    <w:rsid w:val="00F37069"/>
    <w:rsid w:val="00F37141"/>
    <w:rsid w:val="00F37388"/>
    <w:rsid w:val="00F4059F"/>
    <w:rsid w:val="00F41961"/>
    <w:rsid w:val="00F4204A"/>
    <w:rsid w:val="00F42ECB"/>
    <w:rsid w:val="00F438CE"/>
    <w:rsid w:val="00F447F4"/>
    <w:rsid w:val="00F449E1"/>
    <w:rsid w:val="00F451E6"/>
    <w:rsid w:val="00F45399"/>
    <w:rsid w:val="00F467BF"/>
    <w:rsid w:val="00F46946"/>
    <w:rsid w:val="00F46BCA"/>
    <w:rsid w:val="00F47349"/>
    <w:rsid w:val="00F476F1"/>
    <w:rsid w:val="00F50C20"/>
    <w:rsid w:val="00F51985"/>
    <w:rsid w:val="00F527CB"/>
    <w:rsid w:val="00F536B3"/>
    <w:rsid w:val="00F5373F"/>
    <w:rsid w:val="00F54A4E"/>
    <w:rsid w:val="00F5530B"/>
    <w:rsid w:val="00F55410"/>
    <w:rsid w:val="00F557C6"/>
    <w:rsid w:val="00F55935"/>
    <w:rsid w:val="00F56B8D"/>
    <w:rsid w:val="00F570B1"/>
    <w:rsid w:val="00F579E1"/>
    <w:rsid w:val="00F57AAD"/>
    <w:rsid w:val="00F60158"/>
    <w:rsid w:val="00F6197A"/>
    <w:rsid w:val="00F626E6"/>
    <w:rsid w:val="00F62BD1"/>
    <w:rsid w:val="00F639A4"/>
    <w:rsid w:val="00F641B0"/>
    <w:rsid w:val="00F662D2"/>
    <w:rsid w:val="00F66A3E"/>
    <w:rsid w:val="00F66AA1"/>
    <w:rsid w:val="00F66E7F"/>
    <w:rsid w:val="00F678A7"/>
    <w:rsid w:val="00F67B6B"/>
    <w:rsid w:val="00F71ADD"/>
    <w:rsid w:val="00F720F8"/>
    <w:rsid w:val="00F72E24"/>
    <w:rsid w:val="00F73F8E"/>
    <w:rsid w:val="00F7400E"/>
    <w:rsid w:val="00F74246"/>
    <w:rsid w:val="00F75B57"/>
    <w:rsid w:val="00F761C6"/>
    <w:rsid w:val="00F769F5"/>
    <w:rsid w:val="00F76CD2"/>
    <w:rsid w:val="00F777A1"/>
    <w:rsid w:val="00F77CCE"/>
    <w:rsid w:val="00F81231"/>
    <w:rsid w:val="00F81A02"/>
    <w:rsid w:val="00F82A2E"/>
    <w:rsid w:val="00F83E50"/>
    <w:rsid w:val="00F84331"/>
    <w:rsid w:val="00F856E2"/>
    <w:rsid w:val="00F85C94"/>
    <w:rsid w:val="00F9080C"/>
    <w:rsid w:val="00F91CEB"/>
    <w:rsid w:val="00F92847"/>
    <w:rsid w:val="00F92CCF"/>
    <w:rsid w:val="00F93B3E"/>
    <w:rsid w:val="00F943EB"/>
    <w:rsid w:val="00F9584C"/>
    <w:rsid w:val="00F9592C"/>
    <w:rsid w:val="00F965DB"/>
    <w:rsid w:val="00F979A6"/>
    <w:rsid w:val="00F97A0F"/>
    <w:rsid w:val="00F97EA6"/>
    <w:rsid w:val="00FA06D1"/>
    <w:rsid w:val="00FA090C"/>
    <w:rsid w:val="00FA1F8D"/>
    <w:rsid w:val="00FA2A08"/>
    <w:rsid w:val="00FA3AB5"/>
    <w:rsid w:val="00FA3BCC"/>
    <w:rsid w:val="00FA3C45"/>
    <w:rsid w:val="00FA5297"/>
    <w:rsid w:val="00FA5CAB"/>
    <w:rsid w:val="00FA60D1"/>
    <w:rsid w:val="00FA7285"/>
    <w:rsid w:val="00FA7FB7"/>
    <w:rsid w:val="00FB0A49"/>
    <w:rsid w:val="00FB0A67"/>
    <w:rsid w:val="00FB0BE3"/>
    <w:rsid w:val="00FB1B85"/>
    <w:rsid w:val="00FB34FE"/>
    <w:rsid w:val="00FB357C"/>
    <w:rsid w:val="00FB40A7"/>
    <w:rsid w:val="00FB4718"/>
    <w:rsid w:val="00FB6155"/>
    <w:rsid w:val="00FB726C"/>
    <w:rsid w:val="00FB74CF"/>
    <w:rsid w:val="00FC0465"/>
    <w:rsid w:val="00FC0797"/>
    <w:rsid w:val="00FC08FE"/>
    <w:rsid w:val="00FC0991"/>
    <w:rsid w:val="00FC1046"/>
    <w:rsid w:val="00FC17FF"/>
    <w:rsid w:val="00FC25D5"/>
    <w:rsid w:val="00FC39DB"/>
    <w:rsid w:val="00FC3E0A"/>
    <w:rsid w:val="00FC3ECA"/>
    <w:rsid w:val="00FC7C0F"/>
    <w:rsid w:val="00FC7DC9"/>
    <w:rsid w:val="00FD032B"/>
    <w:rsid w:val="00FD03C7"/>
    <w:rsid w:val="00FD1DA5"/>
    <w:rsid w:val="00FD2708"/>
    <w:rsid w:val="00FD39E0"/>
    <w:rsid w:val="00FD4B73"/>
    <w:rsid w:val="00FD4FF0"/>
    <w:rsid w:val="00FD56B9"/>
    <w:rsid w:val="00FD58D4"/>
    <w:rsid w:val="00FD624A"/>
    <w:rsid w:val="00FD6696"/>
    <w:rsid w:val="00FD7F39"/>
    <w:rsid w:val="00FE0588"/>
    <w:rsid w:val="00FE0F6F"/>
    <w:rsid w:val="00FE31B9"/>
    <w:rsid w:val="00FE35D5"/>
    <w:rsid w:val="00FE36FB"/>
    <w:rsid w:val="00FE457C"/>
    <w:rsid w:val="00FE4A4E"/>
    <w:rsid w:val="00FE5391"/>
    <w:rsid w:val="00FE682B"/>
    <w:rsid w:val="00FF0018"/>
    <w:rsid w:val="00FF013F"/>
    <w:rsid w:val="00FF1816"/>
    <w:rsid w:val="00FF25FF"/>
    <w:rsid w:val="00FF2A61"/>
    <w:rsid w:val="00FF2DC4"/>
    <w:rsid w:val="00FF37AA"/>
    <w:rsid w:val="00FF4EFC"/>
    <w:rsid w:val="00FF56AC"/>
    <w:rsid w:val="00FF5863"/>
    <w:rsid w:val="00FF5979"/>
    <w:rsid w:val="00FF6346"/>
    <w:rsid w:val="00FF67E4"/>
    <w:rsid w:val="00FF6AA3"/>
  </w:rsids>
  <m:mathPr>
    <m:mathFont m:val="Cambria Math"/>
    <m:brkBin m:val="before"/>
    <m:brkBinSub m:val="--"/>
    <m:smallFrac m:val="0"/>
    <m:dispDef/>
    <m:lMargin m:val="0"/>
    <m:rMargin m:val="0"/>
    <m:defJc m:val="centerGroup"/>
    <m:wrapIndent m:val="567"/>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260EF752"/>
  <w15:docId w15:val="{CA284864-69FD-4383-87F1-927E4CFAE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6A"/>
    <w:pPr>
      <w:spacing w:line="300" w:lineRule="auto"/>
      <w:jc w:val="both"/>
    </w:pPr>
    <w:rPr>
      <w:lang w:val="en-US"/>
    </w:rPr>
  </w:style>
  <w:style w:type="paragraph" w:styleId="Heading1">
    <w:name w:val="heading 1"/>
    <w:basedOn w:val="Normal"/>
    <w:next w:val="Normal"/>
    <w:link w:val="Heading1Char"/>
    <w:uiPriority w:val="9"/>
    <w:qFormat/>
    <w:rsid w:val="008C6740"/>
    <w:pPr>
      <w:keepNext/>
      <w:keepLines/>
      <w:numPr>
        <w:numId w:val="1"/>
      </w:numPr>
      <w:spacing w:before="480" w:after="120"/>
      <w:jc w:val="left"/>
      <w:outlineLvl w:val="0"/>
    </w:pPr>
    <w:rPr>
      <w:rFonts w:eastAsiaTheme="majorEastAsia" w:cstheme="majorBidi"/>
      <w:bCs/>
      <w:spacing w:val="5"/>
      <w:sz w:val="44"/>
      <w:szCs w:val="28"/>
    </w:rPr>
  </w:style>
  <w:style w:type="paragraph" w:styleId="Heading2">
    <w:name w:val="heading 2"/>
    <w:basedOn w:val="Normal"/>
    <w:next w:val="Normal"/>
    <w:link w:val="Heading2Char"/>
    <w:uiPriority w:val="9"/>
    <w:unhideWhenUsed/>
    <w:qFormat/>
    <w:rsid w:val="00324CDC"/>
    <w:pPr>
      <w:keepNext/>
      <w:keepLines/>
      <w:numPr>
        <w:ilvl w:val="1"/>
        <w:numId w:val="1"/>
      </w:numPr>
      <w:spacing w:before="360" w:after="80"/>
      <w:jc w:val="left"/>
      <w:outlineLvl w:val="1"/>
    </w:pPr>
    <w:rPr>
      <w:rFonts w:eastAsiaTheme="majorEastAsia" w:cstheme="majorBidi"/>
      <w:bCs/>
      <w:spacing w:val="5"/>
      <w:sz w:val="36"/>
      <w:szCs w:val="26"/>
    </w:rPr>
  </w:style>
  <w:style w:type="paragraph" w:styleId="Heading3">
    <w:name w:val="heading 3"/>
    <w:basedOn w:val="Normal"/>
    <w:next w:val="Normal"/>
    <w:link w:val="Heading3Char"/>
    <w:uiPriority w:val="9"/>
    <w:unhideWhenUsed/>
    <w:qFormat/>
    <w:rsid w:val="003D183F"/>
    <w:pPr>
      <w:keepNext/>
      <w:keepLines/>
      <w:numPr>
        <w:ilvl w:val="2"/>
        <w:numId w:val="1"/>
      </w:numPr>
      <w:spacing w:before="200" w:after="0"/>
      <w:jc w:val="left"/>
      <w:outlineLvl w:val="2"/>
    </w:pPr>
    <w:rPr>
      <w:rFonts w:eastAsiaTheme="majorEastAsia" w:cstheme="majorBidi"/>
      <w:bCs/>
      <w:sz w:val="32"/>
    </w:rPr>
  </w:style>
  <w:style w:type="paragraph" w:styleId="Heading4">
    <w:name w:val="heading 4"/>
    <w:basedOn w:val="Normal"/>
    <w:next w:val="Normal"/>
    <w:link w:val="Heading4Char"/>
    <w:uiPriority w:val="9"/>
    <w:unhideWhenUsed/>
    <w:rsid w:val="0097186F"/>
    <w:pPr>
      <w:keepNext/>
      <w:keepLines/>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A11D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A11D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A11D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11D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11D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CD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13CD2"/>
    <w:rPr>
      <w:lang w:val="en-US"/>
    </w:rPr>
  </w:style>
  <w:style w:type="paragraph" w:styleId="Footer">
    <w:name w:val="footer"/>
    <w:basedOn w:val="Normal"/>
    <w:link w:val="FooterChar"/>
    <w:uiPriority w:val="99"/>
    <w:unhideWhenUsed/>
    <w:rsid w:val="00A13CD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13CD2"/>
    <w:rPr>
      <w:lang w:val="en-US"/>
    </w:rPr>
  </w:style>
  <w:style w:type="paragraph" w:styleId="BalloonText">
    <w:name w:val="Balloon Text"/>
    <w:basedOn w:val="Normal"/>
    <w:link w:val="BalloonTextChar"/>
    <w:uiPriority w:val="99"/>
    <w:semiHidden/>
    <w:unhideWhenUsed/>
    <w:rsid w:val="00A13C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D2"/>
    <w:rPr>
      <w:rFonts w:ascii="Tahoma" w:hAnsi="Tahoma" w:cs="Tahoma"/>
      <w:sz w:val="16"/>
      <w:szCs w:val="16"/>
      <w:lang w:val="en-US"/>
    </w:rPr>
  </w:style>
  <w:style w:type="table" w:styleId="TableGrid">
    <w:name w:val="Table Grid"/>
    <w:basedOn w:val="TableNormal"/>
    <w:uiPriority w:val="39"/>
    <w:rsid w:val="00A13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6740"/>
    <w:rPr>
      <w:rFonts w:eastAsiaTheme="majorEastAsia" w:cstheme="majorBidi"/>
      <w:bCs/>
      <w:spacing w:val="5"/>
      <w:sz w:val="44"/>
      <w:szCs w:val="28"/>
      <w:lang w:val="en-US"/>
    </w:rPr>
  </w:style>
  <w:style w:type="paragraph" w:styleId="TOCHeading">
    <w:name w:val="TOC Heading"/>
    <w:basedOn w:val="Heading1"/>
    <w:next w:val="Normal"/>
    <w:uiPriority w:val="39"/>
    <w:unhideWhenUsed/>
    <w:rsid w:val="004F18A2"/>
    <w:pPr>
      <w:outlineLvl w:val="9"/>
    </w:pPr>
    <w:rPr>
      <w:lang w:val="de-DE" w:eastAsia="de-DE"/>
    </w:rPr>
  </w:style>
  <w:style w:type="character" w:customStyle="1" w:styleId="Heading2Char">
    <w:name w:val="Heading 2 Char"/>
    <w:basedOn w:val="DefaultParagraphFont"/>
    <w:link w:val="Heading2"/>
    <w:uiPriority w:val="9"/>
    <w:rsid w:val="00324CDC"/>
    <w:rPr>
      <w:rFonts w:eastAsiaTheme="majorEastAsia" w:cstheme="majorBidi"/>
      <w:bCs/>
      <w:spacing w:val="5"/>
      <w:sz w:val="36"/>
      <w:szCs w:val="26"/>
      <w:lang w:val="en-US"/>
    </w:rPr>
  </w:style>
  <w:style w:type="character" w:customStyle="1" w:styleId="Heading3Char">
    <w:name w:val="Heading 3 Char"/>
    <w:basedOn w:val="DefaultParagraphFont"/>
    <w:link w:val="Heading3"/>
    <w:uiPriority w:val="9"/>
    <w:rsid w:val="003D183F"/>
    <w:rPr>
      <w:rFonts w:eastAsiaTheme="majorEastAsia" w:cstheme="majorBidi"/>
      <w:bCs/>
      <w:sz w:val="32"/>
      <w:lang w:val="en-US"/>
    </w:rPr>
  </w:style>
  <w:style w:type="character" w:customStyle="1" w:styleId="Heading4Char">
    <w:name w:val="Heading 4 Char"/>
    <w:basedOn w:val="DefaultParagraphFont"/>
    <w:link w:val="Heading4"/>
    <w:uiPriority w:val="9"/>
    <w:rsid w:val="0097186F"/>
    <w:rPr>
      <w:rFonts w:asciiTheme="majorHAnsi" w:eastAsiaTheme="majorEastAsia" w:hAnsiTheme="majorHAnsi" w:cstheme="majorBidi"/>
      <w:b/>
      <w:bCs/>
      <w:i/>
      <w:iCs/>
      <w:lang w:val="en-US"/>
    </w:rPr>
  </w:style>
  <w:style w:type="character" w:customStyle="1" w:styleId="Heading5Char">
    <w:name w:val="Heading 5 Char"/>
    <w:basedOn w:val="DefaultParagraphFont"/>
    <w:link w:val="Heading5"/>
    <w:uiPriority w:val="9"/>
    <w:semiHidden/>
    <w:rsid w:val="008A11D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8A11D7"/>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8A11D7"/>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8A11D7"/>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8A11D7"/>
    <w:rPr>
      <w:rFonts w:asciiTheme="majorHAnsi" w:eastAsiaTheme="majorEastAsia" w:hAnsiTheme="majorHAnsi" w:cstheme="majorBidi"/>
      <w:i/>
      <w:iCs/>
      <w:color w:val="404040" w:themeColor="text1" w:themeTint="BF"/>
      <w:sz w:val="20"/>
      <w:szCs w:val="20"/>
      <w:lang w:val="en-US"/>
    </w:rPr>
  </w:style>
  <w:style w:type="paragraph" w:styleId="TOC1">
    <w:name w:val="toc 1"/>
    <w:basedOn w:val="Normal"/>
    <w:next w:val="Normal"/>
    <w:autoRedefine/>
    <w:uiPriority w:val="39"/>
    <w:unhideWhenUsed/>
    <w:rsid w:val="008A11D7"/>
    <w:pPr>
      <w:spacing w:after="100"/>
    </w:pPr>
  </w:style>
  <w:style w:type="character" w:styleId="Hyperlink">
    <w:name w:val="Hyperlink"/>
    <w:basedOn w:val="DefaultParagraphFont"/>
    <w:uiPriority w:val="99"/>
    <w:unhideWhenUsed/>
    <w:rsid w:val="008A11D7"/>
    <w:rPr>
      <w:color w:val="0000FF" w:themeColor="hyperlink"/>
      <w:u w:val="single"/>
    </w:rPr>
  </w:style>
  <w:style w:type="paragraph" w:styleId="TOC2">
    <w:name w:val="toc 2"/>
    <w:basedOn w:val="Normal"/>
    <w:next w:val="Normal"/>
    <w:autoRedefine/>
    <w:uiPriority w:val="39"/>
    <w:unhideWhenUsed/>
    <w:rsid w:val="005F3E33"/>
    <w:pPr>
      <w:spacing w:after="100"/>
      <w:ind w:left="220"/>
    </w:pPr>
  </w:style>
  <w:style w:type="character" w:styleId="PlaceholderText">
    <w:name w:val="Placeholder Text"/>
    <w:basedOn w:val="DefaultParagraphFont"/>
    <w:uiPriority w:val="99"/>
    <w:semiHidden/>
    <w:rsid w:val="00E71251"/>
    <w:rPr>
      <w:color w:val="808080"/>
    </w:rPr>
  </w:style>
  <w:style w:type="paragraph" w:customStyle="1" w:styleId="berschriftohneLink">
    <w:name w:val="Überschrift ohne Link"/>
    <w:basedOn w:val="Normal"/>
    <w:link w:val="berschriftohneLinkZchn"/>
    <w:rsid w:val="0040249A"/>
    <w:rPr>
      <w:smallCaps/>
      <w:spacing w:val="5"/>
      <w:sz w:val="28"/>
      <w:szCs w:val="28"/>
    </w:rPr>
  </w:style>
  <w:style w:type="paragraph" w:customStyle="1" w:styleId="Contentstitle">
    <w:name w:val="Contents title"/>
    <w:basedOn w:val="Normal"/>
    <w:link w:val="ContentstitleZchn"/>
    <w:qFormat/>
    <w:rsid w:val="00133B5C"/>
    <w:rPr>
      <w:sz w:val="44"/>
      <w:szCs w:val="28"/>
    </w:rPr>
  </w:style>
  <w:style w:type="character" w:customStyle="1" w:styleId="berschriftohneLinkZchn">
    <w:name w:val="Überschrift ohne Link Zchn"/>
    <w:basedOn w:val="DefaultParagraphFont"/>
    <w:link w:val="berschriftohneLink"/>
    <w:rsid w:val="0040249A"/>
    <w:rPr>
      <w:smallCaps/>
      <w:spacing w:val="5"/>
      <w:sz w:val="28"/>
      <w:szCs w:val="28"/>
      <w:lang w:val="en-US"/>
    </w:rPr>
  </w:style>
  <w:style w:type="character" w:customStyle="1" w:styleId="ContentstitleZchn">
    <w:name w:val="Contents title Zchn"/>
    <w:basedOn w:val="DefaultParagraphFont"/>
    <w:link w:val="Contentstitle"/>
    <w:rsid w:val="00133B5C"/>
    <w:rPr>
      <w:sz w:val="44"/>
      <w:szCs w:val="28"/>
      <w:lang w:val="en-US"/>
    </w:rPr>
  </w:style>
  <w:style w:type="paragraph" w:styleId="Bibliography">
    <w:name w:val="Bibliography"/>
    <w:basedOn w:val="Normal"/>
    <w:next w:val="Normal"/>
    <w:uiPriority w:val="37"/>
    <w:unhideWhenUsed/>
    <w:rsid w:val="002A1D51"/>
  </w:style>
  <w:style w:type="paragraph" w:styleId="TOC3">
    <w:name w:val="toc 3"/>
    <w:basedOn w:val="Normal"/>
    <w:next w:val="Normal"/>
    <w:autoRedefine/>
    <w:uiPriority w:val="39"/>
    <w:unhideWhenUsed/>
    <w:rsid w:val="00670351"/>
    <w:pPr>
      <w:spacing w:after="100"/>
      <w:ind w:left="440"/>
    </w:pPr>
  </w:style>
  <w:style w:type="paragraph" w:styleId="Caption">
    <w:name w:val="caption"/>
    <w:basedOn w:val="Normal"/>
    <w:next w:val="Normal"/>
    <w:uiPriority w:val="35"/>
    <w:unhideWhenUsed/>
    <w:qFormat/>
    <w:rsid w:val="003D39F3"/>
    <w:pPr>
      <w:jc w:val="center"/>
    </w:pPr>
    <w:rPr>
      <w:rFonts w:eastAsiaTheme="minorEastAsia"/>
      <w:b/>
      <w:bCs/>
      <w:sz w:val="16"/>
      <w:szCs w:val="18"/>
      <w:lang w:val="de-DE"/>
    </w:rPr>
  </w:style>
  <w:style w:type="paragraph" w:styleId="Subtitle">
    <w:name w:val="Subtitle"/>
    <w:basedOn w:val="Normal"/>
    <w:next w:val="Normal"/>
    <w:link w:val="SubtitleChar"/>
    <w:uiPriority w:val="11"/>
    <w:rsid w:val="0097186F"/>
    <w:pPr>
      <w:numPr>
        <w:ilvl w:val="1"/>
      </w:numPr>
    </w:pPr>
    <w:rPr>
      <w:rFonts w:asciiTheme="majorHAnsi" w:eastAsiaTheme="majorEastAsia" w:hAnsiTheme="majorHAnsi" w:cstheme="majorBidi"/>
      <w:i/>
      <w:iCs/>
      <w:spacing w:val="15"/>
      <w:szCs w:val="24"/>
    </w:rPr>
  </w:style>
  <w:style w:type="character" w:customStyle="1" w:styleId="SubtitleChar">
    <w:name w:val="Subtitle Char"/>
    <w:basedOn w:val="DefaultParagraphFont"/>
    <w:link w:val="Subtitle"/>
    <w:uiPriority w:val="11"/>
    <w:rsid w:val="0097186F"/>
    <w:rPr>
      <w:rFonts w:asciiTheme="majorHAnsi" w:eastAsiaTheme="majorEastAsia" w:hAnsiTheme="majorHAnsi" w:cstheme="majorBidi"/>
      <w:i/>
      <w:iCs/>
      <w:spacing w:val="15"/>
      <w:sz w:val="24"/>
      <w:szCs w:val="24"/>
      <w:lang w:val="en-US"/>
    </w:rPr>
  </w:style>
  <w:style w:type="character" w:styleId="IntenseEmphasis">
    <w:name w:val="Intense Emphasis"/>
    <w:basedOn w:val="DefaultParagraphFont"/>
    <w:uiPriority w:val="21"/>
    <w:qFormat/>
    <w:rsid w:val="0097186F"/>
    <w:rPr>
      <w:b/>
      <w:bCs/>
      <w:i/>
      <w:iCs/>
      <w:color w:val="auto"/>
    </w:rPr>
  </w:style>
  <w:style w:type="paragraph" w:customStyle="1" w:styleId="formula">
    <w:name w:val="formula"/>
    <w:basedOn w:val="Normal"/>
    <w:link w:val="formulaZchn"/>
    <w:rsid w:val="00D06237"/>
    <w:pPr>
      <w:spacing w:after="0"/>
      <w:jc w:val="left"/>
    </w:pPr>
    <w:rPr>
      <w:rFonts w:ascii="Cambria Math" w:hAnsi="Cambria Math"/>
    </w:rPr>
  </w:style>
  <w:style w:type="character" w:customStyle="1" w:styleId="formulaZchn">
    <w:name w:val="formula Zchn"/>
    <w:basedOn w:val="DefaultParagraphFont"/>
    <w:link w:val="formula"/>
    <w:rsid w:val="00D06237"/>
    <w:rPr>
      <w:rFonts w:ascii="Cambria Math" w:hAnsi="Cambria Math"/>
      <w:sz w:val="24"/>
      <w:lang w:val="en-US"/>
    </w:rPr>
  </w:style>
  <w:style w:type="paragraph" w:styleId="ListParagraph">
    <w:name w:val="List Paragraph"/>
    <w:basedOn w:val="Normal"/>
    <w:uiPriority w:val="34"/>
    <w:qFormat/>
    <w:rsid w:val="00261678"/>
    <w:pPr>
      <w:ind w:left="720"/>
      <w:contextualSpacing/>
    </w:pPr>
  </w:style>
  <w:style w:type="paragraph" w:customStyle="1" w:styleId="Figure">
    <w:name w:val="Figure"/>
    <w:basedOn w:val="Normal"/>
    <w:next w:val="Normal"/>
    <w:link w:val="FigureZchn"/>
    <w:qFormat/>
    <w:rsid w:val="00482C84"/>
    <w:pPr>
      <w:keepNext/>
      <w:spacing w:after="120"/>
      <w:jc w:val="center"/>
    </w:pPr>
  </w:style>
  <w:style w:type="character" w:customStyle="1" w:styleId="FigureZchn">
    <w:name w:val="Figure Zchn"/>
    <w:basedOn w:val="DefaultParagraphFont"/>
    <w:link w:val="Figure"/>
    <w:rsid w:val="00482C84"/>
    <w:rPr>
      <w:sz w:val="24"/>
      <w:lang w:val="en-US"/>
    </w:rPr>
  </w:style>
  <w:style w:type="table" w:styleId="LightShading">
    <w:name w:val="Light Shading"/>
    <w:basedOn w:val="TableNormal"/>
    <w:uiPriority w:val="60"/>
    <w:rsid w:val="00454F7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List">
    <w:name w:val="Colorful List"/>
    <w:basedOn w:val="TableNormal"/>
    <w:uiPriority w:val="72"/>
    <w:rsid w:val="005A64E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BE7AA3"/>
    <w:rPr>
      <w:color w:val="800080" w:themeColor="followedHyperlink"/>
      <w:u w:val="single"/>
    </w:rPr>
  </w:style>
  <w:style w:type="character" w:customStyle="1" w:styleId="shorttext">
    <w:name w:val="short_text"/>
    <w:basedOn w:val="DefaultParagraphFont"/>
    <w:rsid w:val="0077537E"/>
  </w:style>
  <w:style w:type="character" w:customStyle="1" w:styleId="hps">
    <w:name w:val="hps"/>
    <w:basedOn w:val="DefaultParagraphFont"/>
    <w:rsid w:val="0077537E"/>
  </w:style>
  <w:style w:type="character" w:styleId="CommentReference">
    <w:name w:val="annotation reference"/>
    <w:basedOn w:val="DefaultParagraphFont"/>
    <w:unhideWhenUsed/>
    <w:rsid w:val="00E54B02"/>
    <w:rPr>
      <w:sz w:val="16"/>
      <w:szCs w:val="16"/>
    </w:rPr>
  </w:style>
  <w:style w:type="paragraph" w:styleId="CommentText">
    <w:name w:val="annotation text"/>
    <w:basedOn w:val="Normal"/>
    <w:link w:val="CommentTextChar"/>
    <w:unhideWhenUsed/>
    <w:rsid w:val="00E54B02"/>
    <w:pPr>
      <w:spacing w:line="240" w:lineRule="auto"/>
    </w:pPr>
    <w:rPr>
      <w:sz w:val="20"/>
      <w:szCs w:val="20"/>
    </w:rPr>
  </w:style>
  <w:style w:type="character" w:customStyle="1" w:styleId="CommentTextChar">
    <w:name w:val="Comment Text Char"/>
    <w:basedOn w:val="DefaultParagraphFont"/>
    <w:link w:val="CommentText"/>
    <w:rsid w:val="00E54B02"/>
    <w:rPr>
      <w:sz w:val="20"/>
      <w:szCs w:val="20"/>
      <w:lang w:val="en-US"/>
    </w:rPr>
  </w:style>
  <w:style w:type="paragraph" w:styleId="CommentSubject">
    <w:name w:val="annotation subject"/>
    <w:basedOn w:val="CommentText"/>
    <w:next w:val="CommentText"/>
    <w:link w:val="CommentSubjectChar"/>
    <w:uiPriority w:val="99"/>
    <w:semiHidden/>
    <w:unhideWhenUsed/>
    <w:rsid w:val="00C11261"/>
    <w:rPr>
      <w:b/>
      <w:bCs/>
    </w:rPr>
  </w:style>
  <w:style w:type="character" w:customStyle="1" w:styleId="CommentSubjectChar">
    <w:name w:val="Comment Subject Char"/>
    <w:basedOn w:val="CommentTextChar"/>
    <w:link w:val="CommentSubject"/>
    <w:uiPriority w:val="99"/>
    <w:semiHidden/>
    <w:rsid w:val="00C11261"/>
    <w:rPr>
      <w:b/>
      <w:bCs/>
      <w:sz w:val="20"/>
      <w:szCs w:val="20"/>
      <w:lang w:val="en-US"/>
    </w:rPr>
  </w:style>
  <w:style w:type="paragraph" w:styleId="TableofFigures">
    <w:name w:val="table of figures"/>
    <w:basedOn w:val="Normal"/>
    <w:next w:val="Normal"/>
    <w:uiPriority w:val="99"/>
    <w:unhideWhenUsed/>
    <w:rsid w:val="00EC0C75"/>
    <w:pPr>
      <w:spacing w:after="0"/>
    </w:pPr>
  </w:style>
  <w:style w:type="table" w:styleId="LightList">
    <w:name w:val="Light List"/>
    <w:basedOn w:val="TableNormal"/>
    <w:uiPriority w:val="61"/>
    <w:rsid w:val="002E42A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2E42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E42A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2E42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Appendix">
    <w:name w:val="Appendix"/>
    <w:basedOn w:val="Heading1"/>
    <w:link w:val="AppendixZchn"/>
    <w:qFormat/>
    <w:rsid w:val="007D0E86"/>
    <w:pPr>
      <w:numPr>
        <w:numId w:val="14"/>
      </w:numPr>
    </w:pPr>
  </w:style>
  <w:style w:type="character" w:customStyle="1" w:styleId="AppendixZchn">
    <w:name w:val="Appendix Zchn"/>
    <w:basedOn w:val="Heading1Char"/>
    <w:link w:val="Appendix"/>
    <w:rsid w:val="007D0E86"/>
    <w:rPr>
      <w:rFonts w:eastAsiaTheme="majorEastAsia" w:cstheme="majorBidi"/>
      <w:bCs/>
      <w:spacing w:val="5"/>
      <w:sz w:val="44"/>
      <w:szCs w:val="28"/>
      <w:lang w:val="en-US"/>
    </w:rPr>
  </w:style>
  <w:style w:type="character" w:styleId="PageNumber">
    <w:name w:val="page number"/>
    <w:basedOn w:val="DefaultParagraphFont"/>
    <w:uiPriority w:val="99"/>
    <w:semiHidden/>
    <w:unhideWhenUsed/>
    <w:rsid w:val="00734B0B"/>
  </w:style>
  <w:style w:type="character" w:customStyle="1" w:styleId="KommentarthemaZchn1">
    <w:name w:val="Kommentarthema Zchn1"/>
    <w:basedOn w:val="CommentTextChar"/>
    <w:uiPriority w:val="99"/>
    <w:semiHidden/>
    <w:rsid w:val="003151CA"/>
    <w:rPr>
      <w:rFonts w:eastAsia="Batang"/>
      <w:b/>
      <w:bCs/>
      <w:sz w:val="20"/>
      <w:szCs w:val="20"/>
      <w:lang w:val="en-US"/>
    </w:rPr>
  </w:style>
  <w:style w:type="paragraph" w:customStyle="1" w:styleId="MTDisplayEquation">
    <w:name w:val="MTDisplayEquation"/>
    <w:basedOn w:val="Normal"/>
    <w:next w:val="Normal"/>
    <w:link w:val="MTDisplayEquationZchn"/>
    <w:rsid w:val="0046584E"/>
    <w:pPr>
      <w:tabs>
        <w:tab w:val="center" w:pos="4540"/>
        <w:tab w:val="right" w:pos="9080"/>
      </w:tabs>
    </w:pPr>
  </w:style>
  <w:style w:type="character" w:customStyle="1" w:styleId="MTDisplayEquationZchn">
    <w:name w:val="MTDisplayEquation Zchn"/>
    <w:basedOn w:val="DefaultParagraphFont"/>
    <w:link w:val="MTDisplayEquation"/>
    <w:rsid w:val="0046584E"/>
    <w:rPr>
      <w:lang w:val="en-US"/>
    </w:rPr>
  </w:style>
  <w:style w:type="paragraph" w:styleId="BodyText">
    <w:name w:val="Body Text"/>
    <w:basedOn w:val="Normal"/>
    <w:link w:val="BodyTextChar"/>
    <w:rsid w:val="00101DD4"/>
    <w:pPr>
      <w:spacing w:after="120" w:line="228" w:lineRule="auto"/>
      <w:ind w:firstLine="288"/>
    </w:pPr>
    <w:rPr>
      <w:rFonts w:ascii="Times New Roman" w:eastAsia="Times New Roman" w:hAnsi="Times New Roman" w:cs="Times New Roman"/>
      <w:spacing w:val="-1"/>
      <w:sz w:val="20"/>
      <w:szCs w:val="20"/>
    </w:rPr>
  </w:style>
  <w:style w:type="character" w:customStyle="1" w:styleId="BodyTextChar">
    <w:name w:val="Body Text Char"/>
    <w:basedOn w:val="DefaultParagraphFont"/>
    <w:link w:val="BodyText"/>
    <w:rsid w:val="00101DD4"/>
    <w:rPr>
      <w:rFonts w:ascii="Times New Roman" w:eastAsia="Times New Roman" w:hAnsi="Times New Roman" w:cs="Times New Roman"/>
      <w:spacing w:val="-1"/>
      <w:sz w:val="20"/>
      <w:szCs w:val="20"/>
      <w:lang w:val="en-US"/>
    </w:rPr>
  </w:style>
  <w:style w:type="character" w:customStyle="1" w:styleId="apple-converted-space">
    <w:name w:val="apple-converted-space"/>
    <w:basedOn w:val="DefaultParagraphFont"/>
    <w:rsid w:val="00B265B4"/>
  </w:style>
  <w:style w:type="paragraph" w:styleId="Revision">
    <w:name w:val="Revision"/>
    <w:hidden/>
    <w:uiPriority w:val="99"/>
    <w:semiHidden/>
    <w:rsid w:val="005E1ABF"/>
    <w:pPr>
      <w:spacing w:after="0" w:line="240" w:lineRule="auto"/>
    </w:pPr>
    <w:rPr>
      <w:lang w:val="en-US"/>
    </w:rPr>
  </w:style>
  <w:style w:type="paragraph" w:customStyle="1" w:styleId="References">
    <w:name w:val="References"/>
    <w:basedOn w:val="ListNumber"/>
    <w:rsid w:val="00763BE0"/>
    <w:pPr>
      <w:tabs>
        <w:tab w:val="clear" w:pos="360"/>
      </w:tabs>
      <w:spacing w:after="0" w:line="240" w:lineRule="auto"/>
      <w:ind w:left="858" w:hanging="432"/>
      <w:contextualSpacing w:val="0"/>
    </w:pPr>
    <w:rPr>
      <w:rFonts w:ascii="Times New Roman" w:eastAsia="Times New Roman" w:hAnsi="Times New Roman" w:cs="Times New Roman"/>
      <w:sz w:val="16"/>
      <w:szCs w:val="20"/>
    </w:rPr>
  </w:style>
  <w:style w:type="paragraph" w:styleId="ListNumber">
    <w:name w:val="List Number"/>
    <w:basedOn w:val="Normal"/>
    <w:uiPriority w:val="99"/>
    <w:semiHidden/>
    <w:unhideWhenUsed/>
    <w:rsid w:val="00763BE0"/>
    <w:pPr>
      <w:tabs>
        <w:tab w:val="num" w:pos="360"/>
      </w:tabs>
      <w:ind w:left="360" w:hanging="360"/>
      <w:contextualSpacing/>
    </w:pPr>
  </w:style>
  <w:style w:type="paragraph" w:styleId="HTMLPreformatted">
    <w:name w:val="HTML Preformatted"/>
    <w:basedOn w:val="Normal"/>
    <w:link w:val="HTMLPreformattedChar"/>
    <w:uiPriority w:val="99"/>
    <w:semiHidden/>
    <w:unhideWhenUsed/>
    <w:rsid w:val="008A04F0"/>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8A04F0"/>
    <w:rPr>
      <w:rFonts w:ascii="Consolas" w:hAnsi="Consolas" w:cs="Consolas"/>
      <w:sz w:val="20"/>
      <w:szCs w:val="20"/>
      <w:lang w:val="en-US"/>
    </w:rPr>
  </w:style>
  <w:style w:type="table" w:styleId="PlainTable5">
    <w:name w:val="Plain Table 5"/>
    <w:basedOn w:val="TableNormal"/>
    <w:uiPriority w:val="45"/>
    <w:rsid w:val="00DE32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E320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633C27"/>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2">
    <w:name w:val="List Table 4 Accent 2"/>
    <w:basedOn w:val="TableNormal"/>
    <w:uiPriority w:val="49"/>
    <w:rsid w:val="00FA60D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7Colorful-Accent2">
    <w:name w:val="List Table 7 Colorful Accent 2"/>
    <w:basedOn w:val="TableNormal"/>
    <w:uiPriority w:val="52"/>
    <w:rsid w:val="00FA60D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55971">
      <w:bodyDiv w:val="1"/>
      <w:marLeft w:val="0"/>
      <w:marRight w:val="0"/>
      <w:marTop w:val="0"/>
      <w:marBottom w:val="0"/>
      <w:divBdr>
        <w:top w:val="none" w:sz="0" w:space="0" w:color="auto"/>
        <w:left w:val="none" w:sz="0" w:space="0" w:color="auto"/>
        <w:bottom w:val="none" w:sz="0" w:space="0" w:color="auto"/>
        <w:right w:val="none" w:sz="0" w:space="0" w:color="auto"/>
      </w:divBdr>
    </w:div>
    <w:div w:id="54863908">
      <w:bodyDiv w:val="1"/>
      <w:marLeft w:val="0"/>
      <w:marRight w:val="0"/>
      <w:marTop w:val="0"/>
      <w:marBottom w:val="0"/>
      <w:divBdr>
        <w:top w:val="none" w:sz="0" w:space="0" w:color="auto"/>
        <w:left w:val="none" w:sz="0" w:space="0" w:color="auto"/>
        <w:bottom w:val="none" w:sz="0" w:space="0" w:color="auto"/>
        <w:right w:val="none" w:sz="0" w:space="0" w:color="auto"/>
      </w:divBdr>
    </w:div>
    <w:div w:id="109280119">
      <w:bodyDiv w:val="1"/>
      <w:marLeft w:val="0"/>
      <w:marRight w:val="0"/>
      <w:marTop w:val="0"/>
      <w:marBottom w:val="0"/>
      <w:divBdr>
        <w:top w:val="none" w:sz="0" w:space="0" w:color="auto"/>
        <w:left w:val="none" w:sz="0" w:space="0" w:color="auto"/>
        <w:bottom w:val="none" w:sz="0" w:space="0" w:color="auto"/>
        <w:right w:val="none" w:sz="0" w:space="0" w:color="auto"/>
      </w:divBdr>
    </w:div>
    <w:div w:id="145976679">
      <w:bodyDiv w:val="1"/>
      <w:marLeft w:val="0"/>
      <w:marRight w:val="0"/>
      <w:marTop w:val="0"/>
      <w:marBottom w:val="0"/>
      <w:divBdr>
        <w:top w:val="none" w:sz="0" w:space="0" w:color="auto"/>
        <w:left w:val="none" w:sz="0" w:space="0" w:color="auto"/>
        <w:bottom w:val="none" w:sz="0" w:space="0" w:color="auto"/>
        <w:right w:val="none" w:sz="0" w:space="0" w:color="auto"/>
      </w:divBdr>
    </w:div>
    <w:div w:id="170489926">
      <w:bodyDiv w:val="1"/>
      <w:marLeft w:val="0"/>
      <w:marRight w:val="0"/>
      <w:marTop w:val="0"/>
      <w:marBottom w:val="0"/>
      <w:divBdr>
        <w:top w:val="none" w:sz="0" w:space="0" w:color="auto"/>
        <w:left w:val="none" w:sz="0" w:space="0" w:color="auto"/>
        <w:bottom w:val="none" w:sz="0" w:space="0" w:color="auto"/>
        <w:right w:val="none" w:sz="0" w:space="0" w:color="auto"/>
      </w:divBdr>
    </w:div>
    <w:div w:id="185486738">
      <w:bodyDiv w:val="1"/>
      <w:marLeft w:val="0"/>
      <w:marRight w:val="0"/>
      <w:marTop w:val="0"/>
      <w:marBottom w:val="0"/>
      <w:divBdr>
        <w:top w:val="none" w:sz="0" w:space="0" w:color="auto"/>
        <w:left w:val="none" w:sz="0" w:space="0" w:color="auto"/>
        <w:bottom w:val="none" w:sz="0" w:space="0" w:color="auto"/>
        <w:right w:val="none" w:sz="0" w:space="0" w:color="auto"/>
      </w:divBdr>
    </w:div>
    <w:div w:id="196084998">
      <w:bodyDiv w:val="1"/>
      <w:marLeft w:val="0"/>
      <w:marRight w:val="0"/>
      <w:marTop w:val="0"/>
      <w:marBottom w:val="0"/>
      <w:divBdr>
        <w:top w:val="none" w:sz="0" w:space="0" w:color="auto"/>
        <w:left w:val="none" w:sz="0" w:space="0" w:color="auto"/>
        <w:bottom w:val="none" w:sz="0" w:space="0" w:color="auto"/>
        <w:right w:val="none" w:sz="0" w:space="0" w:color="auto"/>
      </w:divBdr>
    </w:div>
    <w:div w:id="205069080">
      <w:bodyDiv w:val="1"/>
      <w:marLeft w:val="0"/>
      <w:marRight w:val="0"/>
      <w:marTop w:val="0"/>
      <w:marBottom w:val="0"/>
      <w:divBdr>
        <w:top w:val="none" w:sz="0" w:space="0" w:color="auto"/>
        <w:left w:val="none" w:sz="0" w:space="0" w:color="auto"/>
        <w:bottom w:val="none" w:sz="0" w:space="0" w:color="auto"/>
        <w:right w:val="none" w:sz="0" w:space="0" w:color="auto"/>
      </w:divBdr>
    </w:div>
    <w:div w:id="215430463">
      <w:bodyDiv w:val="1"/>
      <w:marLeft w:val="0"/>
      <w:marRight w:val="0"/>
      <w:marTop w:val="0"/>
      <w:marBottom w:val="0"/>
      <w:divBdr>
        <w:top w:val="none" w:sz="0" w:space="0" w:color="auto"/>
        <w:left w:val="none" w:sz="0" w:space="0" w:color="auto"/>
        <w:bottom w:val="none" w:sz="0" w:space="0" w:color="auto"/>
        <w:right w:val="none" w:sz="0" w:space="0" w:color="auto"/>
      </w:divBdr>
    </w:div>
    <w:div w:id="249238500">
      <w:bodyDiv w:val="1"/>
      <w:marLeft w:val="0"/>
      <w:marRight w:val="0"/>
      <w:marTop w:val="0"/>
      <w:marBottom w:val="0"/>
      <w:divBdr>
        <w:top w:val="none" w:sz="0" w:space="0" w:color="auto"/>
        <w:left w:val="none" w:sz="0" w:space="0" w:color="auto"/>
        <w:bottom w:val="none" w:sz="0" w:space="0" w:color="auto"/>
        <w:right w:val="none" w:sz="0" w:space="0" w:color="auto"/>
      </w:divBdr>
    </w:div>
    <w:div w:id="262692638">
      <w:bodyDiv w:val="1"/>
      <w:marLeft w:val="0"/>
      <w:marRight w:val="0"/>
      <w:marTop w:val="0"/>
      <w:marBottom w:val="0"/>
      <w:divBdr>
        <w:top w:val="none" w:sz="0" w:space="0" w:color="auto"/>
        <w:left w:val="none" w:sz="0" w:space="0" w:color="auto"/>
        <w:bottom w:val="none" w:sz="0" w:space="0" w:color="auto"/>
        <w:right w:val="none" w:sz="0" w:space="0" w:color="auto"/>
      </w:divBdr>
    </w:div>
    <w:div w:id="262957954">
      <w:bodyDiv w:val="1"/>
      <w:marLeft w:val="0"/>
      <w:marRight w:val="0"/>
      <w:marTop w:val="0"/>
      <w:marBottom w:val="0"/>
      <w:divBdr>
        <w:top w:val="none" w:sz="0" w:space="0" w:color="auto"/>
        <w:left w:val="none" w:sz="0" w:space="0" w:color="auto"/>
        <w:bottom w:val="none" w:sz="0" w:space="0" w:color="auto"/>
        <w:right w:val="none" w:sz="0" w:space="0" w:color="auto"/>
      </w:divBdr>
    </w:div>
    <w:div w:id="295187781">
      <w:bodyDiv w:val="1"/>
      <w:marLeft w:val="0"/>
      <w:marRight w:val="0"/>
      <w:marTop w:val="0"/>
      <w:marBottom w:val="0"/>
      <w:divBdr>
        <w:top w:val="none" w:sz="0" w:space="0" w:color="auto"/>
        <w:left w:val="none" w:sz="0" w:space="0" w:color="auto"/>
        <w:bottom w:val="none" w:sz="0" w:space="0" w:color="auto"/>
        <w:right w:val="none" w:sz="0" w:space="0" w:color="auto"/>
      </w:divBdr>
    </w:div>
    <w:div w:id="313801182">
      <w:bodyDiv w:val="1"/>
      <w:marLeft w:val="0"/>
      <w:marRight w:val="0"/>
      <w:marTop w:val="0"/>
      <w:marBottom w:val="0"/>
      <w:divBdr>
        <w:top w:val="none" w:sz="0" w:space="0" w:color="auto"/>
        <w:left w:val="none" w:sz="0" w:space="0" w:color="auto"/>
        <w:bottom w:val="none" w:sz="0" w:space="0" w:color="auto"/>
        <w:right w:val="none" w:sz="0" w:space="0" w:color="auto"/>
      </w:divBdr>
    </w:div>
    <w:div w:id="376205786">
      <w:bodyDiv w:val="1"/>
      <w:marLeft w:val="0"/>
      <w:marRight w:val="0"/>
      <w:marTop w:val="0"/>
      <w:marBottom w:val="0"/>
      <w:divBdr>
        <w:top w:val="none" w:sz="0" w:space="0" w:color="auto"/>
        <w:left w:val="none" w:sz="0" w:space="0" w:color="auto"/>
        <w:bottom w:val="none" w:sz="0" w:space="0" w:color="auto"/>
        <w:right w:val="none" w:sz="0" w:space="0" w:color="auto"/>
      </w:divBdr>
    </w:div>
    <w:div w:id="423310063">
      <w:bodyDiv w:val="1"/>
      <w:marLeft w:val="0"/>
      <w:marRight w:val="0"/>
      <w:marTop w:val="0"/>
      <w:marBottom w:val="0"/>
      <w:divBdr>
        <w:top w:val="none" w:sz="0" w:space="0" w:color="auto"/>
        <w:left w:val="none" w:sz="0" w:space="0" w:color="auto"/>
        <w:bottom w:val="none" w:sz="0" w:space="0" w:color="auto"/>
        <w:right w:val="none" w:sz="0" w:space="0" w:color="auto"/>
      </w:divBdr>
    </w:div>
    <w:div w:id="448861467">
      <w:bodyDiv w:val="1"/>
      <w:marLeft w:val="0"/>
      <w:marRight w:val="0"/>
      <w:marTop w:val="0"/>
      <w:marBottom w:val="0"/>
      <w:divBdr>
        <w:top w:val="none" w:sz="0" w:space="0" w:color="auto"/>
        <w:left w:val="none" w:sz="0" w:space="0" w:color="auto"/>
        <w:bottom w:val="none" w:sz="0" w:space="0" w:color="auto"/>
        <w:right w:val="none" w:sz="0" w:space="0" w:color="auto"/>
      </w:divBdr>
    </w:div>
    <w:div w:id="450901047">
      <w:bodyDiv w:val="1"/>
      <w:marLeft w:val="0"/>
      <w:marRight w:val="0"/>
      <w:marTop w:val="0"/>
      <w:marBottom w:val="0"/>
      <w:divBdr>
        <w:top w:val="none" w:sz="0" w:space="0" w:color="auto"/>
        <w:left w:val="none" w:sz="0" w:space="0" w:color="auto"/>
        <w:bottom w:val="none" w:sz="0" w:space="0" w:color="auto"/>
        <w:right w:val="none" w:sz="0" w:space="0" w:color="auto"/>
      </w:divBdr>
    </w:div>
    <w:div w:id="471143238">
      <w:bodyDiv w:val="1"/>
      <w:marLeft w:val="0"/>
      <w:marRight w:val="0"/>
      <w:marTop w:val="0"/>
      <w:marBottom w:val="0"/>
      <w:divBdr>
        <w:top w:val="none" w:sz="0" w:space="0" w:color="auto"/>
        <w:left w:val="none" w:sz="0" w:space="0" w:color="auto"/>
        <w:bottom w:val="none" w:sz="0" w:space="0" w:color="auto"/>
        <w:right w:val="none" w:sz="0" w:space="0" w:color="auto"/>
      </w:divBdr>
    </w:div>
    <w:div w:id="480197581">
      <w:bodyDiv w:val="1"/>
      <w:marLeft w:val="0"/>
      <w:marRight w:val="0"/>
      <w:marTop w:val="0"/>
      <w:marBottom w:val="0"/>
      <w:divBdr>
        <w:top w:val="none" w:sz="0" w:space="0" w:color="auto"/>
        <w:left w:val="none" w:sz="0" w:space="0" w:color="auto"/>
        <w:bottom w:val="none" w:sz="0" w:space="0" w:color="auto"/>
        <w:right w:val="none" w:sz="0" w:space="0" w:color="auto"/>
      </w:divBdr>
    </w:div>
    <w:div w:id="486433229">
      <w:bodyDiv w:val="1"/>
      <w:marLeft w:val="0"/>
      <w:marRight w:val="0"/>
      <w:marTop w:val="0"/>
      <w:marBottom w:val="0"/>
      <w:divBdr>
        <w:top w:val="none" w:sz="0" w:space="0" w:color="auto"/>
        <w:left w:val="none" w:sz="0" w:space="0" w:color="auto"/>
        <w:bottom w:val="none" w:sz="0" w:space="0" w:color="auto"/>
        <w:right w:val="none" w:sz="0" w:space="0" w:color="auto"/>
      </w:divBdr>
    </w:div>
    <w:div w:id="493495247">
      <w:bodyDiv w:val="1"/>
      <w:marLeft w:val="0"/>
      <w:marRight w:val="0"/>
      <w:marTop w:val="0"/>
      <w:marBottom w:val="0"/>
      <w:divBdr>
        <w:top w:val="none" w:sz="0" w:space="0" w:color="auto"/>
        <w:left w:val="none" w:sz="0" w:space="0" w:color="auto"/>
        <w:bottom w:val="none" w:sz="0" w:space="0" w:color="auto"/>
        <w:right w:val="none" w:sz="0" w:space="0" w:color="auto"/>
      </w:divBdr>
      <w:divsChild>
        <w:div w:id="72509351">
          <w:marLeft w:val="0"/>
          <w:marRight w:val="0"/>
          <w:marTop w:val="0"/>
          <w:marBottom w:val="0"/>
          <w:divBdr>
            <w:top w:val="none" w:sz="0" w:space="0" w:color="auto"/>
            <w:left w:val="none" w:sz="0" w:space="0" w:color="auto"/>
            <w:bottom w:val="none" w:sz="0" w:space="0" w:color="auto"/>
            <w:right w:val="none" w:sz="0" w:space="0" w:color="auto"/>
          </w:divBdr>
          <w:divsChild>
            <w:div w:id="162203422">
              <w:marLeft w:val="0"/>
              <w:marRight w:val="0"/>
              <w:marTop w:val="0"/>
              <w:marBottom w:val="0"/>
              <w:divBdr>
                <w:top w:val="none" w:sz="0" w:space="0" w:color="auto"/>
                <w:left w:val="none" w:sz="0" w:space="0" w:color="auto"/>
                <w:bottom w:val="none" w:sz="0" w:space="0" w:color="auto"/>
                <w:right w:val="none" w:sz="0" w:space="0" w:color="auto"/>
              </w:divBdr>
              <w:divsChild>
                <w:div w:id="507673725">
                  <w:marLeft w:val="0"/>
                  <w:marRight w:val="0"/>
                  <w:marTop w:val="0"/>
                  <w:marBottom w:val="0"/>
                  <w:divBdr>
                    <w:top w:val="none" w:sz="0" w:space="0" w:color="auto"/>
                    <w:left w:val="none" w:sz="0" w:space="0" w:color="auto"/>
                    <w:bottom w:val="none" w:sz="0" w:space="0" w:color="auto"/>
                    <w:right w:val="none" w:sz="0" w:space="0" w:color="auto"/>
                  </w:divBdr>
                </w:div>
                <w:div w:id="1689519995">
                  <w:marLeft w:val="0"/>
                  <w:marRight w:val="0"/>
                  <w:marTop w:val="0"/>
                  <w:marBottom w:val="0"/>
                  <w:divBdr>
                    <w:top w:val="none" w:sz="0" w:space="0" w:color="auto"/>
                    <w:left w:val="none" w:sz="0" w:space="0" w:color="auto"/>
                    <w:bottom w:val="none" w:sz="0" w:space="0" w:color="auto"/>
                    <w:right w:val="none" w:sz="0" w:space="0" w:color="auto"/>
                  </w:divBdr>
                </w:div>
                <w:div w:id="20096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30533">
      <w:bodyDiv w:val="1"/>
      <w:marLeft w:val="0"/>
      <w:marRight w:val="0"/>
      <w:marTop w:val="0"/>
      <w:marBottom w:val="0"/>
      <w:divBdr>
        <w:top w:val="none" w:sz="0" w:space="0" w:color="auto"/>
        <w:left w:val="none" w:sz="0" w:space="0" w:color="auto"/>
        <w:bottom w:val="none" w:sz="0" w:space="0" w:color="auto"/>
        <w:right w:val="none" w:sz="0" w:space="0" w:color="auto"/>
      </w:divBdr>
    </w:div>
    <w:div w:id="523135033">
      <w:bodyDiv w:val="1"/>
      <w:marLeft w:val="0"/>
      <w:marRight w:val="0"/>
      <w:marTop w:val="0"/>
      <w:marBottom w:val="0"/>
      <w:divBdr>
        <w:top w:val="none" w:sz="0" w:space="0" w:color="auto"/>
        <w:left w:val="none" w:sz="0" w:space="0" w:color="auto"/>
        <w:bottom w:val="none" w:sz="0" w:space="0" w:color="auto"/>
        <w:right w:val="none" w:sz="0" w:space="0" w:color="auto"/>
      </w:divBdr>
    </w:div>
    <w:div w:id="549656021">
      <w:bodyDiv w:val="1"/>
      <w:marLeft w:val="0"/>
      <w:marRight w:val="0"/>
      <w:marTop w:val="0"/>
      <w:marBottom w:val="0"/>
      <w:divBdr>
        <w:top w:val="none" w:sz="0" w:space="0" w:color="auto"/>
        <w:left w:val="none" w:sz="0" w:space="0" w:color="auto"/>
        <w:bottom w:val="none" w:sz="0" w:space="0" w:color="auto"/>
        <w:right w:val="none" w:sz="0" w:space="0" w:color="auto"/>
      </w:divBdr>
      <w:divsChild>
        <w:div w:id="1109080916">
          <w:marLeft w:val="0"/>
          <w:marRight w:val="0"/>
          <w:marTop w:val="0"/>
          <w:marBottom w:val="0"/>
          <w:divBdr>
            <w:top w:val="none" w:sz="0" w:space="0" w:color="auto"/>
            <w:left w:val="none" w:sz="0" w:space="0" w:color="auto"/>
            <w:bottom w:val="none" w:sz="0" w:space="0" w:color="auto"/>
            <w:right w:val="none" w:sz="0" w:space="0" w:color="auto"/>
          </w:divBdr>
          <w:divsChild>
            <w:div w:id="1859656274">
              <w:marLeft w:val="0"/>
              <w:marRight w:val="0"/>
              <w:marTop w:val="0"/>
              <w:marBottom w:val="0"/>
              <w:divBdr>
                <w:top w:val="none" w:sz="0" w:space="0" w:color="auto"/>
                <w:left w:val="none" w:sz="0" w:space="0" w:color="auto"/>
                <w:bottom w:val="none" w:sz="0" w:space="0" w:color="auto"/>
                <w:right w:val="none" w:sz="0" w:space="0" w:color="auto"/>
              </w:divBdr>
              <w:divsChild>
                <w:div w:id="669530566">
                  <w:marLeft w:val="0"/>
                  <w:marRight w:val="0"/>
                  <w:marTop w:val="0"/>
                  <w:marBottom w:val="0"/>
                  <w:divBdr>
                    <w:top w:val="none" w:sz="0" w:space="0" w:color="auto"/>
                    <w:left w:val="none" w:sz="0" w:space="0" w:color="auto"/>
                    <w:bottom w:val="none" w:sz="0" w:space="0" w:color="auto"/>
                    <w:right w:val="none" w:sz="0" w:space="0" w:color="auto"/>
                  </w:divBdr>
                  <w:divsChild>
                    <w:div w:id="1844205208">
                      <w:marLeft w:val="0"/>
                      <w:marRight w:val="0"/>
                      <w:marTop w:val="0"/>
                      <w:marBottom w:val="0"/>
                      <w:divBdr>
                        <w:top w:val="none" w:sz="0" w:space="0" w:color="auto"/>
                        <w:left w:val="none" w:sz="0" w:space="0" w:color="auto"/>
                        <w:bottom w:val="none" w:sz="0" w:space="0" w:color="auto"/>
                        <w:right w:val="none" w:sz="0" w:space="0" w:color="auto"/>
                      </w:divBdr>
                      <w:divsChild>
                        <w:div w:id="413212910">
                          <w:marLeft w:val="0"/>
                          <w:marRight w:val="0"/>
                          <w:marTop w:val="0"/>
                          <w:marBottom w:val="0"/>
                          <w:divBdr>
                            <w:top w:val="none" w:sz="0" w:space="0" w:color="auto"/>
                            <w:left w:val="none" w:sz="0" w:space="0" w:color="auto"/>
                            <w:bottom w:val="none" w:sz="0" w:space="0" w:color="auto"/>
                            <w:right w:val="none" w:sz="0" w:space="0" w:color="auto"/>
                          </w:divBdr>
                          <w:divsChild>
                            <w:div w:id="2114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8248598">
      <w:bodyDiv w:val="1"/>
      <w:marLeft w:val="0"/>
      <w:marRight w:val="0"/>
      <w:marTop w:val="0"/>
      <w:marBottom w:val="0"/>
      <w:divBdr>
        <w:top w:val="none" w:sz="0" w:space="0" w:color="auto"/>
        <w:left w:val="none" w:sz="0" w:space="0" w:color="auto"/>
        <w:bottom w:val="none" w:sz="0" w:space="0" w:color="auto"/>
        <w:right w:val="none" w:sz="0" w:space="0" w:color="auto"/>
      </w:divBdr>
    </w:div>
    <w:div w:id="566768041">
      <w:bodyDiv w:val="1"/>
      <w:marLeft w:val="0"/>
      <w:marRight w:val="0"/>
      <w:marTop w:val="0"/>
      <w:marBottom w:val="0"/>
      <w:divBdr>
        <w:top w:val="none" w:sz="0" w:space="0" w:color="auto"/>
        <w:left w:val="none" w:sz="0" w:space="0" w:color="auto"/>
        <w:bottom w:val="none" w:sz="0" w:space="0" w:color="auto"/>
        <w:right w:val="none" w:sz="0" w:space="0" w:color="auto"/>
      </w:divBdr>
    </w:div>
    <w:div w:id="583491701">
      <w:bodyDiv w:val="1"/>
      <w:marLeft w:val="0"/>
      <w:marRight w:val="0"/>
      <w:marTop w:val="0"/>
      <w:marBottom w:val="0"/>
      <w:divBdr>
        <w:top w:val="none" w:sz="0" w:space="0" w:color="auto"/>
        <w:left w:val="none" w:sz="0" w:space="0" w:color="auto"/>
        <w:bottom w:val="none" w:sz="0" w:space="0" w:color="auto"/>
        <w:right w:val="none" w:sz="0" w:space="0" w:color="auto"/>
      </w:divBdr>
    </w:div>
    <w:div w:id="619338884">
      <w:bodyDiv w:val="1"/>
      <w:marLeft w:val="0"/>
      <w:marRight w:val="0"/>
      <w:marTop w:val="0"/>
      <w:marBottom w:val="0"/>
      <w:divBdr>
        <w:top w:val="none" w:sz="0" w:space="0" w:color="auto"/>
        <w:left w:val="none" w:sz="0" w:space="0" w:color="auto"/>
        <w:bottom w:val="none" w:sz="0" w:space="0" w:color="auto"/>
        <w:right w:val="none" w:sz="0" w:space="0" w:color="auto"/>
      </w:divBdr>
    </w:div>
    <w:div w:id="634798204">
      <w:bodyDiv w:val="1"/>
      <w:marLeft w:val="0"/>
      <w:marRight w:val="0"/>
      <w:marTop w:val="0"/>
      <w:marBottom w:val="0"/>
      <w:divBdr>
        <w:top w:val="none" w:sz="0" w:space="0" w:color="auto"/>
        <w:left w:val="none" w:sz="0" w:space="0" w:color="auto"/>
        <w:bottom w:val="none" w:sz="0" w:space="0" w:color="auto"/>
        <w:right w:val="none" w:sz="0" w:space="0" w:color="auto"/>
      </w:divBdr>
    </w:div>
    <w:div w:id="684987715">
      <w:bodyDiv w:val="1"/>
      <w:marLeft w:val="0"/>
      <w:marRight w:val="0"/>
      <w:marTop w:val="0"/>
      <w:marBottom w:val="0"/>
      <w:divBdr>
        <w:top w:val="none" w:sz="0" w:space="0" w:color="auto"/>
        <w:left w:val="none" w:sz="0" w:space="0" w:color="auto"/>
        <w:bottom w:val="none" w:sz="0" w:space="0" w:color="auto"/>
        <w:right w:val="none" w:sz="0" w:space="0" w:color="auto"/>
      </w:divBdr>
    </w:div>
    <w:div w:id="708576061">
      <w:bodyDiv w:val="1"/>
      <w:marLeft w:val="0"/>
      <w:marRight w:val="0"/>
      <w:marTop w:val="0"/>
      <w:marBottom w:val="0"/>
      <w:divBdr>
        <w:top w:val="none" w:sz="0" w:space="0" w:color="auto"/>
        <w:left w:val="none" w:sz="0" w:space="0" w:color="auto"/>
        <w:bottom w:val="none" w:sz="0" w:space="0" w:color="auto"/>
        <w:right w:val="none" w:sz="0" w:space="0" w:color="auto"/>
      </w:divBdr>
    </w:div>
    <w:div w:id="717777458">
      <w:bodyDiv w:val="1"/>
      <w:marLeft w:val="0"/>
      <w:marRight w:val="0"/>
      <w:marTop w:val="0"/>
      <w:marBottom w:val="0"/>
      <w:divBdr>
        <w:top w:val="none" w:sz="0" w:space="0" w:color="auto"/>
        <w:left w:val="none" w:sz="0" w:space="0" w:color="auto"/>
        <w:bottom w:val="none" w:sz="0" w:space="0" w:color="auto"/>
        <w:right w:val="none" w:sz="0" w:space="0" w:color="auto"/>
      </w:divBdr>
    </w:div>
    <w:div w:id="738140453">
      <w:bodyDiv w:val="1"/>
      <w:marLeft w:val="0"/>
      <w:marRight w:val="0"/>
      <w:marTop w:val="0"/>
      <w:marBottom w:val="0"/>
      <w:divBdr>
        <w:top w:val="none" w:sz="0" w:space="0" w:color="auto"/>
        <w:left w:val="none" w:sz="0" w:space="0" w:color="auto"/>
        <w:bottom w:val="none" w:sz="0" w:space="0" w:color="auto"/>
        <w:right w:val="none" w:sz="0" w:space="0" w:color="auto"/>
      </w:divBdr>
    </w:div>
    <w:div w:id="742526484">
      <w:bodyDiv w:val="1"/>
      <w:marLeft w:val="0"/>
      <w:marRight w:val="0"/>
      <w:marTop w:val="0"/>
      <w:marBottom w:val="0"/>
      <w:divBdr>
        <w:top w:val="none" w:sz="0" w:space="0" w:color="auto"/>
        <w:left w:val="none" w:sz="0" w:space="0" w:color="auto"/>
        <w:bottom w:val="none" w:sz="0" w:space="0" w:color="auto"/>
        <w:right w:val="none" w:sz="0" w:space="0" w:color="auto"/>
      </w:divBdr>
    </w:div>
    <w:div w:id="743649291">
      <w:bodyDiv w:val="1"/>
      <w:marLeft w:val="0"/>
      <w:marRight w:val="0"/>
      <w:marTop w:val="0"/>
      <w:marBottom w:val="0"/>
      <w:divBdr>
        <w:top w:val="none" w:sz="0" w:space="0" w:color="auto"/>
        <w:left w:val="none" w:sz="0" w:space="0" w:color="auto"/>
        <w:bottom w:val="none" w:sz="0" w:space="0" w:color="auto"/>
        <w:right w:val="none" w:sz="0" w:space="0" w:color="auto"/>
      </w:divBdr>
    </w:div>
    <w:div w:id="745763477">
      <w:bodyDiv w:val="1"/>
      <w:marLeft w:val="0"/>
      <w:marRight w:val="0"/>
      <w:marTop w:val="0"/>
      <w:marBottom w:val="0"/>
      <w:divBdr>
        <w:top w:val="none" w:sz="0" w:space="0" w:color="auto"/>
        <w:left w:val="none" w:sz="0" w:space="0" w:color="auto"/>
        <w:bottom w:val="none" w:sz="0" w:space="0" w:color="auto"/>
        <w:right w:val="none" w:sz="0" w:space="0" w:color="auto"/>
      </w:divBdr>
      <w:divsChild>
        <w:div w:id="868762633">
          <w:marLeft w:val="0"/>
          <w:marRight w:val="0"/>
          <w:marTop w:val="0"/>
          <w:marBottom w:val="0"/>
          <w:divBdr>
            <w:top w:val="none" w:sz="0" w:space="0" w:color="auto"/>
            <w:left w:val="none" w:sz="0" w:space="0" w:color="auto"/>
            <w:bottom w:val="none" w:sz="0" w:space="0" w:color="auto"/>
            <w:right w:val="none" w:sz="0" w:space="0" w:color="auto"/>
          </w:divBdr>
        </w:div>
      </w:divsChild>
    </w:div>
    <w:div w:id="758061805">
      <w:bodyDiv w:val="1"/>
      <w:marLeft w:val="0"/>
      <w:marRight w:val="0"/>
      <w:marTop w:val="0"/>
      <w:marBottom w:val="0"/>
      <w:divBdr>
        <w:top w:val="none" w:sz="0" w:space="0" w:color="auto"/>
        <w:left w:val="none" w:sz="0" w:space="0" w:color="auto"/>
        <w:bottom w:val="none" w:sz="0" w:space="0" w:color="auto"/>
        <w:right w:val="none" w:sz="0" w:space="0" w:color="auto"/>
      </w:divBdr>
    </w:div>
    <w:div w:id="797533310">
      <w:bodyDiv w:val="1"/>
      <w:marLeft w:val="0"/>
      <w:marRight w:val="0"/>
      <w:marTop w:val="0"/>
      <w:marBottom w:val="0"/>
      <w:divBdr>
        <w:top w:val="none" w:sz="0" w:space="0" w:color="auto"/>
        <w:left w:val="none" w:sz="0" w:space="0" w:color="auto"/>
        <w:bottom w:val="none" w:sz="0" w:space="0" w:color="auto"/>
        <w:right w:val="none" w:sz="0" w:space="0" w:color="auto"/>
      </w:divBdr>
    </w:div>
    <w:div w:id="812482113">
      <w:bodyDiv w:val="1"/>
      <w:marLeft w:val="0"/>
      <w:marRight w:val="0"/>
      <w:marTop w:val="0"/>
      <w:marBottom w:val="0"/>
      <w:divBdr>
        <w:top w:val="none" w:sz="0" w:space="0" w:color="auto"/>
        <w:left w:val="none" w:sz="0" w:space="0" w:color="auto"/>
        <w:bottom w:val="none" w:sz="0" w:space="0" w:color="auto"/>
        <w:right w:val="none" w:sz="0" w:space="0" w:color="auto"/>
      </w:divBdr>
    </w:div>
    <w:div w:id="839003894">
      <w:bodyDiv w:val="1"/>
      <w:marLeft w:val="0"/>
      <w:marRight w:val="0"/>
      <w:marTop w:val="0"/>
      <w:marBottom w:val="0"/>
      <w:divBdr>
        <w:top w:val="none" w:sz="0" w:space="0" w:color="auto"/>
        <w:left w:val="none" w:sz="0" w:space="0" w:color="auto"/>
        <w:bottom w:val="none" w:sz="0" w:space="0" w:color="auto"/>
        <w:right w:val="none" w:sz="0" w:space="0" w:color="auto"/>
      </w:divBdr>
    </w:div>
    <w:div w:id="845290509">
      <w:bodyDiv w:val="1"/>
      <w:marLeft w:val="0"/>
      <w:marRight w:val="0"/>
      <w:marTop w:val="0"/>
      <w:marBottom w:val="0"/>
      <w:divBdr>
        <w:top w:val="none" w:sz="0" w:space="0" w:color="auto"/>
        <w:left w:val="none" w:sz="0" w:space="0" w:color="auto"/>
        <w:bottom w:val="none" w:sz="0" w:space="0" w:color="auto"/>
        <w:right w:val="none" w:sz="0" w:space="0" w:color="auto"/>
      </w:divBdr>
    </w:div>
    <w:div w:id="886792908">
      <w:bodyDiv w:val="1"/>
      <w:marLeft w:val="0"/>
      <w:marRight w:val="0"/>
      <w:marTop w:val="0"/>
      <w:marBottom w:val="0"/>
      <w:divBdr>
        <w:top w:val="none" w:sz="0" w:space="0" w:color="auto"/>
        <w:left w:val="none" w:sz="0" w:space="0" w:color="auto"/>
        <w:bottom w:val="none" w:sz="0" w:space="0" w:color="auto"/>
        <w:right w:val="none" w:sz="0" w:space="0" w:color="auto"/>
      </w:divBdr>
    </w:div>
    <w:div w:id="928082044">
      <w:bodyDiv w:val="1"/>
      <w:marLeft w:val="0"/>
      <w:marRight w:val="0"/>
      <w:marTop w:val="0"/>
      <w:marBottom w:val="0"/>
      <w:divBdr>
        <w:top w:val="none" w:sz="0" w:space="0" w:color="auto"/>
        <w:left w:val="none" w:sz="0" w:space="0" w:color="auto"/>
        <w:bottom w:val="none" w:sz="0" w:space="0" w:color="auto"/>
        <w:right w:val="none" w:sz="0" w:space="0" w:color="auto"/>
      </w:divBdr>
    </w:div>
    <w:div w:id="931084759">
      <w:bodyDiv w:val="1"/>
      <w:marLeft w:val="0"/>
      <w:marRight w:val="0"/>
      <w:marTop w:val="0"/>
      <w:marBottom w:val="0"/>
      <w:divBdr>
        <w:top w:val="none" w:sz="0" w:space="0" w:color="auto"/>
        <w:left w:val="none" w:sz="0" w:space="0" w:color="auto"/>
        <w:bottom w:val="none" w:sz="0" w:space="0" w:color="auto"/>
        <w:right w:val="none" w:sz="0" w:space="0" w:color="auto"/>
      </w:divBdr>
    </w:div>
    <w:div w:id="962733970">
      <w:bodyDiv w:val="1"/>
      <w:marLeft w:val="0"/>
      <w:marRight w:val="0"/>
      <w:marTop w:val="0"/>
      <w:marBottom w:val="0"/>
      <w:divBdr>
        <w:top w:val="none" w:sz="0" w:space="0" w:color="auto"/>
        <w:left w:val="none" w:sz="0" w:space="0" w:color="auto"/>
        <w:bottom w:val="none" w:sz="0" w:space="0" w:color="auto"/>
        <w:right w:val="none" w:sz="0" w:space="0" w:color="auto"/>
      </w:divBdr>
    </w:div>
    <w:div w:id="971982631">
      <w:bodyDiv w:val="1"/>
      <w:marLeft w:val="0"/>
      <w:marRight w:val="0"/>
      <w:marTop w:val="0"/>
      <w:marBottom w:val="0"/>
      <w:divBdr>
        <w:top w:val="none" w:sz="0" w:space="0" w:color="auto"/>
        <w:left w:val="none" w:sz="0" w:space="0" w:color="auto"/>
        <w:bottom w:val="none" w:sz="0" w:space="0" w:color="auto"/>
        <w:right w:val="none" w:sz="0" w:space="0" w:color="auto"/>
      </w:divBdr>
    </w:div>
    <w:div w:id="978147571">
      <w:bodyDiv w:val="1"/>
      <w:marLeft w:val="0"/>
      <w:marRight w:val="0"/>
      <w:marTop w:val="0"/>
      <w:marBottom w:val="0"/>
      <w:divBdr>
        <w:top w:val="none" w:sz="0" w:space="0" w:color="auto"/>
        <w:left w:val="none" w:sz="0" w:space="0" w:color="auto"/>
        <w:bottom w:val="none" w:sz="0" w:space="0" w:color="auto"/>
        <w:right w:val="none" w:sz="0" w:space="0" w:color="auto"/>
      </w:divBdr>
    </w:div>
    <w:div w:id="1002703580">
      <w:bodyDiv w:val="1"/>
      <w:marLeft w:val="0"/>
      <w:marRight w:val="0"/>
      <w:marTop w:val="0"/>
      <w:marBottom w:val="0"/>
      <w:divBdr>
        <w:top w:val="none" w:sz="0" w:space="0" w:color="auto"/>
        <w:left w:val="none" w:sz="0" w:space="0" w:color="auto"/>
        <w:bottom w:val="none" w:sz="0" w:space="0" w:color="auto"/>
        <w:right w:val="none" w:sz="0" w:space="0" w:color="auto"/>
      </w:divBdr>
    </w:div>
    <w:div w:id="1003976442">
      <w:bodyDiv w:val="1"/>
      <w:marLeft w:val="0"/>
      <w:marRight w:val="0"/>
      <w:marTop w:val="0"/>
      <w:marBottom w:val="0"/>
      <w:divBdr>
        <w:top w:val="none" w:sz="0" w:space="0" w:color="auto"/>
        <w:left w:val="none" w:sz="0" w:space="0" w:color="auto"/>
        <w:bottom w:val="none" w:sz="0" w:space="0" w:color="auto"/>
        <w:right w:val="none" w:sz="0" w:space="0" w:color="auto"/>
      </w:divBdr>
    </w:div>
    <w:div w:id="1019743107">
      <w:bodyDiv w:val="1"/>
      <w:marLeft w:val="0"/>
      <w:marRight w:val="0"/>
      <w:marTop w:val="0"/>
      <w:marBottom w:val="0"/>
      <w:divBdr>
        <w:top w:val="none" w:sz="0" w:space="0" w:color="auto"/>
        <w:left w:val="none" w:sz="0" w:space="0" w:color="auto"/>
        <w:bottom w:val="none" w:sz="0" w:space="0" w:color="auto"/>
        <w:right w:val="none" w:sz="0" w:space="0" w:color="auto"/>
      </w:divBdr>
    </w:div>
    <w:div w:id="1023363129">
      <w:bodyDiv w:val="1"/>
      <w:marLeft w:val="0"/>
      <w:marRight w:val="0"/>
      <w:marTop w:val="0"/>
      <w:marBottom w:val="0"/>
      <w:divBdr>
        <w:top w:val="none" w:sz="0" w:space="0" w:color="auto"/>
        <w:left w:val="none" w:sz="0" w:space="0" w:color="auto"/>
        <w:bottom w:val="none" w:sz="0" w:space="0" w:color="auto"/>
        <w:right w:val="none" w:sz="0" w:space="0" w:color="auto"/>
      </w:divBdr>
    </w:div>
    <w:div w:id="1023945525">
      <w:bodyDiv w:val="1"/>
      <w:marLeft w:val="0"/>
      <w:marRight w:val="0"/>
      <w:marTop w:val="0"/>
      <w:marBottom w:val="0"/>
      <w:divBdr>
        <w:top w:val="none" w:sz="0" w:space="0" w:color="auto"/>
        <w:left w:val="none" w:sz="0" w:space="0" w:color="auto"/>
        <w:bottom w:val="none" w:sz="0" w:space="0" w:color="auto"/>
        <w:right w:val="none" w:sz="0" w:space="0" w:color="auto"/>
      </w:divBdr>
    </w:div>
    <w:div w:id="1030422576">
      <w:bodyDiv w:val="1"/>
      <w:marLeft w:val="0"/>
      <w:marRight w:val="0"/>
      <w:marTop w:val="0"/>
      <w:marBottom w:val="0"/>
      <w:divBdr>
        <w:top w:val="none" w:sz="0" w:space="0" w:color="auto"/>
        <w:left w:val="none" w:sz="0" w:space="0" w:color="auto"/>
        <w:bottom w:val="none" w:sz="0" w:space="0" w:color="auto"/>
        <w:right w:val="none" w:sz="0" w:space="0" w:color="auto"/>
      </w:divBdr>
    </w:div>
    <w:div w:id="1035085744">
      <w:bodyDiv w:val="1"/>
      <w:marLeft w:val="0"/>
      <w:marRight w:val="0"/>
      <w:marTop w:val="0"/>
      <w:marBottom w:val="0"/>
      <w:divBdr>
        <w:top w:val="none" w:sz="0" w:space="0" w:color="auto"/>
        <w:left w:val="none" w:sz="0" w:space="0" w:color="auto"/>
        <w:bottom w:val="none" w:sz="0" w:space="0" w:color="auto"/>
        <w:right w:val="none" w:sz="0" w:space="0" w:color="auto"/>
      </w:divBdr>
    </w:div>
    <w:div w:id="1041975226">
      <w:bodyDiv w:val="1"/>
      <w:marLeft w:val="0"/>
      <w:marRight w:val="0"/>
      <w:marTop w:val="0"/>
      <w:marBottom w:val="0"/>
      <w:divBdr>
        <w:top w:val="none" w:sz="0" w:space="0" w:color="auto"/>
        <w:left w:val="none" w:sz="0" w:space="0" w:color="auto"/>
        <w:bottom w:val="none" w:sz="0" w:space="0" w:color="auto"/>
        <w:right w:val="none" w:sz="0" w:space="0" w:color="auto"/>
      </w:divBdr>
    </w:div>
    <w:div w:id="1062753236">
      <w:bodyDiv w:val="1"/>
      <w:marLeft w:val="0"/>
      <w:marRight w:val="0"/>
      <w:marTop w:val="0"/>
      <w:marBottom w:val="0"/>
      <w:divBdr>
        <w:top w:val="none" w:sz="0" w:space="0" w:color="auto"/>
        <w:left w:val="none" w:sz="0" w:space="0" w:color="auto"/>
        <w:bottom w:val="none" w:sz="0" w:space="0" w:color="auto"/>
        <w:right w:val="none" w:sz="0" w:space="0" w:color="auto"/>
      </w:divBdr>
    </w:div>
    <w:div w:id="1096900926">
      <w:bodyDiv w:val="1"/>
      <w:marLeft w:val="0"/>
      <w:marRight w:val="0"/>
      <w:marTop w:val="0"/>
      <w:marBottom w:val="0"/>
      <w:divBdr>
        <w:top w:val="none" w:sz="0" w:space="0" w:color="auto"/>
        <w:left w:val="none" w:sz="0" w:space="0" w:color="auto"/>
        <w:bottom w:val="none" w:sz="0" w:space="0" w:color="auto"/>
        <w:right w:val="none" w:sz="0" w:space="0" w:color="auto"/>
      </w:divBdr>
    </w:div>
    <w:div w:id="1171530239">
      <w:bodyDiv w:val="1"/>
      <w:marLeft w:val="0"/>
      <w:marRight w:val="0"/>
      <w:marTop w:val="0"/>
      <w:marBottom w:val="0"/>
      <w:divBdr>
        <w:top w:val="none" w:sz="0" w:space="0" w:color="auto"/>
        <w:left w:val="none" w:sz="0" w:space="0" w:color="auto"/>
        <w:bottom w:val="none" w:sz="0" w:space="0" w:color="auto"/>
        <w:right w:val="none" w:sz="0" w:space="0" w:color="auto"/>
      </w:divBdr>
    </w:div>
    <w:div w:id="1175731988">
      <w:bodyDiv w:val="1"/>
      <w:marLeft w:val="0"/>
      <w:marRight w:val="0"/>
      <w:marTop w:val="0"/>
      <w:marBottom w:val="0"/>
      <w:divBdr>
        <w:top w:val="none" w:sz="0" w:space="0" w:color="auto"/>
        <w:left w:val="none" w:sz="0" w:space="0" w:color="auto"/>
        <w:bottom w:val="none" w:sz="0" w:space="0" w:color="auto"/>
        <w:right w:val="none" w:sz="0" w:space="0" w:color="auto"/>
      </w:divBdr>
    </w:div>
    <w:div w:id="1220677127">
      <w:bodyDiv w:val="1"/>
      <w:marLeft w:val="0"/>
      <w:marRight w:val="0"/>
      <w:marTop w:val="0"/>
      <w:marBottom w:val="0"/>
      <w:divBdr>
        <w:top w:val="none" w:sz="0" w:space="0" w:color="auto"/>
        <w:left w:val="none" w:sz="0" w:space="0" w:color="auto"/>
        <w:bottom w:val="none" w:sz="0" w:space="0" w:color="auto"/>
        <w:right w:val="none" w:sz="0" w:space="0" w:color="auto"/>
      </w:divBdr>
    </w:div>
    <w:div w:id="1224215456">
      <w:bodyDiv w:val="1"/>
      <w:marLeft w:val="0"/>
      <w:marRight w:val="0"/>
      <w:marTop w:val="0"/>
      <w:marBottom w:val="0"/>
      <w:divBdr>
        <w:top w:val="none" w:sz="0" w:space="0" w:color="auto"/>
        <w:left w:val="none" w:sz="0" w:space="0" w:color="auto"/>
        <w:bottom w:val="none" w:sz="0" w:space="0" w:color="auto"/>
        <w:right w:val="none" w:sz="0" w:space="0" w:color="auto"/>
      </w:divBdr>
    </w:div>
    <w:div w:id="1226574810">
      <w:bodyDiv w:val="1"/>
      <w:marLeft w:val="0"/>
      <w:marRight w:val="0"/>
      <w:marTop w:val="0"/>
      <w:marBottom w:val="0"/>
      <w:divBdr>
        <w:top w:val="none" w:sz="0" w:space="0" w:color="auto"/>
        <w:left w:val="none" w:sz="0" w:space="0" w:color="auto"/>
        <w:bottom w:val="none" w:sz="0" w:space="0" w:color="auto"/>
        <w:right w:val="none" w:sz="0" w:space="0" w:color="auto"/>
      </w:divBdr>
    </w:div>
    <w:div w:id="1272081367">
      <w:bodyDiv w:val="1"/>
      <w:marLeft w:val="0"/>
      <w:marRight w:val="0"/>
      <w:marTop w:val="0"/>
      <w:marBottom w:val="0"/>
      <w:divBdr>
        <w:top w:val="none" w:sz="0" w:space="0" w:color="auto"/>
        <w:left w:val="none" w:sz="0" w:space="0" w:color="auto"/>
        <w:bottom w:val="none" w:sz="0" w:space="0" w:color="auto"/>
        <w:right w:val="none" w:sz="0" w:space="0" w:color="auto"/>
      </w:divBdr>
    </w:div>
    <w:div w:id="1277447792">
      <w:bodyDiv w:val="1"/>
      <w:marLeft w:val="0"/>
      <w:marRight w:val="0"/>
      <w:marTop w:val="0"/>
      <w:marBottom w:val="0"/>
      <w:divBdr>
        <w:top w:val="none" w:sz="0" w:space="0" w:color="auto"/>
        <w:left w:val="none" w:sz="0" w:space="0" w:color="auto"/>
        <w:bottom w:val="none" w:sz="0" w:space="0" w:color="auto"/>
        <w:right w:val="none" w:sz="0" w:space="0" w:color="auto"/>
      </w:divBdr>
    </w:div>
    <w:div w:id="1282764772">
      <w:bodyDiv w:val="1"/>
      <w:marLeft w:val="0"/>
      <w:marRight w:val="0"/>
      <w:marTop w:val="0"/>
      <w:marBottom w:val="0"/>
      <w:divBdr>
        <w:top w:val="none" w:sz="0" w:space="0" w:color="auto"/>
        <w:left w:val="none" w:sz="0" w:space="0" w:color="auto"/>
        <w:bottom w:val="none" w:sz="0" w:space="0" w:color="auto"/>
        <w:right w:val="none" w:sz="0" w:space="0" w:color="auto"/>
      </w:divBdr>
    </w:div>
    <w:div w:id="1376463124">
      <w:bodyDiv w:val="1"/>
      <w:marLeft w:val="0"/>
      <w:marRight w:val="0"/>
      <w:marTop w:val="0"/>
      <w:marBottom w:val="0"/>
      <w:divBdr>
        <w:top w:val="none" w:sz="0" w:space="0" w:color="auto"/>
        <w:left w:val="none" w:sz="0" w:space="0" w:color="auto"/>
        <w:bottom w:val="none" w:sz="0" w:space="0" w:color="auto"/>
        <w:right w:val="none" w:sz="0" w:space="0" w:color="auto"/>
      </w:divBdr>
    </w:div>
    <w:div w:id="1401173899">
      <w:bodyDiv w:val="1"/>
      <w:marLeft w:val="0"/>
      <w:marRight w:val="0"/>
      <w:marTop w:val="0"/>
      <w:marBottom w:val="0"/>
      <w:divBdr>
        <w:top w:val="none" w:sz="0" w:space="0" w:color="auto"/>
        <w:left w:val="none" w:sz="0" w:space="0" w:color="auto"/>
        <w:bottom w:val="none" w:sz="0" w:space="0" w:color="auto"/>
        <w:right w:val="none" w:sz="0" w:space="0" w:color="auto"/>
      </w:divBdr>
    </w:div>
    <w:div w:id="1415708848">
      <w:bodyDiv w:val="1"/>
      <w:marLeft w:val="0"/>
      <w:marRight w:val="0"/>
      <w:marTop w:val="0"/>
      <w:marBottom w:val="0"/>
      <w:divBdr>
        <w:top w:val="none" w:sz="0" w:space="0" w:color="auto"/>
        <w:left w:val="none" w:sz="0" w:space="0" w:color="auto"/>
        <w:bottom w:val="none" w:sz="0" w:space="0" w:color="auto"/>
        <w:right w:val="none" w:sz="0" w:space="0" w:color="auto"/>
      </w:divBdr>
    </w:div>
    <w:div w:id="1461537882">
      <w:bodyDiv w:val="1"/>
      <w:marLeft w:val="0"/>
      <w:marRight w:val="0"/>
      <w:marTop w:val="0"/>
      <w:marBottom w:val="0"/>
      <w:divBdr>
        <w:top w:val="none" w:sz="0" w:space="0" w:color="auto"/>
        <w:left w:val="none" w:sz="0" w:space="0" w:color="auto"/>
        <w:bottom w:val="none" w:sz="0" w:space="0" w:color="auto"/>
        <w:right w:val="none" w:sz="0" w:space="0" w:color="auto"/>
      </w:divBdr>
    </w:div>
    <w:div w:id="1463428073">
      <w:bodyDiv w:val="1"/>
      <w:marLeft w:val="0"/>
      <w:marRight w:val="0"/>
      <w:marTop w:val="0"/>
      <w:marBottom w:val="0"/>
      <w:divBdr>
        <w:top w:val="none" w:sz="0" w:space="0" w:color="auto"/>
        <w:left w:val="none" w:sz="0" w:space="0" w:color="auto"/>
        <w:bottom w:val="none" w:sz="0" w:space="0" w:color="auto"/>
        <w:right w:val="none" w:sz="0" w:space="0" w:color="auto"/>
      </w:divBdr>
    </w:div>
    <w:div w:id="1472822905">
      <w:bodyDiv w:val="1"/>
      <w:marLeft w:val="0"/>
      <w:marRight w:val="0"/>
      <w:marTop w:val="0"/>
      <w:marBottom w:val="0"/>
      <w:divBdr>
        <w:top w:val="none" w:sz="0" w:space="0" w:color="auto"/>
        <w:left w:val="none" w:sz="0" w:space="0" w:color="auto"/>
        <w:bottom w:val="none" w:sz="0" w:space="0" w:color="auto"/>
        <w:right w:val="none" w:sz="0" w:space="0" w:color="auto"/>
      </w:divBdr>
    </w:div>
    <w:div w:id="1501390514">
      <w:bodyDiv w:val="1"/>
      <w:marLeft w:val="0"/>
      <w:marRight w:val="0"/>
      <w:marTop w:val="0"/>
      <w:marBottom w:val="0"/>
      <w:divBdr>
        <w:top w:val="none" w:sz="0" w:space="0" w:color="auto"/>
        <w:left w:val="none" w:sz="0" w:space="0" w:color="auto"/>
        <w:bottom w:val="none" w:sz="0" w:space="0" w:color="auto"/>
        <w:right w:val="none" w:sz="0" w:space="0" w:color="auto"/>
      </w:divBdr>
    </w:div>
    <w:div w:id="1503087467">
      <w:bodyDiv w:val="1"/>
      <w:marLeft w:val="0"/>
      <w:marRight w:val="0"/>
      <w:marTop w:val="0"/>
      <w:marBottom w:val="0"/>
      <w:divBdr>
        <w:top w:val="none" w:sz="0" w:space="0" w:color="auto"/>
        <w:left w:val="none" w:sz="0" w:space="0" w:color="auto"/>
        <w:bottom w:val="none" w:sz="0" w:space="0" w:color="auto"/>
        <w:right w:val="none" w:sz="0" w:space="0" w:color="auto"/>
      </w:divBdr>
    </w:div>
    <w:div w:id="1510675712">
      <w:bodyDiv w:val="1"/>
      <w:marLeft w:val="0"/>
      <w:marRight w:val="0"/>
      <w:marTop w:val="0"/>
      <w:marBottom w:val="0"/>
      <w:divBdr>
        <w:top w:val="none" w:sz="0" w:space="0" w:color="auto"/>
        <w:left w:val="none" w:sz="0" w:space="0" w:color="auto"/>
        <w:bottom w:val="none" w:sz="0" w:space="0" w:color="auto"/>
        <w:right w:val="none" w:sz="0" w:space="0" w:color="auto"/>
      </w:divBdr>
    </w:div>
    <w:div w:id="1517110493">
      <w:bodyDiv w:val="1"/>
      <w:marLeft w:val="0"/>
      <w:marRight w:val="0"/>
      <w:marTop w:val="0"/>
      <w:marBottom w:val="0"/>
      <w:divBdr>
        <w:top w:val="none" w:sz="0" w:space="0" w:color="auto"/>
        <w:left w:val="none" w:sz="0" w:space="0" w:color="auto"/>
        <w:bottom w:val="none" w:sz="0" w:space="0" w:color="auto"/>
        <w:right w:val="none" w:sz="0" w:space="0" w:color="auto"/>
      </w:divBdr>
    </w:div>
    <w:div w:id="1544974484">
      <w:bodyDiv w:val="1"/>
      <w:marLeft w:val="0"/>
      <w:marRight w:val="0"/>
      <w:marTop w:val="0"/>
      <w:marBottom w:val="0"/>
      <w:divBdr>
        <w:top w:val="none" w:sz="0" w:space="0" w:color="auto"/>
        <w:left w:val="none" w:sz="0" w:space="0" w:color="auto"/>
        <w:bottom w:val="none" w:sz="0" w:space="0" w:color="auto"/>
        <w:right w:val="none" w:sz="0" w:space="0" w:color="auto"/>
      </w:divBdr>
    </w:div>
    <w:div w:id="1568806978">
      <w:bodyDiv w:val="1"/>
      <w:marLeft w:val="0"/>
      <w:marRight w:val="0"/>
      <w:marTop w:val="0"/>
      <w:marBottom w:val="0"/>
      <w:divBdr>
        <w:top w:val="none" w:sz="0" w:space="0" w:color="auto"/>
        <w:left w:val="none" w:sz="0" w:space="0" w:color="auto"/>
        <w:bottom w:val="none" w:sz="0" w:space="0" w:color="auto"/>
        <w:right w:val="none" w:sz="0" w:space="0" w:color="auto"/>
      </w:divBdr>
    </w:div>
    <w:div w:id="1582594897">
      <w:bodyDiv w:val="1"/>
      <w:marLeft w:val="0"/>
      <w:marRight w:val="0"/>
      <w:marTop w:val="0"/>
      <w:marBottom w:val="0"/>
      <w:divBdr>
        <w:top w:val="none" w:sz="0" w:space="0" w:color="auto"/>
        <w:left w:val="none" w:sz="0" w:space="0" w:color="auto"/>
        <w:bottom w:val="none" w:sz="0" w:space="0" w:color="auto"/>
        <w:right w:val="none" w:sz="0" w:space="0" w:color="auto"/>
      </w:divBdr>
    </w:div>
    <w:div w:id="1621718708">
      <w:bodyDiv w:val="1"/>
      <w:marLeft w:val="0"/>
      <w:marRight w:val="0"/>
      <w:marTop w:val="0"/>
      <w:marBottom w:val="0"/>
      <w:divBdr>
        <w:top w:val="none" w:sz="0" w:space="0" w:color="auto"/>
        <w:left w:val="none" w:sz="0" w:space="0" w:color="auto"/>
        <w:bottom w:val="none" w:sz="0" w:space="0" w:color="auto"/>
        <w:right w:val="none" w:sz="0" w:space="0" w:color="auto"/>
      </w:divBdr>
    </w:div>
    <w:div w:id="1624574481">
      <w:bodyDiv w:val="1"/>
      <w:marLeft w:val="0"/>
      <w:marRight w:val="0"/>
      <w:marTop w:val="0"/>
      <w:marBottom w:val="0"/>
      <w:divBdr>
        <w:top w:val="none" w:sz="0" w:space="0" w:color="auto"/>
        <w:left w:val="none" w:sz="0" w:space="0" w:color="auto"/>
        <w:bottom w:val="none" w:sz="0" w:space="0" w:color="auto"/>
        <w:right w:val="none" w:sz="0" w:space="0" w:color="auto"/>
      </w:divBdr>
    </w:div>
    <w:div w:id="1636133075">
      <w:bodyDiv w:val="1"/>
      <w:marLeft w:val="0"/>
      <w:marRight w:val="0"/>
      <w:marTop w:val="0"/>
      <w:marBottom w:val="0"/>
      <w:divBdr>
        <w:top w:val="none" w:sz="0" w:space="0" w:color="auto"/>
        <w:left w:val="none" w:sz="0" w:space="0" w:color="auto"/>
        <w:bottom w:val="none" w:sz="0" w:space="0" w:color="auto"/>
        <w:right w:val="none" w:sz="0" w:space="0" w:color="auto"/>
      </w:divBdr>
    </w:div>
    <w:div w:id="1639917332">
      <w:bodyDiv w:val="1"/>
      <w:marLeft w:val="0"/>
      <w:marRight w:val="0"/>
      <w:marTop w:val="0"/>
      <w:marBottom w:val="0"/>
      <w:divBdr>
        <w:top w:val="none" w:sz="0" w:space="0" w:color="auto"/>
        <w:left w:val="none" w:sz="0" w:space="0" w:color="auto"/>
        <w:bottom w:val="none" w:sz="0" w:space="0" w:color="auto"/>
        <w:right w:val="none" w:sz="0" w:space="0" w:color="auto"/>
      </w:divBdr>
    </w:div>
    <w:div w:id="1661155789">
      <w:bodyDiv w:val="1"/>
      <w:marLeft w:val="0"/>
      <w:marRight w:val="0"/>
      <w:marTop w:val="0"/>
      <w:marBottom w:val="0"/>
      <w:divBdr>
        <w:top w:val="none" w:sz="0" w:space="0" w:color="auto"/>
        <w:left w:val="none" w:sz="0" w:space="0" w:color="auto"/>
        <w:bottom w:val="none" w:sz="0" w:space="0" w:color="auto"/>
        <w:right w:val="none" w:sz="0" w:space="0" w:color="auto"/>
      </w:divBdr>
    </w:div>
    <w:div w:id="1704595475">
      <w:bodyDiv w:val="1"/>
      <w:marLeft w:val="0"/>
      <w:marRight w:val="0"/>
      <w:marTop w:val="0"/>
      <w:marBottom w:val="0"/>
      <w:divBdr>
        <w:top w:val="none" w:sz="0" w:space="0" w:color="auto"/>
        <w:left w:val="none" w:sz="0" w:space="0" w:color="auto"/>
        <w:bottom w:val="none" w:sz="0" w:space="0" w:color="auto"/>
        <w:right w:val="none" w:sz="0" w:space="0" w:color="auto"/>
      </w:divBdr>
    </w:div>
    <w:div w:id="1706710466">
      <w:bodyDiv w:val="1"/>
      <w:marLeft w:val="0"/>
      <w:marRight w:val="0"/>
      <w:marTop w:val="0"/>
      <w:marBottom w:val="0"/>
      <w:divBdr>
        <w:top w:val="none" w:sz="0" w:space="0" w:color="auto"/>
        <w:left w:val="none" w:sz="0" w:space="0" w:color="auto"/>
        <w:bottom w:val="none" w:sz="0" w:space="0" w:color="auto"/>
        <w:right w:val="none" w:sz="0" w:space="0" w:color="auto"/>
      </w:divBdr>
    </w:div>
    <w:div w:id="1714424909">
      <w:bodyDiv w:val="1"/>
      <w:marLeft w:val="0"/>
      <w:marRight w:val="0"/>
      <w:marTop w:val="0"/>
      <w:marBottom w:val="0"/>
      <w:divBdr>
        <w:top w:val="none" w:sz="0" w:space="0" w:color="auto"/>
        <w:left w:val="none" w:sz="0" w:space="0" w:color="auto"/>
        <w:bottom w:val="none" w:sz="0" w:space="0" w:color="auto"/>
        <w:right w:val="none" w:sz="0" w:space="0" w:color="auto"/>
      </w:divBdr>
      <w:divsChild>
        <w:div w:id="60981143">
          <w:marLeft w:val="0"/>
          <w:marRight w:val="0"/>
          <w:marTop w:val="0"/>
          <w:marBottom w:val="0"/>
          <w:divBdr>
            <w:top w:val="none" w:sz="0" w:space="0" w:color="auto"/>
            <w:left w:val="none" w:sz="0" w:space="0" w:color="auto"/>
            <w:bottom w:val="none" w:sz="0" w:space="0" w:color="auto"/>
            <w:right w:val="none" w:sz="0" w:space="0" w:color="auto"/>
          </w:divBdr>
        </w:div>
      </w:divsChild>
    </w:div>
    <w:div w:id="1721636357">
      <w:bodyDiv w:val="1"/>
      <w:marLeft w:val="0"/>
      <w:marRight w:val="0"/>
      <w:marTop w:val="0"/>
      <w:marBottom w:val="0"/>
      <w:divBdr>
        <w:top w:val="none" w:sz="0" w:space="0" w:color="auto"/>
        <w:left w:val="none" w:sz="0" w:space="0" w:color="auto"/>
        <w:bottom w:val="none" w:sz="0" w:space="0" w:color="auto"/>
        <w:right w:val="none" w:sz="0" w:space="0" w:color="auto"/>
      </w:divBdr>
    </w:div>
    <w:div w:id="1755977101">
      <w:bodyDiv w:val="1"/>
      <w:marLeft w:val="0"/>
      <w:marRight w:val="0"/>
      <w:marTop w:val="0"/>
      <w:marBottom w:val="0"/>
      <w:divBdr>
        <w:top w:val="none" w:sz="0" w:space="0" w:color="auto"/>
        <w:left w:val="none" w:sz="0" w:space="0" w:color="auto"/>
        <w:bottom w:val="none" w:sz="0" w:space="0" w:color="auto"/>
        <w:right w:val="none" w:sz="0" w:space="0" w:color="auto"/>
      </w:divBdr>
    </w:div>
    <w:div w:id="1777099291">
      <w:bodyDiv w:val="1"/>
      <w:marLeft w:val="0"/>
      <w:marRight w:val="0"/>
      <w:marTop w:val="0"/>
      <w:marBottom w:val="0"/>
      <w:divBdr>
        <w:top w:val="none" w:sz="0" w:space="0" w:color="auto"/>
        <w:left w:val="none" w:sz="0" w:space="0" w:color="auto"/>
        <w:bottom w:val="none" w:sz="0" w:space="0" w:color="auto"/>
        <w:right w:val="none" w:sz="0" w:space="0" w:color="auto"/>
      </w:divBdr>
    </w:div>
    <w:div w:id="1827160375">
      <w:bodyDiv w:val="1"/>
      <w:marLeft w:val="0"/>
      <w:marRight w:val="0"/>
      <w:marTop w:val="0"/>
      <w:marBottom w:val="0"/>
      <w:divBdr>
        <w:top w:val="none" w:sz="0" w:space="0" w:color="auto"/>
        <w:left w:val="none" w:sz="0" w:space="0" w:color="auto"/>
        <w:bottom w:val="none" w:sz="0" w:space="0" w:color="auto"/>
        <w:right w:val="none" w:sz="0" w:space="0" w:color="auto"/>
      </w:divBdr>
    </w:div>
    <w:div w:id="1841507647">
      <w:bodyDiv w:val="1"/>
      <w:marLeft w:val="0"/>
      <w:marRight w:val="0"/>
      <w:marTop w:val="0"/>
      <w:marBottom w:val="0"/>
      <w:divBdr>
        <w:top w:val="none" w:sz="0" w:space="0" w:color="auto"/>
        <w:left w:val="none" w:sz="0" w:space="0" w:color="auto"/>
        <w:bottom w:val="none" w:sz="0" w:space="0" w:color="auto"/>
        <w:right w:val="none" w:sz="0" w:space="0" w:color="auto"/>
      </w:divBdr>
    </w:div>
    <w:div w:id="1845244775">
      <w:bodyDiv w:val="1"/>
      <w:marLeft w:val="0"/>
      <w:marRight w:val="0"/>
      <w:marTop w:val="0"/>
      <w:marBottom w:val="0"/>
      <w:divBdr>
        <w:top w:val="none" w:sz="0" w:space="0" w:color="auto"/>
        <w:left w:val="none" w:sz="0" w:space="0" w:color="auto"/>
        <w:bottom w:val="none" w:sz="0" w:space="0" w:color="auto"/>
        <w:right w:val="none" w:sz="0" w:space="0" w:color="auto"/>
      </w:divBdr>
    </w:div>
    <w:div w:id="1875801683">
      <w:bodyDiv w:val="1"/>
      <w:marLeft w:val="0"/>
      <w:marRight w:val="0"/>
      <w:marTop w:val="0"/>
      <w:marBottom w:val="0"/>
      <w:divBdr>
        <w:top w:val="none" w:sz="0" w:space="0" w:color="auto"/>
        <w:left w:val="none" w:sz="0" w:space="0" w:color="auto"/>
        <w:bottom w:val="none" w:sz="0" w:space="0" w:color="auto"/>
        <w:right w:val="none" w:sz="0" w:space="0" w:color="auto"/>
      </w:divBdr>
    </w:div>
    <w:div w:id="1881044092">
      <w:bodyDiv w:val="1"/>
      <w:marLeft w:val="0"/>
      <w:marRight w:val="0"/>
      <w:marTop w:val="0"/>
      <w:marBottom w:val="0"/>
      <w:divBdr>
        <w:top w:val="none" w:sz="0" w:space="0" w:color="auto"/>
        <w:left w:val="none" w:sz="0" w:space="0" w:color="auto"/>
        <w:bottom w:val="none" w:sz="0" w:space="0" w:color="auto"/>
        <w:right w:val="none" w:sz="0" w:space="0" w:color="auto"/>
      </w:divBdr>
    </w:div>
    <w:div w:id="1907061002">
      <w:bodyDiv w:val="1"/>
      <w:marLeft w:val="0"/>
      <w:marRight w:val="0"/>
      <w:marTop w:val="0"/>
      <w:marBottom w:val="0"/>
      <w:divBdr>
        <w:top w:val="none" w:sz="0" w:space="0" w:color="auto"/>
        <w:left w:val="none" w:sz="0" w:space="0" w:color="auto"/>
        <w:bottom w:val="none" w:sz="0" w:space="0" w:color="auto"/>
        <w:right w:val="none" w:sz="0" w:space="0" w:color="auto"/>
      </w:divBdr>
    </w:div>
    <w:div w:id="1915314255">
      <w:bodyDiv w:val="1"/>
      <w:marLeft w:val="0"/>
      <w:marRight w:val="0"/>
      <w:marTop w:val="0"/>
      <w:marBottom w:val="0"/>
      <w:divBdr>
        <w:top w:val="none" w:sz="0" w:space="0" w:color="auto"/>
        <w:left w:val="none" w:sz="0" w:space="0" w:color="auto"/>
        <w:bottom w:val="none" w:sz="0" w:space="0" w:color="auto"/>
        <w:right w:val="none" w:sz="0" w:space="0" w:color="auto"/>
      </w:divBdr>
    </w:div>
    <w:div w:id="1916888903">
      <w:bodyDiv w:val="1"/>
      <w:marLeft w:val="0"/>
      <w:marRight w:val="0"/>
      <w:marTop w:val="0"/>
      <w:marBottom w:val="0"/>
      <w:divBdr>
        <w:top w:val="none" w:sz="0" w:space="0" w:color="auto"/>
        <w:left w:val="none" w:sz="0" w:space="0" w:color="auto"/>
        <w:bottom w:val="none" w:sz="0" w:space="0" w:color="auto"/>
        <w:right w:val="none" w:sz="0" w:space="0" w:color="auto"/>
      </w:divBdr>
    </w:div>
    <w:div w:id="1920602447">
      <w:bodyDiv w:val="1"/>
      <w:marLeft w:val="0"/>
      <w:marRight w:val="0"/>
      <w:marTop w:val="0"/>
      <w:marBottom w:val="0"/>
      <w:divBdr>
        <w:top w:val="none" w:sz="0" w:space="0" w:color="auto"/>
        <w:left w:val="none" w:sz="0" w:space="0" w:color="auto"/>
        <w:bottom w:val="none" w:sz="0" w:space="0" w:color="auto"/>
        <w:right w:val="none" w:sz="0" w:space="0" w:color="auto"/>
      </w:divBdr>
    </w:div>
    <w:div w:id="2015450790">
      <w:bodyDiv w:val="1"/>
      <w:marLeft w:val="0"/>
      <w:marRight w:val="0"/>
      <w:marTop w:val="0"/>
      <w:marBottom w:val="0"/>
      <w:divBdr>
        <w:top w:val="none" w:sz="0" w:space="0" w:color="auto"/>
        <w:left w:val="none" w:sz="0" w:space="0" w:color="auto"/>
        <w:bottom w:val="none" w:sz="0" w:space="0" w:color="auto"/>
        <w:right w:val="none" w:sz="0" w:space="0" w:color="auto"/>
      </w:divBdr>
    </w:div>
    <w:div w:id="2018801373">
      <w:bodyDiv w:val="1"/>
      <w:marLeft w:val="0"/>
      <w:marRight w:val="0"/>
      <w:marTop w:val="0"/>
      <w:marBottom w:val="0"/>
      <w:divBdr>
        <w:top w:val="none" w:sz="0" w:space="0" w:color="auto"/>
        <w:left w:val="none" w:sz="0" w:space="0" w:color="auto"/>
        <w:bottom w:val="none" w:sz="0" w:space="0" w:color="auto"/>
        <w:right w:val="none" w:sz="0" w:space="0" w:color="auto"/>
      </w:divBdr>
    </w:div>
    <w:div w:id="2021813981">
      <w:bodyDiv w:val="1"/>
      <w:marLeft w:val="0"/>
      <w:marRight w:val="0"/>
      <w:marTop w:val="0"/>
      <w:marBottom w:val="0"/>
      <w:divBdr>
        <w:top w:val="none" w:sz="0" w:space="0" w:color="auto"/>
        <w:left w:val="none" w:sz="0" w:space="0" w:color="auto"/>
        <w:bottom w:val="none" w:sz="0" w:space="0" w:color="auto"/>
        <w:right w:val="none" w:sz="0" w:space="0" w:color="auto"/>
      </w:divBdr>
    </w:div>
    <w:div w:id="2029405066">
      <w:bodyDiv w:val="1"/>
      <w:marLeft w:val="0"/>
      <w:marRight w:val="0"/>
      <w:marTop w:val="0"/>
      <w:marBottom w:val="0"/>
      <w:divBdr>
        <w:top w:val="none" w:sz="0" w:space="0" w:color="auto"/>
        <w:left w:val="none" w:sz="0" w:space="0" w:color="auto"/>
        <w:bottom w:val="none" w:sz="0" w:space="0" w:color="auto"/>
        <w:right w:val="none" w:sz="0" w:space="0" w:color="auto"/>
      </w:divBdr>
    </w:div>
    <w:div w:id="2037341077">
      <w:bodyDiv w:val="1"/>
      <w:marLeft w:val="0"/>
      <w:marRight w:val="0"/>
      <w:marTop w:val="0"/>
      <w:marBottom w:val="0"/>
      <w:divBdr>
        <w:top w:val="none" w:sz="0" w:space="0" w:color="auto"/>
        <w:left w:val="none" w:sz="0" w:space="0" w:color="auto"/>
        <w:bottom w:val="none" w:sz="0" w:space="0" w:color="auto"/>
        <w:right w:val="none" w:sz="0" w:space="0" w:color="auto"/>
      </w:divBdr>
    </w:div>
    <w:div w:id="2041859919">
      <w:bodyDiv w:val="1"/>
      <w:marLeft w:val="0"/>
      <w:marRight w:val="0"/>
      <w:marTop w:val="0"/>
      <w:marBottom w:val="0"/>
      <w:divBdr>
        <w:top w:val="none" w:sz="0" w:space="0" w:color="auto"/>
        <w:left w:val="none" w:sz="0" w:space="0" w:color="auto"/>
        <w:bottom w:val="none" w:sz="0" w:space="0" w:color="auto"/>
        <w:right w:val="none" w:sz="0" w:space="0" w:color="auto"/>
      </w:divBdr>
    </w:div>
    <w:div w:id="2081248420">
      <w:bodyDiv w:val="1"/>
      <w:marLeft w:val="0"/>
      <w:marRight w:val="0"/>
      <w:marTop w:val="0"/>
      <w:marBottom w:val="0"/>
      <w:divBdr>
        <w:top w:val="none" w:sz="0" w:space="0" w:color="auto"/>
        <w:left w:val="none" w:sz="0" w:space="0" w:color="auto"/>
        <w:bottom w:val="none" w:sz="0" w:space="0" w:color="auto"/>
        <w:right w:val="none" w:sz="0" w:space="0" w:color="auto"/>
      </w:divBdr>
    </w:div>
    <w:div w:id="2107114181">
      <w:bodyDiv w:val="1"/>
      <w:marLeft w:val="0"/>
      <w:marRight w:val="0"/>
      <w:marTop w:val="0"/>
      <w:marBottom w:val="0"/>
      <w:divBdr>
        <w:top w:val="none" w:sz="0" w:space="0" w:color="auto"/>
        <w:left w:val="none" w:sz="0" w:space="0" w:color="auto"/>
        <w:bottom w:val="none" w:sz="0" w:space="0" w:color="auto"/>
        <w:right w:val="none" w:sz="0" w:space="0" w:color="auto"/>
      </w:divBdr>
    </w:div>
    <w:div w:id="212554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mrukcue\Desktop\Thesis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CB04D914FF47AB88692AC7ECB6BE43"/>
        <w:category>
          <w:name w:val="Genel"/>
          <w:gallery w:val="placeholder"/>
        </w:category>
        <w:types>
          <w:type w:val="bbPlcHdr"/>
        </w:types>
        <w:behaviors>
          <w:behavior w:val="content"/>
        </w:behaviors>
        <w:guid w:val="{8203B6E9-B36C-4E21-993C-E6E68B82F4F7}"/>
      </w:docPartPr>
      <w:docPartBody>
        <w:p w:rsidR="004822AA" w:rsidRDefault="001038B3">
          <w:pPr>
            <w:pStyle w:val="ABCB04D914FF47AB88692AC7ECB6BE43"/>
          </w:pPr>
          <w:r w:rsidRPr="00174E5D">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MRoman12-Bold">
    <w:altName w:val="Calibri"/>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8B3"/>
    <w:rsid w:val="0000694D"/>
    <w:rsid w:val="0005660D"/>
    <w:rsid w:val="000636A3"/>
    <w:rsid w:val="00082D2D"/>
    <w:rsid w:val="000936FF"/>
    <w:rsid w:val="001038B3"/>
    <w:rsid w:val="00130323"/>
    <w:rsid w:val="00140D98"/>
    <w:rsid w:val="001B0B29"/>
    <w:rsid w:val="001C4206"/>
    <w:rsid w:val="001D513D"/>
    <w:rsid w:val="00225C94"/>
    <w:rsid w:val="0023333A"/>
    <w:rsid w:val="002C15CF"/>
    <w:rsid w:val="002C410C"/>
    <w:rsid w:val="00312161"/>
    <w:rsid w:val="00342513"/>
    <w:rsid w:val="0035626E"/>
    <w:rsid w:val="00375D5B"/>
    <w:rsid w:val="003A28E0"/>
    <w:rsid w:val="00424C18"/>
    <w:rsid w:val="0045238B"/>
    <w:rsid w:val="00463BA5"/>
    <w:rsid w:val="00472060"/>
    <w:rsid w:val="004822AA"/>
    <w:rsid w:val="004D38DB"/>
    <w:rsid w:val="00503B83"/>
    <w:rsid w:val="00507E65"/>
    <w:rsid w:val="00520D04"/>
    <w:rsid w:val="00523100"/>
    <w:rsid w:val="00561216"/>
    <w:rsid w:val="00581254"/>
    <w:rsid w:val="00587C7B"/>
    <w:rsid w:val="005B6543"/>
    <w:rsid w:val="005C0F30"/>
    <w:rsid w:val="005D22E2"/>
    <w:rsid w:val="005F0838"/>
    <w:rsid w:val="00604F18"/>
    <w:rsid w:val="00666356"/>
    <w:rsid w:val="006B0774"/>
    <w:rsid w:val="006C20BA"/>
    <w:rsid w:val="006C7656"/>
    <w:rsid w:val="007130A2"/>
    <w:rsid w:val="007552AB"/>
    <w:rsid w:val="007555A0"/>
    <w:rsid w:val="00757F39"/>
    <w:rsid w:val="007A0B32"/>
    <w:rsid w:val="007F037D"/>
    <w:rsid w:val="007F3537"/>
    <w:rsid w:val="00805D64"/>
    <w:rsid w:val="0083308F"/>
    <w:rsid w:val="008538ED"/>
    <w:rsid w:val="00894FE2"/>
    <w:rsid w:val="008C403E"/>
    <w:rsid w:val="008D1BF1"/>
    <w:rsid w:val="008F6C90"/>
    <w:rsid w:val="00941069"/>
    <w:rsid w:val="00967939"/>
    <w:rsid w:val="009D58FD"/>
    <w:rsid w:val="009E6524"/>
    <w:rsid w:val="00A544B4"/>
    <w:rsid w:val="00A719B1"/>
    <w:rsid w:val="00A976F0"/>
    <w:rsid w:val="00AA4AB0"/>
    <w:rsid w:val="00AE4799"/>
    <w:rsid w:val="00B41454"/>
    <w:rsid w:val="00B53A69"/>
    <w:rsid w:val="00B73DB2"/>
    <w:rsid w:val="00BA4AFB"/>
    <w:rsid w:val="00BA6F21"/>
    <w:rsid w:val="00BD20FC"/>
    <w:rsid w:val="00BD79C1"/>
    <w:rsid w:val="00BD7C43"/>
    <w:rsid w:val="00C3244B"/>
    <w:rsid w:val="00C62366"/>
    <w:rsid w:val="00C84EBF"/>
    <w:rsid w:val="00CF3756"/>
    <w:rsid w:val="00CF5FCE"/>
    <w:rsid w:val="00D025E4"/>
    <w:rsid w:val="00D040A1"/>
    <w:rsid w:val="00D3271A"/>
    <w:rsid w:val="00DD3751"/>
    <w:rsid w:val="00E50426"/>
    <w:rsid w:val="00E70128"/>
    <w:rsid w:val="00E727F5"/>
    <w:rsid w:val="00E93B27"/>
    <w:rsid w:val="00EA6111"/>
    <w:rsid w:val="00EB6771"/>
    <w:rsid w:val="00ED77EE"/>
    <w:rsid w:val="00F007FA"/>
    <w:rsid w:val="00F1276C"/>
    <w:rsid w:val="00F133CD"/>
    <w:rsid w:val="00F417E3"/>
    <w:rsid w:val="00FB72DF"/>
    <w:rsid w:val="00FD41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660D"/>
    <w:rPr>
      <w:color w:val="808080"/>
    </w:rPr>
  </w:style>
  <w:style w:type="paragraph" w:customStyle="1" w:styleId="ABCB04D914FF47AB88692AC7ECB6BE43">
    <w:name w:val="ABCB04D914FF47AB88692AC7ECB6BE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9053F40BBE596E4A95EC3D28EC7398E7" ma:contentTypeVersion="0" ma:contentTypeDescription="Ein neues Dokument erstellen." ma:contentTypeScope="" ma:versionID="ba802b097e3644743a008859645583d2">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IEE10</b:Tag>
    <b:SourceType>ArticleInAPeriodical</b:SourceType>
    <b:Guid>{0A634D8C-B6A7-4466-8955-D5BF168F8946}</b:Guid>
    <b:Title>IEEE Recommended Practice for 1 kV to 35 kV Medium-Voltage DC Power Systems on Ships</b:Title>
    <b:PeriodicalTitle>IEEE Std 1709-2010</b:PeriodicalTitle>
    <b:Year>2010</b:Year>
    <b:RefOrder>1</b:RefOrder>
  </b:Source>
  <b:Source>
    <b:Tag>Pit18</b:Tag>
    <b:SourceType>Misc</b:SourceType>
    <b:Guid>{155CE48D-24DA-44D0-B28B-BD22E9F8AD3D}</b:Guid>
    <b:Title>Regelung eines inversen Pendels - Aufgabenstellung Freiwilliges praktisches Projekt Systemtheorie II</b:Title>
    <b:Year>2018</b:Year>
    <b:City>Aachen</b:City>
    <b:Publisher>Institute for Automation of Complex Power Systems (RWTH Aachen University)</b:Publisher>
    <b:Author>
      <b:Author>
        <b:NameList>
          <b:Person>
            <b:Last>Pitz</b:Last>
            <b:First>Manuel</b:First>
          </b:Person>
          <b:Person>
            <b:Last>Gürses-Tran</b:Last>
            <b:First>Gonca</b:First>
          </b:Person>
          <b:Person>
            <b:Last>Josevski</b:Last>
            <b:First>Martina</b:First>
          </b:Person>
        </b:NameList>
      </b:Author>
    </b:Author>
    <b:RefOrder>2</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E7490D-5C8B-46AD-8BED-BA9AF2D0D498}">
  <ds:schemaRefs>
    <ds:schemaRef ds:uri="http://schemas.microsoft.com/sharepoint/v3/contenttype/forms"/>
  </ds:schemaRefs>
</ds:datastoreItem>
</file>

<file path=customXml/itemProps2.xml><?xml version="1.0" encoding="utf-8"?>
<ds:datastoreItem xmlns:ds="http://schemas.openxmlformats.org/officeDocument/2006/customXml" ds:itemID="{8B7F1D14-F01C-4D11-9C08-61F594A7B1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1ED2E03-3FFB-4CC7-99B4-68F217CD9EF2}">
  <ds:schemaRefs>
    <ds:schemaRef ds:uri="http://schemas.openxmlformats.org/officeDocument/2006/bibliography"/>
  </ds:schemaRefs>
</ds:datastoreItem>
</file>

<file path=customXml/itemProps4.xml><?xml version="1.0" encoding="utf-8"?>
<ds:datastoreItem xmlns:ds="http://schemas.openxmlformats.org/officeDocument/2006/customXml" ds:itemID="{F1DDE664-5875-403C-9338-599053453A09}">
  <ds:schemaRefs>
    <ds:schemaRef ds:uri="http://schemas.microsoft.com/office/2006/documentManagement/types"/>
    <ds:schemaRef ds:uri="http://purl.org/dc/dcmitype/"/>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Thesis_template.dotx</Template>
  <TotalTime>1</TotalTime>
  <Pages>14</Pages>
  <Words>1948</Words>
  <Characters>11109</Characters>
  <Application>Microsoft Office Word</Application>
  <DocSecurity>0</DocSecurity>
  <Lines>92</Lines>
  <Paragraphs>26</Paragraphs>
  <ScaleCrop>false</ScaleCrop>
  <HeadingPairs>
    <vt:vector size="6" baseType="variant">
      <vt:variant>
        <vt:lpstr>Titel</vt:lpstr>
      </vt:variant>
      <vt:variant>
        <vt:i4>1</vt:i4>
      </vt:variant>
      <vt:variant>
        <vt:lpstr>Konu Başlığı</vt:lpstr>
      </vt:variant>
      <vt:variant>
        <vt:i4>1</vt:i4>
      </vt:variant>
      <vt:variant>
        <vt:lpstr>Title</vt:lpstr>
      </vt:variant>
      <vt:variant>
        <vt:i4>1</vt:i4>
      </vt:variant>
    </vt:vector>
  </HeadingPairs>
  <TitlesOfParts>
    <vt:vector size="3" baseType="lpstr">
      <vt:lpstr>Regelung eines Hebelarms</vt:lpstr>
      <vt:lpstr>Modelling, Simulation and Cross-Domain Optimization for Smart Cities</vt:lpstr>
      <vt:lpstr>Modelling, Simulation and Optimization for Smart Cities</vt:lpstr>
    </vt:vector>
  </TitlesOfParts>
  <Company>E.ON Energy Research Center</Company>
  <LinksUpToDate>false</LinksUpToDate>
  <CharactersWithSpaces>13031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Regelung eines Hebelarms</dc:title>
  <dc:subject/>
  <dc:creator>Max Musterstudent</dc:creator>
  <cp:keywords/>
  <dc:description/>
  <cp:lastModifiedBy>Valentin Rentschler</cp:lastModifiedBy>
  <cp:revision>30</cp:revision>
  <cp:lastPrinted>2024-11-19T08:52:00Z</cp:lastPrinted>
  <dcterms:created xsi:type="dcterms:W3CDTF">2018-12-07T09:30:00Z</dcterms:created>
  <dcterms:modified xsi:type="dcterms:W3CDTF">2024-12-01T13:43:00Z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atrikelnummer">
    <vt:lpwstr>123456</vt:lpwstr>
  </property>
  <property fmtid="{D5CDD505-2E9C-101B-9397-08002B2CF9AE}" pid="4" name="ContentTypeId">
    <vt:lpwstr>0x0101009053F40BBE596E4A95EC3D28EC7398E7</vt:lpwstr>
  </property>
</Properties>
</file>